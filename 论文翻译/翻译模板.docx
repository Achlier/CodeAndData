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85" w:type="dxa"/>
        <w:tblInd w:w="-4752" w:type="dxa"/>
        <w:tblLayout w:type="fixed"/>
        <w:tblLook w:val="0000" w:firstRow="0" w:lastRow="0" w:firstColumn="0" w:lastColumn="0" w:noHBand="0" w:noVBand="0"/>
      </w:tblPr>
      <w:tblGrid>
        <w:gridCol w:w="1106"/>
        <w:gridCol w:w="246"/>
        <w:gridCol w:w="9733"/>
      </w:tblGrid>
      <w:tr w:rsidR="009564BB" w:rsidRPr="0090417D" w14:paraId="12FD5E54" w14:textId="77777777" w:rsidTr="00632021">
        <w:trPr>
          <w:cantSplit/>
          <w:trHeight w:val="217"/>
        </w:trPr>
        <w:tc>
          <w:tcPr>
            <w:tcW w:w="11085" w:type="dxa"/>
            <w:gridSpan w:val="3"/>
          </w:tcPr>
          <w:p w14:paraId="3A9220B4" w14:textId="47DCF6CD" w:rsidR="009564BB" w:rsidRPr="0090417D" w:rsidRDefault="009564BB" w:rsidP="003317A6">
            <w:pPr>
              <w:spacing w:line="320" w:lineRule="exact"/>
              <w:jc w:val="right"/>
              <w:rPr>
                <w:rFonts w:eastAsia="楷体_GB2312" w:cs="Arial"/>
                <w:b/>
                <w:bCs/>
                <w:position w:val="6"/>
                <w:sz w:val="10"/>
              </w:rPr>
            </w:pPr>
          </w:p>
        </w:tc>
      </w:tr>
      <w:tr w:rsidR="009564BB" w:rsidRPr="0090417D" w14:paraId="41013075" w14:textId="77777777" w:rsidTr="001740B3">
        <w:trPr>
          <w:cantSplit/>
          <w:trHeight w:val="1785"/>
        </w:trPr>
        <w:tc>
          <w:tcPr>
            <w:tcW w:w="1106" w:type="dxa"/>
            <w:vMerge w:val="restart"/>
          </w:tcPr>
          <w:p w14:paraId="71597624" w14:textId="77777777" w:rsidR="009564BB" w:rsidRPr="0090417D" w:rsidRDefault="009564BB" w:rsidP="009564BB">
            <w:pPr>
              <w:spacing w:line="0" w:lineRule="atLeast"/>
              <w:ind w:right="-63"/>
              <w:rPr>
                <w:rFonts w:eastAsia="楷体_GB2312" w:cs="Arial"/>
                <w:noProof/>
                <w:sz w:val="20"/>
              </w:rPr>
            </w:pPr>
          </w:p>
        </w:tc>
        <w:tc>
          <w:tcPr>
            <w:tcW w:w="246" w:type="dxa"/>
            <w:vMerge w:val="restart"/>
          </w:tcPr>
          <w:p w14:paraId="10163832" w14:textId="77777777" w:rsidR="009564BB" w:rsidRPr="0090417D" w:rsidRDefault="009564BB" w:rsidP="009564BB">
            <w:pPr>
              <w:rPr>
                <w:rFonts w:eastAsia="楷体_GB2312" w:cs="Arial"/>
              </w:rPr>
            </w:pPr>
          </w:p>
        </w:tc>
        <w:tc>
          <w:tcPr>
            <w:tcW w:w="9733" w:type="dxa"/>
            <w:tcBorders>
              <w:bottom w:val="single" w:sz="4" w:space="0" w:color="000000"/>
            </w:tcBorders>
          </w:tcPr>
          <w:p w14:paraId="51BA0FAC" w14:textId="3EE0C0CD" w:rsidR="00386854" w:rsidRDefault="005707ED" w:rsidP="00074370">
            <w:pPr>
              <w:spacing w:before="249" w:line="0" w:lineRule="atLeast"/>
              <w:jc w:val="left"/>
              <w:rPr>
                <w:rFonts w:eastAsia="楷体_GB2312" w:cs="Arial"/>
                <w:b/>
                <w:bCs/>
                <w:color w:val="000000"/>
                <w:sz w:val="36"/>
                <w:szCs w:val="36"/>
              </w:rPr>
            </w:pPr>
            <w:sdt>
              <w:sdtPr>
                <w:rPr>
                  <w:rFonts w:eastAsia="楷体_GB2312" w:cs="Arial"/>
                  <w:b/>
                  <w:bCs/>
                  <w:color w:val="000000"/>
                  <w:sz w:val="44"/>
                  <w:szCs w:val="44"/>
                </w:rPr>
                <w:alias w:val="标题"/>
                <w:tag w:val="BDCONTENTCONTROL_AUTO_SAVE_Subject"/>
                <w:id w:val="-387800839"/>
                <w:placeholder>
                  <w:docPart w:val="FE986964AA6F451FA1131719C9876F10"/>
                </w:placeholder>
              </w:sdtPr>
              <w:sdtEndPr/>
              <w:sdtContent>
                <w:r w:rsidR="00FC3C6A">
                  <w:rPr>
                    <w:rFonts w:eastAsia="楷体_GB2312" w:cs="Arial" w:hint="eastAsia"/>
                    <w:b/>
                    <w:bCs/>
                    <w:color w:val="000000"/>
                    <w:sz w:val="36"/>
                    <w:szCs w:val="36"/>
                  </w:rPr>
                  <w:t>翻译题目</w:t>
                </w:r>
              </w:sdtContent>
            </w:sdt>
          </w:p>
          <w:p w14:paraId="1A2E3CAE" w14:textId="77777777" w:rsidR="001740B3" w:rsidRPr="001740B3" w:rsidRDefault="001740B3" w:rsidP="001740B3">
            <w:pPr>
              <w:tabs>
                <w:tab w:val="left" w:pos="7941"/>
              </w:tabs>
              <w:rPr>
                <w:rFonts w:eastAsia="楷体_GB2312" w:cs="Arial"/>
                <w:sz w:val="44"/>
                <w:szCs w:val="44"/>
              </w:rPr>
            </w:pPr>
            <w:r>
              <w:rPr>
                <w:rFonts w:eastAsia="楷体_GB2312" w:cs="Arial"/>
                <w:sz w:val="44"/>
                <w:szCs w:val="44"/>
              </w:rPr>
              <w:tab/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5"/>
            </w:tblGrid>
            <w:tr w:rsidR="001740B3" w14:paraId="2E8AB7FD" w14:textId="77777777" w:rsidTr="00424981">
              <w:tc>
                <w:tcPr>
                  <w:tcW w:w="2975" w:type="dxa"/>
                </w:tcPr>
                <w:p w14:paraId="7ADA94C8" w14:textId="459D6966" w:rsidR="001740B3" w:rsidRDefault="001740B3" w:rsidP="001740B3">
                  <w:pPr>
                    <w:pStyle w:val="afffffff2"/>
                    <w:spacing w:before="62"/>
                  </w:pPr>
                </w:p>
              </w:tc>
            </w:tr>
            <w:tr w:rsidR="001740B3" w14:paraId="027A1E76" w14:textId="77777777" w:rsidTr="00424981">
              <w:tc>
                <w:tcPr>
                  <w:tcW w:w="2975" w:type="dxa"/>
                </w:tcPr>
                <w:p w14:paraId="1AC13E27" w14:textId="42E14BCA" w:rsidR="001740B3" w:rsidRDefault="001740B3" w:rsidP="001740B3">
                  <w:pPr>
                    <w:pStyle w:val="afffffff3"/>
                    <w:spacing w:before="249"/>
                  </w:pPr>
                </w:p>
              </w:tc>
            </w:tr>
            <w:tr w:rsidR="001740B3" w14:paraId="72D6F3BA" w14:textId="77777777" w:rsidTr="00424981">
              <w:tc>
                <w:tcPr>
                  <w:tcW w:w="2975" w:type="dxa"/>
                </w:tcPr>
                <w:p w14:paraId="21EF4280" w14:textId="58256723" w:rsidR="001740B3" w:rsidRDefault="001740B3" w:rsidP="001740B3">
                  <w:pPr>
                    <w:pStyle w:val="afffffff3"/>
                    <w:spacing w:before="249"/>
                  </w:pPr>
                </w:p>
              </w:tc>
            </w:tr>
            <w:tr w:rsidR="001740B3" w14:paraId="33186DF3" w14:textId="77777777" w:rsidTr="00424981">
              <w:tc>
                <w:tcPr>
                  <w:tcW w:w="2975" w:type="dxa"/>
                </w:tcPr>
                <w:p w14:paraId="3B512580" w14:textId="2DF292FE" w:rsidR="001740B3" w:rsidRDefault="001740B3" w:rsidP="001740B3">
                  <w:pPr>
                    <w:pStyle w:val="afffffff4"/>
                    <w:spacing w:before="187"/>
                  </w:pPr>
                </w:p>
              </w:tc>
            </w:tr>
            <w:tr w:rsidR="001740B3" w14:paraId="46BB2DCD" w14:textId="77777777" w:rsidTr="00424981">
              <w:tc>
                <w:tcPr>
                  <w:tcW w:w="2975" w:type="dxa"/>
                </w:tcPr>
                <w:p w14:paraId="4B3EE3EF" w14:textId="4DFDD59E" w:rsidR="001740B3" w:rsidRDefault="001740B3" w:rsidP="001740B3">
                  <w:pPr>
                    <w:pStyle w:val="afffffff2"/>
                    <w:spacing w:before="62"/>
                  </w:pPr>
                </w:p>
              </w:tc>
            </w:tr>
            <w:tr w:rsidR="001740B3" w14:paraId="3F017FA3" w14:textId="77777777" w:rsidTr="00424981">
              <w:tc>
                <w:tcPr>
                  <w:tcW w:w="2975" w:type="dxa"/>
                </w:tcPr>
                <w:p w14:paraId="15D8F37B" w14:textId="1DF8E2D8" w:rsidR="001740B3" w:rsidRDefault="001740B3" w:rsidP="001740B3">
                  <w:pPr>
                    <w:pStyle w:val="afffffff3"/>
                    <w:spacing w:before="249"/>
                  </w:pPr>
                </w:p>
              </w:tc>
            </w:tr>
            <w:tr w:rsidR="001740B3" w14:paraId="55AE7A43" w14:textId="77777777" w:rsidTr="00424981">
              <w:tc>
                <w:tcPr>
                  <w:tcW w:w="2975" w:type="dxa"/>
                </w:tcPr>
                <w:p w14:paraId="378A74C5" w14:textId="70234724" w:rsidR="001740B3" w:rsidRDefault="001740B3" w:rsidP="001740B3">
                  <w:pPr>
                    <w:pStyle w:val="afffffff3"/>
                    <w:spacing w:before="249"/>
                  </w:pPr>
                </w:p>
              </w:tc>
            </w:tr>
            <w:tr w:rsidR="001740B3" w14:paraId="77E70ADE" w14:textId="77777777" w:rsidTr="00424981">
              <w:tc>
                <w:tcPr>
                  <w:tcW w:w="2975" w:type="dxa"/>
                </w:tcPr>
                <w:p w14:paraId="21954E3C" w14:textId="6C5700D7" w:rsidR="001740B3" w:rsidRDefault="001740B3" w:rsidP="001740B3">
                  <w:pPr>
                    <w:pStyle w:val="afffffff4"/>
                    <w:spacing w:before="187"/>
                  </w:pPr>
                </w:p>
              </w:tc>
            </w:tr>
          </w:tbl>
          <w:p w14:paraId="3F76860B" w14:textId="6BA453C2" w:rsidR="001740B3" w:rsidRPr="001740B3" w:rsidRDefault="001740B3" w:rsidP="001740B3">
            <w:pPr>
              <w:tabs>
                <w:tab w:val="left" w:pos="7941"/>
              </w:tabs>
              <w:rPr>
                <w:rFonts w:eastAsia="楷体_GB2312" w:cs="Arial"/>
                <w:sz w:val="44"/>
                <w:szCs w:val="44"/>
              </w:rPr>
            </w:pPr>
          </w:p>
        </w:tc>
      </w:tr>
      <w:tr w:rsidR="009564BB" w:rsidRPr="0090417D" w14:paraId="58016CD2" w14:textId="77777777" w:rsidTr="001740B3">
        <w:trPr>
          <w:cantSplit/>
          <w:trHeight w:val="6033"/>
        </w:trPr>
        <w:tc>
          <w:tcPr>
            <w:tcW w:w="1106" w:type="dxa"/>
            <w:vMerge/>
          </w:tcPr>
          <w:p w14:paraId="65ACD7E3" w14:textId="77777777" w:rsidR="009564BB" w:rsidRPr="0090417D" w:rsidRDefault="009564BB" w:rsidP="009564BB">
            <w:pPr>
              <w:spacing w:line="0" w:lineRule="atLeast"/>
              <w:ind w:right="-63"/>
              <w:rPr>
                <w:rFonts w:eastAsia="楷体_GB2312" w:cs="Arial"/>
                <w:noProof/>
                <w:sz w:val="20"/>
              </w:rPr>
            </w:pPr>
          </w:p>
        </w:tc>
        <w:tc>
          <w:tcPr>
            <w:tcW w:w="246" w:type="dxa"/>
            <w:vMerge/>
          </w:tcPr>
          <w:p w14:paraId="32E30212" w14:textId="77777777" w:rsidR="009564BB" w:rsidRPr="0090417D" w:rsidRDefault="009564BB" w:rsidP="009564BB">
            <w:pPr>
              <w:rPr>
                <w:rFonts w:eastAsia="楷体_GB2312" w:cs="Arial"/>
              </w:rPr>
            </w:pPr>
          </w:p>
        </w:tc>
        <w:sdt>
          <w:sdtPr>
            <w:rPr>
              <w:b w:val="0"/>
              <w:sz w:val="20"/>
              <w:szCs w:val="18"/>
            </w:rPr>
            <w:alias w:val="报告摘要"/>
            <w:tag w:val="BDCONTENTCONTROL_AUTO_SAVE_Summary"/>
            <w:id w:val="342307848"/>
            <w:placeholder>
              <w:docPart w:val="58CB58318EB44585A869F6B5827BC7F1"/>
            </w:placeholder>
          </w:sdtPr>
          <w:sdtEndPr/>
          <w:sdtContent>
            <w:tc>
              <w:tcPr>
                <w:tcW w:w="9733" w:type="dxa"/>
                <w:tcBorders>
                  <w:top w:val="single" w:sz="4" w:space="0" w:color="000000"/>
                </w:tcBorders>
              </w:tcPr>
              <w:p w14:paraId="49D347E0" w14:textId="77777777" w:rsidR="00F77222" w:rsidRPr="0090417D" w:rsidRDefault="00F77222" w:rsidP="00F77222">
                <w:pPr>
                  <w:pStyle w:val="affffff8"/>
                  <w:spacing w:line="20" w:lineRule="exact"/>
                  <w:outlineLvl w:val="9"/>
                  <w:rPr>
                    <w:b w:val="0"/>
                    <w:sz w:val="20"/>
                    <w:szCs w:val="18"/>
                  </w:rPr>
                </w:pPr>
              </w:p>
              <w:p w14:paraId="0CF3A56E" w14:textId="1452024B" w:rsidR="0020390E" w:rsidRPr="0090417D" w:rsidRDefault="00FC3C6A" w:rsidP="0020390E">
                <w:pPr>
                  <w:pStyle w:val="a5"/>
                  <w:ind w:left="422" w:hanging="422"/>
                  <w:rPr>
                    <w:rFonts w:cs="Arial"/>
                  </w:rPr>
                </w:pPr>
                <w:r>
                  <w:rPr>
                    <w:rFonts w:cs="Arial" w:hint="eastAsia"/>
                  </w:rPr>
                  <w:t>要点</w:t>
                </w:r>
                <w:r>
                  <w:rPr>
                    <w:rFonts w:cs="Arial" w:hint="eastAsia"/>
                  </w:rPr>
                  <w:t>1</w:t>
                </w:r>
              </w:p>
              <w:p w14:paraId="7A1E1E1C" w14:textId="5E88B1F2" w:rsidR="0020390E" w:rsidRPr="0090417D" w:rsidRDefault="00FC3C6A" w:rsidP="0020390E">
                <w:pPr>
                  <w:pStyle w:val="afffffffb"/>
                  <w:spacing w:before="62"/>
                  <w:rPr>
                    <w:rFonts w:cs="Arial"/>
                  </w:rPr>
                </w:pPr>
                <w:r>
                  <w:rPr>
                    <w:rFonts w:cs="Arial" w:hint="eastAsia"/>
                  </w:rPr>
                  <w:t>摘要内容。</w:t>
                </w:r>
              </w:p>
              <w:p w14:paraId="70761E5E" w14:textId="39B95ED9" w:rsidR="0020390E" w:rsidRPr="0090417D" w:rsidRDefault="00FC3C6A" w:rsidP="0020390E">
                <w:pPr>
                  <w:pStyle w:val="a5"/>
                  <w:ind w:left="422" w:hanging="422"/>
                  <w:rPr>
                    <w:rFonts w:cs="Arial"/>
                  </w:rPr>
                </w:pPr>
                <w:r>
                  <w:rPr>
                    <w:rFonts w:cs="Arial" w:hint="eastAsia"/>
                  </w:rPr>
                  <w:t>要点</w:t>
                </w:r>
                <w:r>
                  <w:rPr>
                    <w:rFonts w:cs="Arial" w:hint="eastAsia"/>
                  </w:rPr>
                  <w:t>2</w:t>
                </w:r>
              </w:p>
              <w:p w14:paraId="248BC93C" w14:textId="77F8A6D8" w:rsidR="00656ED8" w:rsidRDefault="00FC3C6A" w:rsidP="00E05DA0">
                <w:pPr>
                  <w:pStyle w:val="affffff2"/>
                  <w:spacing w:before="62" w:after="156"/>
                </w:pPr>
                <w:r>
                  <w:rPr>
                    <w:rFonts w:hint="eastAsia"/>
                  </w:rPr>
                  <w:t>摘要内容</w:t>
                </w:r>
                <w:r w:rsidR="0020390E" w:rsidRPr="0090417D">
                  <w:t>。</w:t>
                </w:r>
              </w:p>
              <w:p w14:paraId="181A0577" w14:textId="77777777" w:rsidR="004544AC" w:rsidRPr="0090417D" w:rsidRDefault="004544AC" w:rsidP="00E05DA0">
                <w:pPr>
                  <w:pStyle w:val="affffff2"/>
                  <w:spacing w:before="62" w:after="156"/>
                </w:pPr>
              </w:p>
              <w:p w14:paraId="259FCCEC" w14:textId="77777777" w:rsidR="00892CA0" w:rsidRPr="0090417D" w:rsidRDefault="00892CA0" w:rsidP="00CC15A6">
                <w:pPr>
                  <w:pStyle w:val="affffffc"/>
                  <w:spacing w:after="62"/>
                  <w:ind w:left="0"/>
                  <w:rPr>
                    <w:rFonts w:cs="Arial"/>
                    <w:sz w:val="20"/>
                    <w:szCs w:val="20"/>
                  </w:rPr>
                </w:pPr>
                <w:r w:rsidRPr="0090417D">
                  <w:rPr>
                    <w:rFonts w:cs="Arial"/>
                    <w:b/>
                    <w:sz w:val="20"/>
                    <w:szCs w:val="20"/>
                  </w:rPr>
                  <w:t>风险提示：市场环境变动风险，因子失效风险。</w:t>
                </w:r>
              </w:p>
              <w:p w14:paraId="7E8539A5" w14:textId="77777777" w:rsidR="00F77222" w:rsidRPr="0090417D" w:rsidRDefault="00F77222" w:rsidP="00F77222">
                <w:pPr>
                  <w:pStyle w:val="affffff8"/>
                  <w:spacing w:line="20" w:lineRule="exact"/>
                  <w:outlineLvl w:val="9"/>
                  <w:rPr>
                    <w:b w:val="0"/>
                    <w:szCs w:val="18"/>
                  </w:rPr>
                </w:pPr>
              </w:p>
            </w:tc>
          </w:sdtContent>
        </w:sdt>
      </w:tr>
    </w:tbl>
    <w:p w14:paraId="49B8941F" w14:textId="77777777" w:rsidR="009564BB" w:rsidRPr="0090417D" w:rsidRDefault="009564BB" w:rsidP="009564BB">
      <w:pPr>
        <w:rPr>
          <w:rFonts w:eastAsia="楷体_GB2312" w:cs="Arial"/>
        </w:rPr>
        <w:sectPr w:rsidR="009564BB" w:rsidRPr="0090417D" w:rsidSect="001805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833" w:bottom="851" w:left="4678" w:header="851" w:footer="851" w:gutter="0"/>
          <w:cols w:space="425"/>
          <w:titlePg/>
          <w:docGrid w:type="lines" w:linePitch="312"/>
        </w:sectPr>
      </w:pPr>
    </w:p>
    <w:bookmarkStart w:id="0" w:name="_Toc140854823" w:displacedByCustomXml="next"/>
    <w:bookmarkStart w:id="1" w:name="_Toc90210796" w:displacedByCustomXml="next"/>
    <w:bookmarkStart w:id="2" w:name="_Toc89767611" w:displacedByCustomXml="next"/>
    <w:bookmarkStart w:id="3" w:name="_Toc89767425" w:displacedByCustomXml="next"/>
    <w:sdt>
      <w:sdtPr>
        <w:rPr>
          <w:b w:val="0"/>
          <w:color w:val="auto"/>
          <w:sz w:val="21"/>
          <w:szCs w:val="22"/>
          <w:lang w:val="en-US"/>
        </w:rPr>
        <w:id w:val="-1358806275"/>
        <w:docPartObj>
          <w:docPartGallery w:val="Table of Contents"/>
          <w:docPartUnique/>
        </w:docPartObj>
      </w:sdtPr>
      <w:sdtEndPr>
        <w:rPr>
          <w:b/>
          <w:color w:val="000000"/>
          <w:sz w:val="30"/>
          <w:szCs w:val="24"/>
          <w:lang w:val="zh-CN"/>
        </w:rPr>
      </w:sdtEndPr>
      <w:sdtContent>
        <w:sdt>
          <w:sdtPr>
            <w:rPr>
              <w:rFonts w:ascii="Calibri" w:eastAsia="宋体" w:hAnsi="Calibri" w:cs="Times New Roman"/>
              <w:b w:val="0"/>
              <w:color w:val="auto"/>
              <w:sz w:val="21"/>
              <w:szCs w:val="22"/>
              <w:lang w:val="en-US"/>
            </w:rPr>
            <w:id w:val="68851550"/>
            <w:docPartObj>
              <w:docPartGallery w:val="Table of Contents"/>
              <w:docPartUnique/>
            </w:docPartObj>
          </w:sdtPr>
          <w:sdtEndPr>
            <w:rPr>
              <w:rFonts w:ascii="Arial" w:hAnsi="Arial"/>
              <w:sz w:val="18"/>
            </w:rPr>
          </w:sdtEndPr>
          <w:sdtContent>
            <w:p w14:paraId="22745974" w14:textId="77777777" w:rsidR="00A93BA8" w:rsidRPr="0090417D" w:rsidRDefault="00A93BA8" w:rsidP="00A93BA8">
              <w:pPr>
                <w:pStyle w:val="affffffb"/>
                <w:spacing w:before="249"/>
                <w:outlineLvl w:val="2"/>
              </w:pPr>
              <w:r w:rsidRPr="0090417D">
                <w:t>内容目录</w:t>
              </w:r>
            </w:p>
            <w:p w14:paraId="649878B3" w14:textId="77777777" w:rsidR="00A93BA8" w:rsidRPr="0090417D" w:rsidRDefault="00A93BA8" w:rsidP="00A93BA8">
              <w:pPr>
                <w:pStyle w:val="TOC1"/>
                <w:outlineLvl w:val="2"/>
              </w:pPr>
            </w:p>
            <w:p w14:paraId="7C2C8840" w14:textId="4811CD2F" w:rsidR="00E622F8" w:rsidRDefault="00A93BA8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1"/>
                </w:rPr>
              </w:pPr>
              <w:r w:rsidRPr="0090417D">
                <w:rPr>
                  <w:b w:val="0"/>
                  <w:bCs w:val="0"/>
                  <w:sz w:val="20"/>
                </w:rPr>
                <w:fldChar w:fldCharType="begin"/>
              </w:r>
              <w:r w:rsidRPr="0090417D">
                <w:rPr>
                  <w:b w:val="0"/>
                  <w:bCs w:val="0"/>
                  <w:sz w:val="20"/>
                </w:rPr>
                <w:instrText xml:space="preserve"> TOC \h \z \t "</w:instrText>
              </w:r>
              <w:r w:rsidRPr="0090417D">
                <w:rPr>
                  <w:b w:val="0"/>
                  <w:bCs w:val="0"/>
                  <w:sz w:val="20"/>
                </w:rPr>
                <w:instrText>国信正文一级标题</w:instrText>
              </w:r>
              <w:r w:rsidRPr="0090417D">
                <w:rPr>
                  <w:b w:val="0"/>
                  <w:bCs w:val="0"/>
                  <w:sz w:val="20"/>
                </w:rPr>
                <w:instrText>,1,</w:instrText>
              </w:r>
              <w:r w:rsidRPr="0090417D">
                <w:rPr>
                  <w:b w:val="0"/>
                  <w:bCs w:val="0"/>
                  <w:sz w:val="20"/>
                </w:rPr>
                <w:instrText>国信正文二级标题</w:instrText>
              </w:r>
              <w:r w:rsidRPr="0090417D">
                <w:rPr>
                  <w:b w:val="0"/>
                  <w:bCs w:val="0"/>
                  <w:sz w:val="20"/>
                </w:rPr>
                <w:instrText xml:space="preserve">,2" </w:instrText>
              </w:r>
              <w:r w:rsidRPr="0090417D">
                <w:rPr>
                  <w:b w:val="0"/>
                  <w:bCs w:val="0"/>
                  <w:sz w:val="20"/>
                </w:rPr>
                <w:fldChar w:fldCharType="separate"/>
              </w:r>
              <w:hyperlink w:anchor="_Toc92468429" w:history="1">
                <w:r w:rsidR="00E622F8" w:rsidRPr="005F12B3">
                  <w:rPr>
                    <w:rStyle w:val="af4"/>
                    <w:noProof/>
                  </w:rPr>
                  <w:t>未找到图形项目表。</w:t>
                </w:r>
                <w:r w:rsidR="00E622F8">
                  <w:rPr>
                    <w:noProof/>
                    <w:webHidden/>
                  </w:rPr>
                  <w:tab/>
                </w:r>
                <w:r w:rsidR="00E622F8">
                  <w:rPr>
                    <w:noProof/>
                    <w:webHidden/>
                  </w:rPr>
                  <w:fldChar w:fldCharType="begin"/>
                </w:r>
                <w:r w:rsidR="00E622F8">
                  <w:rPr>
                    <w:noProof/>
                    <w:webHidden/>
                  </w:rPr>
                  <w:instrText xml:space="preserve"> PAGEREF _Toc92468429 \h </w:instrText>
                </w:r>
                <w:r w:rsidR="00E622F8">
                  <w:rPr>
                    <w:noProof/>
                    <w:webHidden/>
                  </w:rPr>
                </w:r>
                <w:r w:rsidR="00E622F8">
                  <w:rPr>
                    <w:noProof/>
                    <w:webHidden/>
                  </w:rPr>
                  <w:fldChar w:fldCharType="separate"/>
                </w:r>
                <w:r w:rsidR="00E622F8">
                  <w:rPr>
                    <w:noProof/>
                    <w:webHidden/>
                  </w:rPr>
                  <w:t>3</w:t>
                </w:r>
                <w:r w:rsidR="00E622F8">
                  <w:rPr>
                    <w:noProof/>
                    <w:webHidden/>
                  </w:rPr>
                  <w:fldChar w:fldCharType="end"/>
                </w:r>
              </w:hyperlink>
            </w:p>
            <w:p w14:paraId="5374078B" w14:textId="4DECB43F" w:rsidR="00E622F8" w:rsidRDefault="00E622F8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1"/>
                </w:rPr>
              </w:pPr>
              <w:hyperlink w:anchor="_Toc92468430" w:history="1">
                <w:r w:rsidRPr="005F12B3">
                  <w:rPr>
                    <w:rStyle w:val="af4"/>
                    <w:noProof/>
                  </w:rPr>
                  <w:t>主题</w:t>
                </w:r>
                <w:r w:rsidRPr="005F12B3">
                  <w:rPr>
                    <w:rStyle w:val="af4"/>
                    <w:noProof/>
                  </w:rPr>
                  <w:t>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_Toc92468430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5248EC" w14:textId="76C3482F" w:rsidR="00E622F8" w:rsidRDefault="00E622F8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1"/>
                </w:rPr>
              </w:pPr>
              <w:hyperlink w:anchor="_Toc92468431" w:history="1">
                <w:r w:rsidRPr="005F12B3">
                  <w:rPr>
                    <w:rStyle w:val="af4"/>
                    <w:noProof/>
                  </w:rPr>
                  <w:t>主题</w:t>
                </w:r>
                <w:r w:rsidRPr="005F12B3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_Toc92468431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C44F03" w14:textId="7020815C" w:rsidR="00E622F8" w:rsidRDefault="00E622F8">
              <w:pPr>
                <w:pStyle w:val="TOC2"/>
                <w:tabs>
                  <w:tab w:val="right" w:leader="dot" w:pos="6833"/>
                </w:tabs>
                <w:rPr>
                  <w:rFonts w:asciiTheme="minorHAnsi" w:eastAsiaTheme="minorEastAsia" w:hAnsiTheme="minorHAnsi" w:cstheme="minorBidi"/>
                  <w:noProof/>
                  <w:sz w:val="21"/>
                </w:rPr>
              </w:pPr>
              <w:hyperlink w:anchor="_Toc92468432" w:history="1">
                <w:r w:rsidRPr="005F12B3">
                  <w:rPr>
                    <w:rStyle w:val="af4"/>
                    <w:noProof/>
                  </w:rPr>
                  <w:t>子标题</w:t>
                </w:r>
                <w:r w:rsidRPr="005F12B3">
                  <w:rPr>
                    <w:rStyle w:val="af4"/>
                    <w:noProof/>
                  </w:rPr>
                  <w:t>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_Toc92468432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818A7" w14:textId="1738B286" w:rsidR="00E622F8" w:rsidRDefault="00E622F8">
              <w:pPr>
                <w:pStyle w:val="TOC1"/>
                <w:rPr>
                  <w:rFonts w:asciiTheme="minorHAnsi" w:eastAsiaTheme="minorEastAsia" w:hAnsiTheme="minorHAnsi" w:cstheme="minorBidi"/>
                  <w:b w:val="0"/>
                  <w:bCs w:val="0"/>
                  <w:noProof/>
                  <w:sz w:val="21"/>
                </w:rPr>
              </w:pPr>
              <w:hyperlink w:anchor="_Toc92468433" w:history="1">
                <w:r w:rsidRPr="005F12B3">
                  <w:rPr>
                    <w:rStyle w:val="af4"/>
                    <w:noProof/>
                  </w:rPr>
                  <w:t>总结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_Toc92468433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6440A3" w14:textId="4576B475" w:rsidR="00A93BA8" w:rsidRPr="0090417D" w:rsidRDefault="00A93BA8" w:rsidP="00A93BA8">
              <w:pPr>
                <w:outlineLvl w:val="2"/>
                <w:rPr>
                  <w:rFonts w:eastAsia="楷体_GB2312" w:cs="Arial"/>
                </w:rPr>
              </w:pPr>
              <w:r w:rsidRPr="0090417D">
                <w:rPr>
                  <w:rFonts w:eastAsia="楷体_GB2312" w:cs="Arial"/>
                  <w:b/>
                  <w:bCs/>
                  <w:sz w:val="20"/>
                </w:rPr>
                <w:fldChar w:fldCharType="end"/>
              </w:r>
            </w:p>
          </w:sdtContent>
        </w:sdt>
        <w:p w14:paraId="0DD79E81" w14:textId="2E10AC98" w:rsidR="00B2033C" w:rsidRPr="0090417D" w:rsidRDefault="005707ED" w:rsidP="00A93BA8">
          <w:pPr>
            <w:pStyle w:val="affffffb"/>
            <w:spacing w:before="249"/>
          </w:pPr>
        </w:p>
      </w:sdtContent>
    </w:sdt>
    <w:p w14:paraId="59F23494" w14:textId="77777777" w:rsidR="00386854" w:rsidRDefault="00386854" w:rsidP="00B2033C">
      <w:pPr>
        <w:pStyle w:val="A40"/>
        <w:ind w:firstLine="0"/>
        <w:rPr>
          <w:b/>
          <w:bCs/>
          <w:sz w:val="30"/>
        </w:rPr>
      </w:pPr>
    </w:p>
    <w:p w14:paraId="6892A728" w14:textId="77777777" w:rsidR="00377B22" w:rsidRPr="00377B22" w:rsidRDefault="00377B22" w:rsidP="00377B22">
      <w:pPr>
        <w:rPr>
          <w:lang w:val="en-GB"/>
        </w:rPr>
      </w:pPr>
    </w:p>
    <w:p w14:paraId="37C9B5CB" w14:textId="77777777" w:rsidR="00377B22" w:rsidRPr="00377B22" w:rsidRDefault="00377B22" w:rsidP="00377B22">
      <w:pPr>
        <w:rPr>
          <w:lang w:val="en-GB"/>
        </w:rPr>
      </w:pPr>
    </w:p>
    <w:p w14:paraId="2A474C96" w14:textId="77777777" w:rsidR="00377B22" w:rsidRPr="00377B22" w:rsidRDefault="00377B22" w:rsidP="00377B22">
      <w:pPr>
        <w:rPr>
          <w:lang w:val="en-GB"/>
        </w:rPr>
      </w:pPr>
    </w:p>
    <w:p w14:paraId="3CD171D2" w14:textId="77777777" w:rsidR="00377B22" w:rsidRPr="00377B22" w:rsidRDefault="00377B22" w:rsidP="00377B22">
      <w:pPr>
        <w:rPr>
          <w:lang w:val="en-GB"/>
        </w:rPr>
      </w:pPr>
    </w:p>
    <w:p w14:paraId="3E2DA70C" w14:textId="77777777" w:rsidR="00377B22" w:rsidRPr="00377B22" w:rsidRDefault="00377B22" w:rsidP="00377B22">
      <w:pPr>
        <w:rPr>
          <w:lang w:val="en-GB"/>
        </w:rPr>
      </w:pPr>
    </w:p>
    <w:p w14:paraId="3CF6EEA3" w14:textId="77777777" w:rsidR="00377B22" w:rsidRPr="00377B22" w:rsidRDefault="00377B22" w:rsidP="00377B22">
      <w:pPr>
        <w:rPr>
          <w:lang w:val="en-GB"/>
        </w:rPr>
      </w:pPr>
    </w:p>
    <w:p w14:paraId="3D3659B5" w14:textId="77777777" w:rsidR="00377B22" w:rsidRPr="00377B22" w:rsidRDefault="00377B22" w:rsidP="00377B22">
      <w:pPr>
        <w:rPr>
          <w:lang w:val="en-GB"/>
        </w:rPr>
      </w:pPr>
    </w:p>
    <w:p w14:paraId="7D98738B" w14:textId="77777777" w:rsidR="00377B22" w:rsidRPr="00377B22" w:rsidRDefault="00377B22" w:rsidP="00377B22">
      <w:pPr>
        <w:rPr>
          <w:lang w:val="en-GB"/>
        </w:rPr>
      </w:pPr>
    </w:p>
    <w:p w14:paraId="71AE3D57" w14:textId="77777777" w:rsidR="00377B22" w:rsidRPr="00377B22" w:rsidRDefault="00377B22" w:rsidP="00377B22">
      <w:pPr>
        <w:rPr>
          <w:lang w:val="en-GB"/>
        </w:rPr>
      </w:pPr>
    </w:p>
    <w:p w14:paraId="397D58FC" w14:textId="77777777" w:rsidR="00377B22" w:rsidRPr="00377B22" w:rsidRDefault="00377B22" w:rsidP="00377B22">
      <w:pPr>
        <w:rPr>
          <w:lang w:val="en-GB"/>
        </w:rPr>
      </w:pPr>
    </w:p>
    <w:p w14:paraId="51F00E03" w14:textId="77777777" w:rsidR="00377B22" w:rsidRPr="00377B22" w:rsidRDefault="00377B22" w:rsidP="00377B22">
      <w:pPr>
        <w:rPr>
          <w:lang w:val="en-GB"/>
        </w:rPr>
      </w:pPr>
    </w:p>
    <w:p w14:paraId="6A4EF3EF" w14:textId="77777777" w:rsidR="00377B22" w:rsidRPr="00377B22" w:rsidRDefault="00377B22" w:rsidP="00377B22">
      <w:pPr>
        <w:rPr>
          <w:lang w:val="en-GB"/>
        </w:rPr>
      </w:pPr>
    </w:p>
    <w:p w14:paraId="44627929" w14:textId="77777777" w:rsidR="00377B22" w:rsidRPr="00377B22" w:rsidRDefault="00377B22" w:rsidP="00377B22">
      <w:pPr>
        <w:rPr>
          <w:lang w:val="en-GB"/>
        </w:rPr>
      </w:pPr>
    </w:p>
    <w:p w14:paraId="6DA5CDC3" w14:textId="77777777" w:rsidR="00377B22" w:rsidRPr="00377B22" w:rsidRDefault="00377B22" w:rsidP="00377B22">
      <w:pPr>
        <w:rPr>
          <w:lang w:val="en-GB"/>
        </w:rPr>
      </w:pPr>
    </w:p>
    <w:p w14:paraId="2C51908F" w14:textId="77777777" w:rsidR="00377B22" w:rsidRPr="00377B22" w:rsidRDefault="00377B22" w:rsidP="00377B22">
      <w:pPr>
        <w:rPr>
          <w:lang w:val="en-GB"/>
        </w:rPr>
      </w:pPr>
    </w:p>
    <w:p w14:paraId="00D64E4F" w14:textId="77777777" w:rsidR="00377B22" w:rsidRPr="00377B22" w:rsidRDefault="00377B22" w:rsidP="00377B22">
      <w:pPr>
        <w:rPr>
          <w:lang w:val="en-GB"/>
        </w:rPr>
      </w:pPr>
    </w:p>
    <w:p w14:paraId="2898186E" w14:textId="77777777" w:rsidR="00377B22" w:rsidRPr="00377B22" w:rsidRDefault="00377B22" w:rsidP="00377B22">
      <w:pPr>
        <w:rPr>
          <w:lang w:val="en-GB"/>
        </w:rPr>
      </w:pPr>
    </w:p>
    <w:p w14:paraId="5C613383" w14:textId="77777777" w:rsidR="00377B22" w:rsidRPr="00377B22" w:rsidRDefault="00377B22" w:rsidP="00377B22">
      <w:pPr>
        <w:rPr>
          <w:lang w:val="en-GB"/>
        </w:rPr>
      </w:pPr>
    </w:p>
    <w:p w14:paraId="21157CC6" w14:textId="77777777" w:rsidR="00377B22" w:rsidRPr="00377B22" w:rsidRDefault="00377B22" w:rsidP="00377B22">
      <w:pPr>
        <w:rPr>
          <w:lang w:val="en-GB"/>
        </w:rPr>
      </w:pPr>
    </w:p>
    <w:p w14:paraId="1DD188C9" w14:textId="77777777" w:rsidR="00377B22" w:rsidRPr="00377B22" w:rsidRDefault="00377B22" w:rsidP="00377B22">
      <w:pPr>
        <w:rPr>
          <w:lang w:val="en-GB"/>
        </w:rPr>
      </w:pPr>
    </w:p>
    <w:p w14:paraId="6752F0FB" w14:textId="77777777" w:rsidR="00377B22" w:rsidRPr="00377B22" w:rsidRDefault="00377B22" w:rsidP="00377B22">
      <w:pPr>
        <w:jc w:val="right"/>
        <w:rPr>
          <w:lang w:val="en-GB"/>
        </w:rPr>
      </w:pPr>
    </w:p>
    <w:p w14:paraId="66FF0FF8" w14:textId="77777777" w:rsidR="00377B22" w:rsidRDefault="00377B22" w:rsidP="00377B22">
      <w:pPr>
        <w:rPr>
          <w:rFonts w:eastAsia="楷体_GB2312" w:cs="Arial"/>
          <w:b/>
          <w:bCs/>
          <w:color w:val="000000"/>
          <w:spacing w:val="-4"/>
          <w:sz w:val="30"/>
          <w:lang w:val="en-GB"/>
        </w:rPr>
      </w:pPr>
    </w:p>
    <w:p w14:paraId="23E8704A" w14:textId="73F3B1F6" w:rsidR="00377B22" w:rsidRPr="00377B22" w:rsidRDefault="00377B22" w:rsidP="00377B22">
      <w:pPr>
        <w:rPr>
          <w:lang w:val="en-GB"/>
        </w:rPr>
        <w:sectPr w:rsidR="00377B22" w:rsidRPr="00377B22">
          <w:headerReference w:type="default" r:id="rId14"/>
          <w:footerReference w:type="default" r:id="rId15"/>
          <w:pgSz w:w="11906" w:h="16838" w:code="9"/>
          <w:pgMar w:top="1869" w:right="924" w:bottom="1426" w:left="4139" w:header="1163" w:footer="1134" w:gutter="0"/>
          <w:cols w:space="425"/>
          <w:docGrid w:type="lines" w:linePitch="312"/>
        </w:sectPr>
      </w:pPr>
    </w:p>
    <w:p w14:paraId="27288DEB" w14:textId="77777777" w:rsidR="009564BB" w:rsidRPr="0090417D" w:rsidRDefault="008D3ED6" w:rsidP="00323516">
      <w:pPr>
        <w:pStyle w:val="affffffb"/>
        <w:spacing w:before="249"/>
      </w:pPr>
      <w:r w:rsidRPr="0090417D">
        <w:lastRenderedPageBreak/>
        <w:t>图表目录</w:t>
      </w:r>
      <w:bookmarkEnd w:id="0"/>
    </w:p>
    <w:p w14:paraId="59D92B57" w14:textId="77777777" w:rsidR="004A168F" w:rsidRPr="0090417D" w:rsidRDefault="004A168F" w:rsidP="00386854">
      <w:pPr>
        <w:pStyle w:val="TimesNewRoman15"/>
        <w:rPr>
          <w:rFonts w:cs="Arial"/>
        </w:rPr>
      </w:pPr>
    </w:p>
    <w:p w14:paraId="6995565A" w14:textId="07E36B35" w:rsidR="00357F79" w:rsidRPr="0090417D" w:rsidRDefault="00554BB8" w:rsidP="00386854">
      <w:pPr>
        <w:pStyle w:val="1"/>
        <w:spacing w:before="249"/>
        <w:rPr>
          <w:rFonts w:cs="Arial"/>
          <w:sz w:val="18"/>
          <w:szCs w:val="18"/>
        </w:rPr>
      </w:pPr>
      <w:r w:rsidRPr="0090417D">
        <w:rPr>
          <w:rFonts w:cs="Arial"/>
          <w:b w:val="0"/>
          <w:bCs w:val="0"/>
          <w:kern w:val="2"/>
          <w:sz w:val="21"/>
          <w:szCs w:val="18"/>
        </w:rPr>
        <w:fldChar w:fldCharType="begin"/>
      </w:r>
      <w:r w:rsidR="00357F79" w:rsidRPr="0090417D">
        <w:rPr>
          <w:rFonts w:cs="Arial"/>
          <w:szCs w:val="18"/>
        </w:rPr>
        <w:instrText>TOC \h \z \c "</w:instrText>
      </w:r>
      <w:r w:rsidR="00357F79" w:rsidRPr="0090417D">
        <w:rPr>
          <w:rFonts w:cs="Arial"/>
          <w:szCs w:val="18"/>
        </w:rPr>
        <w:instrText>图</w:instrText>
      </w:r>
      <w:r w:rsidR="00357F79" w:rsidRPr="0090417D">
        <w:rPr>
          <w:rFonts w:cs="Arial"/>
          <w:szCs w:val="18"/>
        </w:rPr>
        <w:instrText>"</w:instrText>
      </w:r>
      <w:r w:rsidRPr="0090417D">
        <w:rPr>
          <w:rFonts w:cs="Arial"/>
          <w:b w:val="0"/>
          <w:bCs w:val="0"/>
          <w:kern w:val="2"/>
          <w:sz w:val="21"/>
          <w:szCs w:val="18"/>
        </w:rPr>
        <w:fldChar w:fldCharType="separate"/>
      </w:r>
      <w:r w:rsidR="00FC3C6A">
        <w:rPr>
          <w:rFonts w:cs="Arial" w:hint="eastAsia"/>
          <w:noProof/>
          <w:kern w:val="2"/>
          <w:sz w:val="21"/>
          <w:szCs w:val="18"/>
        </w:rPr>
        <w:t>未找到图形项目表。</w:t>
      </w:r>
      <w:r w:rsidRPr="0090417D">
        <w:rPr>
          <w:rFonts w:cs="Arial"/>
          <w:sz w:val="18"/>
          <w:szCs w:val="18"/>
        </w:rPr>
        <w:fldChar w:fldCharType="end"/>
      </w:r>
    </w:p>
    <w:p w14:paraId="7B6C07F9" w14:textId="287A5794" w:rsidR="001044F4" w:rsidRPr="0090417D" w:rsidRDefault="00554BB8" w:rsidP="001619A3">
      <w:pPr>
        <w:pStyle w:val="affffff"/>
        <w:spacing w:before="249"/>
        <w:rPr>
          <w:sz w:val="18"/>
          <w:szCs w:val="18"/>
        </w:rPr>
      </w:pPr>
      <w:r w:rsidRPr="0090417D">
        <w:rPr>
          <w:b w:val="0"/>
          <w:bCs w:val="0"/>
          <w:color w:val="auto"/>
          <w:kern w:val="2"/>
          <w:sz w:val="21"/>
          <w:szCs w:val="18"/>
        </w:rPr>
        <w:fldChar w:fldCharType="begin"/>
      </w:r>
      <w:r w:rsidR="00357F79" w:rsidRPr="0090417D">
        <w:rPr>
          <w:szCs w:val="18"/>
        </w:rPr>
        <w:instrText>TOC \h \z \c "</w:instrText>
      </w:r>
      <w:r w:rsidR="00357F79" w:rsidRPr="0090417D">
        <w:rPr>
          <w:szCs w:val="18"/>
        </w:rPr>
        <w:instrText>表</w:instrText>
      </w:r>
      <w:r w:rsidR="00357F79" w:rsidRPr="0090417D">
        <w:rPr>
          <w:szCs w:val="18"/>
        </w:rPr>
        <w:instrText>"</w:instrText>
      </w:r>
      <w:r w:rsidRPr="0090417D">
        <w:rPr>
          <w:b w:val="0"/>
          <w:bCs w:val="0"/>
          <w:color w:val="auto"/>
          <w:kern w:val="2"/>
          <w:sz w:val="21"/>
          <w:szCs w:val="18"/>
        </w:rPr>
        <w:fldChar w:fldCharType="separate"/>
      </w:r>
      <w:bookmarkStart w:id="4" w:name="_Toc92468429"/>
      <w:r w:rsidR="00FC3C6A">
        <w:rPr>
          <w:rFonts w:hint="eastAsia"/>
          <w:noProof/>
          <w:color w:val="auto"/>
          <w:kern w:val="2"/>
          <w:sz w:val="21"/>
          <w:szCs w:val="18"/>
        </w:rPr>
        <w:t>未找到图形项目表。</w:t>
      </w:r>
      <w:bookmarkEnd w:id="4"/>
      <w:r w:rsidRPr="0090417D">
        <w:rPr>
          <w:sz w:val="18"/>
          <w:szCs w:val="18"/>
        </w:rPr>
        <w:fldChar w:fldCharType="end"/>
      </w:r>
      <w:r w:rsidR="008D3ED6" w:rsidRPr="0090417D">
        <w:rPr>
          <w:sz w:val="18"/>
          <w:szCs w:val="18"/>
        </w:rPr>
        <w:br w:type="page"/>
      </w:r>
      <w:bookmarkStart w:id="5" w:name="_Toc288117305"/>
      <w:bookmarkStart w:id="6" w:name="_Toc301279661"/>
      <w:bookmarkStart w:id="7" w:name="_Toc301279830"/>
      <w:bookmarkStart w:id="8" w:name="_Toc301280007"/>
      <w:bookmarkStart w:id="9" w:name="_Toc301280223"/>
      <w:bookmarkStart w:id="10" w:name="_Toc301280297"/>
    </w:p>
    <w:p w14:paraId="0E24C01A" w14:textId="77777777" w:rsidR="00E622F8" w:rsidRPr="00070A9D" w:rsidRDefault="00E622F8" w:rsidP="00E622F8">
      <w:pPr>
        <w:pStyle w:val="affffff"/>
        <w:spacing w:beforeLines="150" w:before="468" w:afterLines="50" w:after="156" w:line="0" w:lineRule="atLeast"/>
        <w:rPr>
          <w:bCs w:val="0"/>
          <w:kern w:val="2"/>
          <w:szCs w:val="30"/>
        </w:rPr>
      </w:pPr>
      <w:bookmarkStart w:id="11" w:name="_Hlk91062794"/>
      <w:bookmarkStart w:id="12" w:name="_Toc81935176"/>
      <w:bookmarkStart w:id="13" w:name="_Toc90927080"/>
      <w:bookmarkEnd w:id="5"/>
      <w:bookmarkEnd w:id="6"/>
      <w:bookmarkEnd w:id="7"/>
      <w:bookmarkEnd w:id="8"/>
      <w:bookmarkEnd w:id="9"/>
      <w:bookmarkEnd w:id="10"/>
      <w:r w:rsidRPr="00070A9D">
        <w:rPr>
          <w:rFonts w:hint="eastAsia"/>
          <w:bCs w:val="0"/>
          <w:kern w:val="2"/>
          <w:szCs w:val="30"/>
        </w:rPr>
        <w:lastRenderedPageBreak/>
        <w:t>文献</w:t>
      </w:r>
      <w:r>
        <w:rPr>
          <w:rFonts w:hint="eastAsia"/>
          <w:bCs w:val="0"/>
          <w:kern w:val="2"/>
          <w:szCs w:val="30"/>
        </w:rPr>
        <w:t>来源</w:t>
      </w:r>
      <w:bookmarkEnd w:id="12"/>
      <w:bookmarkEnd w:id="13"/>
    </w:p>
    <w:p w14:paraId="32EA6788" w14:textId="3E899EFC" w:rsidR="00E622F8" w:rsidRPr="00F9330A" w:rsidRDefault="00E622F8" w:rsidP="00E622F8">
      <w:pPr>
        <w:pStyle w:val="afffffffe"/>
        <w:spacing w:before="156" w:after="156"/>
      </w:pPr>
      <w:r w:rsidRPr="00AE10CB">
        <w:rPr>
          <w:rFonts w:cs="Arial" w:hint="eastAsia"/>
          <w:b/>
          <w:bCs/>
          <w:color w:val="222222"/>
          <w:szCs w:val="20"/>
          <w:shd w:val="clear" w:color="auto" w:fill="FFFFFF"/>
        </w:rPr>
        <w:t>文献来源：</w:t>
      </w:r>
      <w:r w:rsidRPr="00F9330A">
        <w:rPr>
          <w:rFonts w:cs="Arial" w:hint="eastAsia"/>
          <w:color w:val="222222"/>
          <w:szCs w:val="20"/>
          <w:shd w:val="clear" w:color="auto" w:fill="FFFFFF"/>
        </w:rPr>
        <w:t>.</w:t>
      </w:r>
    </w:p>
    <w:p w14:paraId="613E507E" w14:textId="127D614D" w:rsidR="00E622F8" w:rsidRPr="00E622F8" w:rsidRDefault="00E622F8" w:rsidP="00E622F8">
      <w:pPr>
        <w:rPr>
          <w:rFonts w:eastAsia="楷体_GB2312" w:cs="Arial" w:hint="eastAsia"/>
          <w:color w:val="222222"/>
          <w:sz w:val="20"/>
          <w:szCs w:val="20"/>
          <w:shd w:val="clear" w:color="auto" w:fill="FFFFFF"/>
        </w:rPr>
      </w:pPr>
      <w:r>
        <w:rPr>
          <w:rFonts w:eastAsia="楷体_GB2312" w:cs="Arial" w:hint="eastAsia"/>
          <w:b/>
          <w:bCs/>
          <w:color w:val="222222"/>
          <w:sz w:val="20"/>
          <w:szCs w:val="20"/>
          <w:shd w:val="clear" w:color="auto" w:fill="FFFFFF"/>
        </w:rPr>
        <w:t>文献亮点</w:t>
      </w:r>
      <w:r w:rsidRPr="00AE10CB">
        <w:rPr>
          <w:rFonts w:eastAsia="楷体_GB2312" w:cs="Arial" w:hint="eastAsia"/>
          <w:b/>
          <w:bCs/>
          <w:color w:val="222222"/>
          <w:sz w:val="20"/>
          <w:szCs w:val="20"/>
          <w:shd w:val="clear" w:color="auto" w:fill="FFFFFF"/>
        </w:rPr>
        <w:t>：</w:t>
      </w:r>
      <w:r>
        <w:rPr>
          <w:rFonts w:eastAsia="楷体_GB2312" w:cs="Arial" w:hint="eastAsia"/>
          <w:color w:val="222222"/>
          <w:sz w:val="20"/>
          <w:szCs w:val="20"/>
          <w:shd w:val="clear" w:color="auto" w:fill="FFFFFF"/>
        </w:rPr>
        <w:t>。</w:t>
      </w:r>
    </w:p>
    <w:p w14:paraId="326D781C" w14:textId="7EC0AE30" w:rsidR="00E622F8" w:rsidRPr="0090417D" w:rsidRDefault="00E622F8" w:rsidP="00E622F8">
      <w:pPr>
        <w:pStyle w:val="affffff"/>
        <w:spacing w:beforeLines="150" w:before="468" w:afterLines="50" w:after="156" w:line="0" w:lineRule="atLeast"/>
        <w:rPr>
          <w:bCs w:val="0"/>
          <w:kern w:val="2"/>
          <w:szCs w:val="30"/>
        </w:rPr>
      </w:pPr>
      <w:r>
        <w:rPr>
          <w:rFonts w:hint="eastAsia"/>
          <w:bCs w:val="0"/>
          <w:kern w:val="2"/>
          <w:szCs w:val="30"/>
        </w:rPr>
        <w:t>引言</w:t>
      </w:r>
      <w:r w:rsidRPr="0090417D">
        <w:rPr>
          <w:bCs w:val="0"/>
          <w:kern w:val="2"/>
          <w:szCs w:val="30"/>
        </w:rPr>
        <w:t xml:space="preserve"> </w:t>
      </w:r>
    </w:p>
    <w:p w14:paraId="680FDA6C" w14:textId="2CA58584" w:rsidR="00E622F8" w:rsidRPr="0019663D" w:rsidRDefault="00E622F8" w:rsidP="00E622F8">
      <w:pPr>
        <w:pStyle w:val="affffff2"/>
        <w:spacing w:before="62" w:after="156"/>
        <w:rPr>
          <w:rFonts w:hint="eastAsia"/>
        </w:rPr>
      </w:pPr>
      <w:r>
        <w:rPr>
          <w:rFonts w:hint="eastAsia"/>
        </w:rPr>
        <w:t>内容</w:t>
      </w:r>
    </w:p>
    <w:p w14:paraId="7C21D09D" w14:textId="4920F6E0" w:rsidR="003A28D4" w:rsidRPr="0090417D" w:rsidRDefault="00FC3C6A" w:rsidP="003A28D4">
      <w:pPr>
        <w:pStyle w:val="affffff"/>
        <w:spacing w:beforeLines="150" w:before="468" w:afterLines="50" w:after="156" w:line="0" w:lineRule="atLeast"/>
        <w:rPr>
          <w:bCs w:val="0"/>
          <w:kern w:val="2"/>
          <w:szCs w:val="30"/>
        </w:rPr>
      </w:pPr>
      <w:bookmarkStart w:id="14" w:name="_Toc92468431"/>
      <w:r>
        <w:rPr>
          <w:rFonts w:hint="eastAsia"/>
          <w:bCs w:val="0"/>
          <w:kern w:val="2"/>
          <w:szCs w:val="30"/>
        </w:rPr>
        <w:t>主题</w:t>
      </w:r>
      <w:r>
        <w:rPr>
          <w:rFonts w:hint="eastAsia"/>
          <w:bCs w:val="0"/>
          <w:kern w:val="2"/>
          <w:szCs w:val="30"/>
        </w:rPr>
        <w:t>2</w:t>
      </w:r>
      <w:bookmarkEnd w:id="14"/>
    </w:p>
    <w:p w14:paraId="71AF83AF" w14:textId="20416390" w:rsidR="003A28D4" w:rsidRPr="00A438F2" w:rsidRDefault="00FC3C6A" w:rsidP="003A28D4">
      <w:pPr>
        <w:pStyle w:val="affffff9"/>
        <w:spacing w:before="187"/>
      </w:pPr>
      <w:bookmarkStart w:id="15" w:name="_Toc92468432"/>
      <w:r>
        <w:rPr>
          <w:rFonts w:hint="eastAsia"/>
        </w:rPr>
        <w:t>子标题</w:t>
      </w:r>
      <w:r>
        <w:rPr>
          <w:rFonts w:hint="eastAsia"/>
        </w:rPr>
        <w:t>1</w:t>
      </w:r>
      <w:bookmarkEnd w:id="15"/>
    </w:p>
    <w:p w14:paraId="1166E23F" w14:textId="68A436FB" w:rsidR="007C2DCA" w:rsidRPr="0090417D" w:rsidRDefault="00FC3C6A" w:rsidP="006C7977">
      <w:pPr>
        <w:pStyle w:val="affffff2"/>
        <w:spacing w:before="62" w:after="156"/>
      </w:pPr>
      <w:r>
        <w:rPr>
          <w:rFonts w:hint="eastAsia"/>
        </w:rPr>
        <w:t>内容</w:t>
      </w:r>
      <w:r w:rsidR="003A08A6" w:rsidRPr="0090417D">
        <w:t>。</w:t>
      </w:r>
    </w:p>
    <w:p w14:paraId="159BE68B" w14:textId="2FB192F1" w:rsidR="008E7F4D" w:rsidRPr="0090417D" w:rsidRDefault="008E7F4D" w:rsidP="008E7F4D">
      <w:pPr>
        <w:pStyle w:val="affffff"/>
        <w:spacing w:beforeLines="150" w:before="468" w:afterLines="50" w:after="156" w:line="0" w:lineRule="atLeast"/>
        <w:rPr>
          <w:bCs w:val="0"/>
          <w:kern w:val="2"/>
          <w:szCs w:val="30"/>
        </w:rPr>
      </w:pPr>
      <w:bookmarkStart w:id="16" w:name="_Toc75176326"/>
      <w:bookmarkStart w:id="17" w:name="_Toc92468433"/>
      <w:r w:rsidRPr="0090417D">
        <w:rPr>
          <w:bCs w:val="0"/>
          <w:kern w:val="2"/>
          <w:szCs w:val="30"/>
        </w:rPr>
        <w:t>总结</w:t>
      </w:r>
      <w:bookmarkEnd w:id="16"/>
      <w:bookmarkEnd w:id="17"/>
    </w:p>
    <w:p w14:paraId="270C10DF" w14:textId="742E3450" w:rsidR="00BF31DB" w:rsidRPr="00FC3C6A" w:rsidRDefault="00FC3C6A" w:rsidP="00FC3C6A">
      <w:pPr>
        <w:pStyle w:val="afffffffb"/>
        <w:spacing w:before="62"/>
        <w:rPr>
          <w:rFonts w:cs="Arial" w:hint="eastAsia"/>
          <w:b/>
          <w:bCs/>
        </w:rPr>
      </w:pPr>
      <w:r w:rsidRPr="00FC3C6A">
        <w:rPr>
          <w:rFonts w:hint="eastAsia"/>
        </w:rPr>
        <w:t>内容</w:t>
      </w:r>
      <w:r w:rsidR="00C56FC1" w:rsidRPr="0090417D">
        <w:t>。</w:t>
      </w:r>
      <w:bookmarkEnd w:id="3"/>
      <w:bookmarkEnd w:id="2"/>
      <w:bookmarkEnd w:id="1"/>
      <w:bookmarkEnd w:id="11"/>
    </w:p>
    <w:sectPr w:rsidR="00BF31DB" w:rsidRPr="00FC3C6A" w:rsidSect="00BF31DB">
      <w:headerReference w:type="default" r:id="rId16"/>
      <w:footerReference w:type="default" r:id="rId17"/>
      <w:pgSz w:w="11906" w:h="16838" w:code="9"/>
      <w:pgMar w:top="1869" w:right="924" w:bottom="1426" w:left="4139" w:header="1163" w:footer="113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8C4BF" w14:textId="77777777" w:rsidR="005707ED" w:rsidRDefault="005707ED">
      <w:r>
        <w:separator/>
      </w:r>
    </w:p>
  </w:endnote>
  <w:endnote w:type="continuationSeparator" w:id="0">
    <w:p w14:paraId="0B094A3B" w14:textId="77777777" w:rsidR="005707ED" w:rsidRDefault="0057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Sans">
    <w:altName w:val="Times New Roman"/>
    <w:charset w:val="00"/>
    <w:family w:val="auto"/>
    <w:pitch w:val="variable"/>
    <w:sig w:usb0="8000002F" w:usb1="00000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2EEEB7" w14:textId="77777777" w:rsidR="00424981" w:rsidRDefault="00424981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1E88C3BD" w14:textId="77777777" w:rsidR="00424981" w:rsidRDefault="00424981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54C69" w14:textId="77777777" w:rsidR="00FC3C6A" w:rsidRDefault="00FC3C6A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5C9F5" w14:textId="77777777" w:rsidR="00424981" w:rsidRDefault="00424981" w:rsidP="009564BB"/>
  <w:p w14:paraId="47E1703B" w14:textId="0DEDE879" w:rsidR="00424981" w:rsidRPr="00E41771" w:rsidRDefault="00424981" w:rsidP="009564BB">
    <w:pPr>
      <w:tabs>
        <w:tab w:val="right" w:pos="7920"/>
      </w:tabs>
      <w:ind w:left="-3598" w:right="-87" w:hanging="1"/>
      <w:rPr>
        <w:rFonts w:ascii="楷体_GB2312" w:eastAsia="楷体_GB2312"/>
        <w:color w:val="000000"/>
        <w:szCs w:val="15"/>
      </w:rPr>
    </w:pPr>
    <w:r>
      <w:rPr>
        <w:rFonts w:ascii="楷体_GB2312" w:eastAsia="楷体_GB2312"/>
        <w:bCs/>
        <w:color w:val="000000"/>
        <w:szCs w:val="21"/>
      </w:rPr>
      <w:t xml:space="preserve"> </w:t>
    </w:r>
    <w:r>
      <w:rPr>
        <w:rFonts w:ascii="楷体_GB2312" w:eastAsia="楷体_GB2312"/>
        <w:bCs/>
        <w:color w:val="000000"/>
        <w:szCs w:val="21"/>
      </w:rPr>
      <w:ptab w:relativeTo="margin" w:alignment="right" w:leader="none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1226243"/>
      <w:docPartObj>
        <w:docPartGallery w:val="Page Numbers (Bottom of Page)"/>
        <w:docPartUnique/>
      </w:docPartObj>
    </w:sdtPr>
    <w:sdtEndPr/>
    <w:sdtContent>
      <w:p w14:paraId="6A119137" w14:textId="0353AFBD" w:rsidR="00424981" w:rsidRDefault="0042498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DE5171" w14:textId="77777777" w:rsidR="00424981" w:rsidRDefault="00424981" w:rsidP="009564BB">
    <w:pPr>
      <w:tabs>
        <w:tab w:val="left" w:pos="5805"/>
        <w:tab w:val="left" w:pos="7560"/>
      </w:tabs>
      <w:spacing w:before="48"/>
      <w:ind w:left="320" w:right="1" w:hanging="3380"/>
      <w:rPr>
        <w:rFonts w:ascii="黑体" w:eastAsia="黑体"/>
        <w:color w:val="11375D"/>
        <w:szCs w:val="21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0327976"/>
      <w:docPartObj>
        <w:docPartGallery w:val="Page Numbers (Bottom of Page)"/>
        <w:docPartUnique/>
      </w:docPartObj>
    </w:sdtPr>
    <w:sdtEndPr/>
    <w:sdtContent>
      <w:p w14:paraId="2A3BBFE6" w14:textId="262C8AC7" w:rsidR="00424981" w:rsidRDefault="005707ED">
        <w:pPr>
          <w:pStyle w:val="af1"/>
          <w:jc w:val="right"/>
        </w:pPr>
        <w:r>
          <w:rPr>
            <w:noProof/>
          </w:rPr>
          <w:pict w14:anchorId="76F1F18E">
            <v:line id="Line 3" o:spid="_x0000_s2079" style="position:absolute;left:0;text-align:left;flip:y;z-index:251659264;mso-position-horizontal-relative:text;mso-position-vertical-relative:text;mso-width-relative:page;mso-height-relative:page" from="-148.1pt,-.05pt" to="3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" strokecolor="#002754" strokeweight="1.5pt"/>
          </w:pict>
        </w:r>
        <w:r w:rsidR="00424981">
          <w:fldChar w:fldCharType="begin"/>
        </w:r>
        <w:r w:rsidR="00424981">
          <w:instrText>PAGE   \* MERGEFORMAT</w:instrText>
        </w:r>
        <w:r w:rsidR="00424981">
          <w:fldChar w:fldCharType="separate"/>
        </w:r>
        <w:r w:rsidR="00424981">
          <w:rPr>
            <w:lang w:val="zh-CN"/>
          </w:rPr>
          <w:t>2</w:t>
        </w:r>
        <w:r w:rsidR="00424981">
          <w:fldChar w:fldCharType="end"/>
        </w:r>
      </w:p>
    </w:sdtContent>
  </w:sdt>
  <w:p w14:paraId="710D7936" w14:textId="131E7CF0" w:rsidR="00424981" w:rsidRDefault="0042498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8C8B2" w14:textId="77777777" w:rsidR="005707ED" w:rsidRDefault="005707ED">
      <w:r>
        <w:separator/>
      </w:r>
    </w:p>
  </w:footnote>
  <w:footnote w:type="continuationSeparator" w:id="0">
    <w:p w14:paraId="7D424B67" w14:textId="77777777" w:rsidR="005707ED" w:rsidRDefault="00570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B618B" w14:textId="77777777" w:rsidR="00FC3C6A" w:rsidRDefault="00FC3C6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C2485" w14:textId="77777777" w:rsidR="00FC3C6A" w:rsidRDefault="00FC3C6A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2E552E" w14:textId="00EDD385" w:rsidR="00424981" w:rsidRDefault="00424981">
    <w:pPr>
      <w:rPr>
        <w:noProof/>
        <w:sz w:val="20"/>
      </w:rPr>
    </w:pPr>
  </w:p>
  <w:p w14:paraId="5D867BA8" w14:textId="77777777" w:rsidR="00424981" w:rsidRDefault="0042498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38CD" w14:textId="77777777" w:rsidR="00424981" w:rsidRDefault="00424981" w:rsidP="009564BB">
    <w:pPr>
      <w:spacing w:before="48"/>
      <w:ind w:firstLine="284"/>
    </w:pPr>
  </w:p>
  <w:p w14:paraId="4B871AF1" w14:textId="23866B69" w:rsidR="00424981" w:rsidRDefault="00424981" w:rsidP="009564BB">
    <w:pPr>
      <w:spacing w:before="48"/>
      <w:ind w:firstLine="28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1C87D" w14:textId="19C58698" w:rsidR="00424981" w:rsidRDefault="00424981"/>
  <w:p w14:paraId="7AF53F58" w14:textId="49C93B6D" w:rsidR="00424981" w:rsidRDefault="005707ED">
    <w:r>
      <w:rPr>
        <w:noProof/>
      </w:rPr>
      <w:pict w14:anchorId="61D0CF9C">
        <v:line id="Line 8" o:spid="_x0000_s2078" style="position:absolute;left:0;text-align:left;flip:y;z-index:251658240;mso-width-relative:page;mso-height-relative:page" from="-146.2pt,22.45pt" to="343.6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" strokecolor="#002754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4343" type="#_x0000_t75" style="width:46.5pt;height:23.25pt" o:bullet="t">
        <v:imagedata r:id="rId1" o:title="SAC"/>
      </v:shape>
    </w:pict>
  </w:numPicBullet>
  <w:numPicBullet w:numPicBulletId="1">
    <w:pict>
      <v:shape id="_x0000_i4344" type="#_x0000_t75" style="width:20.25pt;height:9.75pt" o:bullet="t">
        <v:imagedata r:id="rId2" o:title="SAC"/>
      </v:shape>
    </w:pict>
  </w:numPicBullet>
  <w:numPicBullet w:numPicBulletId="2">
    <w:pict>
      <v:shape id="_x0000_i4345" type="#_x0000_t75" style="width:41.25pt;height:21pt" o:bullet="t">
        <v:imagedata r:id="rId3" o:title="SAC"/>
      </v:shape>
    </w:pict>
  </w:numPicBullet>
  <w:abstractNum w:abstractNumId="0" w15:restartNumberingAfterBreak="0">
    <w:nsid w:val="003475AD"/>
    <w:multiLevelType w:val="hybridMultilevel"/>
    <w:tmpl w:val="EBA01E20"/>
    <w:lvl w:ilvl="0" w:tplc="DD82484A">
      <w:start w:val="1"/>
      <w:numFmt w:val="bullet"/>
      <w:pStyle w:val="gx19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3"/>
      </w:rPr>
    </w:lvl>
    <w:lvl w:ilvl="1" w:tplc="CFA0E8D2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1E4B60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4A3097C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1E062CDC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5AA25C96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5B60011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5EE7260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B160BB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D37575"/>
    <w:multiLevelType w:val="multilevel"/>
    <w:tmpl w:val="0518AEAA"/>
    <w:lvl w:ilvl="0">
      <w:start w:val="1"/>
      <w:numFmt w:val="bullet"/>
      <w:suff w:val="space"/>
      <w:lvlText w:val=""/>
      <w:lvlPicBulletId w:val="2"/>
      <w:lvlJc w:val="left"/>
      <w:pPr>
        <w:ind w:left="726" w:hanging="42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450967"/>
    <w:multiLevelType w:val="multilevel"/>
    <w:tmpl w:val="AA865EF2"/>
    <w:lvl w:ilvl="0">
      <w:start w:val="1"/>
      <w:numFmt w:val="bullet"/>
      <w:lvlText w:val=""/>
      <w:lvlJc w:val="left"/>
      <w:pPr>
        <w:ind w:left="420" w:hanging="420"/>
      </w:pPr>
      <w:rPr>
        <w:rFonts w:ascii="Webdings" w:hAnsi="Webdings" w:hint="default"/>
        <w:sz w:val="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A43B60"/>
    <w:multiLevelType w:val="hybridMultilevel"/>
    <w:tmpl w:val="E274FB3C"/>
    <w:lvl w:ilvl="0" w:tplc="507E75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CE462F"/>
    <w:multiLevelType w:val="multilevel"/>
    <w:tmpl w:val="5A48DB24"/>
    <w:lvl w:ilvl="0">
      <w:start w:val="1"/>
      <w:numFmt w:val="bullet"/>
      <w:lvlText w:val=""/>
      <w:lvlJc w:val="left"/>
      <w:pPr>
        <w:tabs>
          <w:tab w:val="num" w:pos="397"/>
        </w:tabs>
        <w:ind w:left="340" w:hanging="3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A7F5731"/>
    <w:multiLevelType w:val="hybridMultilevel"/>
    <w:tmpl w:val="6BB44DD6"/>
    <w:lvl w:ilvl="0" w:tplc="3E3AC138">
      <w:start w:val="1"/>
      <w:numFmt w:val="bullet"/>
      <w:lvlText w:val="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7E6198"/>
    <w:multiLevelType w:val="multilevel"/>
    <w:tmpl w:val="A89A990E"/>
    <w:lvl w:ilvl="0">
      <w:start w:val="1"/>
      <w:numFmt w:val="bullet"/>
      <w:lvlText w:val=""/>
      <w:lvlJc w:val="left"/>
      <w:pPr>
        <w:ind w:left="420" w:hanging="420"/>
      </w:pPr>
      <w:rPr>
        <w:rFonts w:ascii="Webdings" w:hAnsi="Webdings" w:hint="default"/>
        <w:sz w:val="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AF54B4"/>
    <w:multiLevelType w:val="multilevel"/>
    <w:tmpl w:val="CDACCBFA"/>
    <w:lvl w:ilvl="0">
      <w:start w:val="1"/>
      <w:numFmt w:val="bullet"/>
      <w:pStyle w:val="ReportFirPageAuthorTel"/>
      <w:lvlText w:val="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1971105"/>
    <w:multiLevelType w:val="multilevel"/>
    <w:tmpl w:val="A1222832"/>
    <w:lvl w:ilvl="0">
      <w:start w:val="1"/>
      <w:numFmt w:val="decimal"/>
      <w:suff w:val="space"/>
      <w:lvlText w:val="%1."/>
      <w:lvlJc w:val="left"/>
      <w:pPr>
        <w:ind w:left="2160" w:firstLine="0"/>
      </w:pPr>
      <w:rPr>
        <w:rFonts w:ascii="Arial" w:eastAsia="楷体_GB2312" w:hAnsi="Arial" w:hint="default"/>
        <w:b/>
        <w:i w:val="0"/>
        <w:color w:val="auto"/>
        <w:sz w:val="30"/>
      </w:rPr>
    </w:lvl>
    <w:lvl w:ilvl="1">
      <w:start w:val="1"/>
      <w:numFmt w:val="decimal"/>
      <w:suff w:val="space"/>
      <w:lvlText w:val="%1.%2."/>
      <w:lvlJc w:val="left"/>
      <w:pPr>
        <w:ind w:left="2160" w:firstLine="0"/>
      </w:pPr>
      <w:rPr>
        <w:rFonts w:ascii="Arial" w:eastAsia="楷体_GB2312" w:hAnsi="Arial" w:hint="default"/>
        <w:b/>
        <w:i w:val="0"/>
        <w:color w:val="auto"/>
        <w:sz w:val="28"/>
      </w:rPr>
    </w:lvl>
    <w:lvl w:ilvl="2">
      <w:start w:val="1"/>
      <w:numFmt w:val="decimal"/>
      <w:suff w:val="space"/>
      <w:lvlText w:val="%1.%2.%3."/>
      <w:lvlJc w:val="left"/>
      <w:pPr>
        <w:ind w:left="2160" w:firstLine="0"/>
      </w:pPr>
      <w:rPr>
        <w:rFonts w:ascii="Arial" w:eastAsia="楷体_GB2312" w:hAnsi="Arial" w:hint="default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160" w:firstLine="0"/>
      </w:pPr>
      <w:rPr>
        <w:rFonts w:ascii="等线" w:eastAsia="华文楷体" w:hAnsi="等线" w:hint="default"/>
        <w:color w:val="4D4D4F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40E14A2"/>
    <w:multiLevelType w:val="hybridMultilevel"/>
    <w:tmpl w:val="115E8EF6"/>
    <w:lvl w:ilvl="0" w:tplc="1558245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45360E9"/>
    <w:multiLevelType w:val="hybridMultilevel"/>
    <w:tmpl w:val="1E309F1E"/>
    <w:lvl w:ilvl="0" w:tplc="05C2496C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C97CE3"/>
    <w:multiLevelType w:val="multilevel"/>
    <w:tmpl w:val="8E0000DA"/>
    <w:lvl w:ilvl="0">
      <w:start w:val="1"/>
      <w:numFmt w:val="bullet"/>
      <w:pStyle w:val="ReportFirPageAuthorSAC"/>
      <w:suff w:val="space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96B5A54"/>
    <w:multiLevelType w:val="multilevel"/>
    <w:tmpl w:val="CD06FB5C"/>
    <w:styleLink w:val="HBStylesTitleNumber"/>
    <w:lvl w:ilvl="0">
      <w:start w:val="1"/>
      <w:numFmt w:val="decimal"/>
      <w:suff w:val="space"/>
      <w:lvlText w:val="%1."/>
      <w:lvlJc w:val="left"/>
      <w:pPr>
        <w:ind w:left="2160" w:firstLine="0"/>
      </w:pPr>
      <w:rPr>
        <w:rFonts w:ascii="Arial" w:eastAsia="楷体_GB2312" w:hAnsi="Arial"/>
        <w:b/>
        <w:i w:val="0"/>
        <w:color w:val="auto"/>
        <w:sz w:val="30"/>
      </w:rPr>
    </w:lvl>
    <w:lvl w:ilvl="1">
      <w:start w:val="1"/>
      <w:numFmt w:val="decimal"/>
      <w:suff w:val="space"/>
      <w:lvlText w:val="%1.%2."/>
      <w:lvlJc w:val="left"/>
      <w:pPr>
        <w:ind w:left="2160" w:firstLine="0"/>
      </w:pPr>
      <w:rPr>
        <w:rFonts w:ascii="Arial" w:eastAsia="楷体_GB2312" w:hAnsi="Arial"/>
        <w:b/>
        <w:i w:val="0"/>
        <w:color w:val="auto"/>
        <w:sz w:val="28"/>
      </w:rPr>
    </w:lvl>
    <w:lvl w:ilvl="2">
      <w:start w:val="1"/>
      <w:numFmt w:val="decimal"/>
      <w:suff w:val="space"/>
      <w:lvlText w:val="%1.%2.%3."/>
      <w:lvlJc w:val="left"/>
      <w:pPr>
        <w:ind w:left="2160" w:firstLine="0"/>
      </w:pPr>
      <w:rPr>
        <w:rFonts w:ascii="Arial" w:eastAsia="楷体_GB2312" w:hAnsi="Arial"/>
        <w:b/>
        <w:i w:val="0"/>
        <w:color w:val="auto"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160" w:firstLine="0"/>
      </w:pPr>
      <w:rPr>
        <w:rFonts w:ascii="等线" w:eastAsia="华文楷体" w:hAnsi="等线" w:hint="default"/>
        <w:color w:val="4D4D4F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9C714F9"/>
    <w:multiLevelType w:val="multilevel"/>
    <w:tmpl w:val="FBA0D9B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00336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B722C71"/>
    <w:multiLevelType w:val="hybridMultilevel"/>
    <w:tmpl w:val="576C4332"/>
    <w:lvl w:ilvl="0" w:tplc="A5B69FBC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3848EC"/>
    <w:multiLevelType w:val="hybridMultilevel"/>
    <w:tmpl w:val="7A86D844"/>
    <w:lvl w:ilvl="0" w:tplc="4C50EFAC">
      <w:start w:val="1"/>
      <w:numFmt w:val="bullet"/>
      <w:pStyle w:val="tes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11A1D1F"/>
    <w:multiLevelType w:val="multilevel"/>
    <w:tmpl w:val="24DEB48A"/>
    <w:lvl w:ilvl="0">
      <w:start w:val="1"/>
      <w:numFmt w:val="bullet"/>
      <w:suff w:val="space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2936C8"/>
    <w:multiLevelType w:val="multilevel"/>
    <w:tmpl w:val="5A48DB24"/>
    <w:lvl w:ilvl="0">
      <w:start w:val="1"/>
      <w:numFmt w:val="bullet"/>
      <w:lvlText w:val=""/>
      <w:lvlJc w:val="left"/>
      <w:pPr>
        <w:tabs>
          <w:tab w:val="num" w:pos="397"/>
        </w:tabs>
        <w:ind w:left="340" w:hanging="3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26967270"/>
    <w:multiLevelType w:val="multilevel"/>
    <w:tmpl w:val="5A48DB24"/>
    <w:lvl w:ilvl="0">
      <w:start w:val="1"/>
      <w:numFmt w:val="bullet"/>
      <w:lvlText w:val=""/>
      <w:lvlJc w:val="left"/>
      <w:pPr>
        <w:tabs>
          <w:tab w:val="num" w:pos="397"/>
        </w:tabs>
        <w:ind w:left="340" w:hanging="3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28766A7B"/>
    <w:multiLevelType w:val="hybridMultilevel"/>
    <w:tmpl w:val="C922C0C8"/>
    <w:lvl w:ilvl="0" w:tplc="D9B0CD48">
      <w:start w:val="1"/>
      <w:numFmt w:val="decimal"/>
      <w:pStyle w:val="a0"/>
      <w:lvlText w:val="表 %1："/>
      <w:lvlJc w:val="left"/>
      <w:pPr>
        <w:ind w:left="420" w:hanging="420"/>
      </w:pPr>
      <w:rPr>
        <w:rFonts w:ascii="Arial" w:eastAsia="楷体_GB2312" w:hAnsi="Arial" w:hint="default"/>
        <w:b/>
        <w:i w:val="0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87E2BDC"/>
    <w:multiLevelType w:val="hybridMultilevel"/>
    <w:tmpl w:val="8DBCE10A"/>
    <w:lvl w:ilvl="0" w:tplc="E708C51C">
      <w:start w:val="1"/>
      <w:numFmt w:val="bullet"/>
      <w:pStyle w:val="a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F6324E2"/>
    <w:multiLevelType w:val="multilevel"/>
    <w:tmpl w:val="8F122B3C"/>
    <w:lvl w:ilvl="0">
      <w:start w:val="1"/>
      <w:numFmt w:val="decimal"/>
      <w:pStyle w:val="a2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3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4"/>
      <w:suff w:val="nothing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337D0F51"/>
    <w:multiLevelType w:val="hybridMultilevel"/>
    <w:tmpl w:val="97123340"/>
    <w:lvl w:ilvl="0" w:tplc="98DCCFB4">
      <w:start w:val="1"/>
      <w:numFmt w:val="bullet"/>
      <w:lvlText w:val=""/>
      <w:lvlJc w:val="left"/>
      <w:pPr>
        <w:ind w:left="840" w:hanging="420"/>
      </w:pPr>
      <w:rPr>
        <w:rFonts w:ascii="Webdings" w:hAnsi="Web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6935E1C"/>
    <w:multiLevelType w:val="multilevel"/>
    <w:tmpl w:val="FBA0D9B2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003366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3FC4064E"/>
    <w:multiLevelType w:val="hybridMultilevel"/>
    <w:tmpl w:val="09B6F710"/>
    <w:lvl w:ilvl="0" w:tplc="05C2496C">
      <w:start w:val="1"/>
      <w:numFmt w:val="bullet"/>
      <w:lvlText w:val=""/>
      <w:lvlPicBulletId w:val="2"/>
      <w:lvlJc w:val="left"/>
      <w:pPr>
        <w:ind w:left="726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19D64E8"/>
    <w:multiLevelType w:val="hybridMultilevel"/>
    <w:tmpl w:val="CBA618E0"/>
    <w:lvl w:ilvl="0" w:tplc="F0160948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48444F2"/>
    <w:multiLevelType w:val="hybridMultilevel"/>
    <w:tmpl w:val="66486CF2"/>
    <w:lvl w:ilvl="0" w:tplc="00F861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6E8637A"/>
    <w:multiLevelType w:val="hybridMultilevel"/>
    <w:tmpl w:val="4D54103A"/>
    <w:lvl w:ilvl="0" w:tplc="00F861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47567D89"/>
    <w:multiLevelType w:val="multilevel"/>
    <w:tmpl w:val="7CBE05E2"/>
    <w:styleLink w:val="GJStylesContentMarkWide"/>
    <w:lvl w:ilvl="0">
      <w:start w:val="1"/>
      <w:numFmt w:val="bullet"/>
      <w:lvlText w:val=""/>
      <w:lvlJc w:val="left"/>
      <w:pPr>
        <w:ind w:left="850" w:hanging="425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"/>
      <w:lvlJc w:val="left"/>
      <w:pPr>
        <w:ind w:left="1417" w:hanging="567"/>
      </w:pPr>
      <w:rPr>
        <w:rFonts w:ascii="Wingdings 2" w:hAnsi="Wingdings 2" w:hint="default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9" w15:restartNumberingAfterBreak="0">
    <w:nsid w:val="4E0270AD"/>
    <w:multiLevelType w:val="multilevel"/>
    <w:tmpl w:val="2B7ED178"/>
    <w:styleLink w:val="GJStylesContentMark"/>
    <w:lvl w:ilvl="0">
      <w:start w:val="1"/>
      <w:numFmt w:val="bullet"/>
      <w:lvlText w:val=""/>
      <w:lvlJc w:val="left"/>
      <w:pPr>
        <w:tabs>
          <w:tab w:val="num" w:pos="3430"/>
        </w:tabs>
        <w:ind w:left="3799" w:hanging="369"/>
      </w:pPr>
      <w:rPr>
        <w:rFonts w:ascii="Wingdings 2" w:hAnsi="Wingdings 2" w:hint="default"/>
        <w:color w:val="auto"/>
      </w:rPr>
    </w:lvl>
    <w:lvl w:ilvl="1">
      <w:start w:val="1"/>
      <w:numFmt w:val="bullet"/>
      <w:lvlText w:val=""/>
      <w:lvlJc w:val="left"/>
      <w:pPr>
        <w:ind w:left="4190" w:hanging="419"/>
      </w:pPr>
      <w:rPr>
        <w:rFonts w:ascii="Wingdings 2" w:hAnsi="Wingdings 2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4F355ABC"/>
    <w:multiLevelType w:val="multilevel"/>
    <w:tmpl w:val="5A48DB24"/>
    <w:lvl w:ilvl="0">
      <w:start w:val="1"/>
      <w:numFmt w:val="bullet"/>
      <w:lvlText w:val=""/>
      <w:lvlJc w:val="left"/>
      <w:pPr>
        <w:tabs>
          <w:tab w:val="num" w:pos="397"/>
        </w:tabs>
        <w:ind w:left="340" w:hanging="3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5222339C"/>
    <w:multiLevelType w:val="hybridMultilevel"/>
    <w:tmpl w:val="3D64B8D0"/>
    <w:lvl w:ilvl="0" w:tplc="3864DB5A">
      <w:start w:val="1"/>
      <w:numFmt w:val="bullet"/>
      <w:pStyle w:val="a5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550F5703"/>
    <w:multiLevelType w:val="multilevel"/>
    <w:tmpl w:val="5A48DB24"/>
    <w:lvl w:ilvl="0">
      <w:start w:val="1"/>
      <w:numFmt w:val="bullet"/>
      <w:lvlText w:val=""/>
      <w:lvlJc w:val="left"/>
      <w:pPr>
        <w:tabs>
          <w:tab w:val="num" w:pos="397"/>
        </w:tabs>
        <w:ind w:left="340" w:hanging="34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55653C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 w15:restartNumberingAfterBreak="0">
    <w:nsid w:val="57D42325"/>
    <w:multiLevelType w:val="hybridMultilevel"/>
    <w:tmpl w:val="15EECCBE"/>
    <w:lvl w:ilvl="0" w:tplc="3E3AC138">
      <w:start w:val="1"/>
      <w:numFmt w:val="bullet"/>
      <w:lvlText w:val=""/>
      <w:lvlJc w:val="left"/>
      <w:pPr>
        <w:ind w:left="126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5" w15:restartNumberingAfterBreak="0">
    <w:nsid w:val="599C044F"/>
    <w:multiLevelType w:val="multilevel"/>
    <w:tmpl w:val="A51A675E"/>
    <w:lvl w:ilvl="0">
      <w:start w:val="1"/>
      <w:numFmt w:val="decimal"/>
      <w:pStyle w:val="a6"/>
      <w:suff w:val="space"/>
      <w:lvlText w:val="%1、"/>
      <w:lvlJc w:val="left"/>
      <w:pPr>
        <w:ind w:left="2160" w:hanging="2160"/>
      </w:pPr>
      <w:rPr>
        <w:rFonts w:ascii="楷体" w:eastAsia="楷体" w:hAnsi="Arial" w:hint="eastAsia"/>
        <w:b/>
        <w:i w:val="0"/>
        <w:color w:val="auto"/>
        <w:sz w:val="24"/>
      </w:rPr>
    </w:lvl>
    <w:lvl w:ilvl="1">
      <w:start w:val="1"/>
      <w:numFmt w:val="decimal"/>
      <w:pStyle w:val="a7"/>
      <w:suff w:val="space"/>
      <w:lvlText w:val="%1.%2 "/>
      <w:lvlJc w:val="left"/>
      <w:pPr>
        <w:ind w:left="2160" w:hanging="2160"/>
      </w:pPr>
      <w:rPr>
        <w:rFonts w:ascii="楷体" w:eastAsia="楷体" w:hAnsi="Arial" w:hint="eastAsia"/>
        <w:b/>
        <w:i w:val="0"/>
        <w:color w:val="auto"/>
        <w:sz w:val="21"/>
      </w:rPr>
    </w:lvl>
    <w:lvl w:ilvl="2">
      <w:start w:val="1"/>
      <w:numFmt w:val="decimal"/>
      <w:pStyle w:val="a8"/>
      <w:suff w:val="space"/>
      <w:lvlText w:val="%1.%2.%3 "/>
      <w:lvlJc w:val="left"/>
      <w:pPr>
        <w:ind w:left="2160" w:hanging="2160"/>
      </w:pPr>
      <w:rPr>
        <w:rFonts w:ascii="楷体" w:eastAsia="楷体" w:hAnsi="Arial" w:hint="eastAsia"/>
        <w:b/>
        <w:i w:val="0"/>
        <w:color w:val="auto"/>
        <w:sz w:val="21"/>
      </w:rPr>
    </w:lvl>
    <w:lvl w:ilvl="3">
      <w:start w:val="1"/>
      <w:numFmt w:val="decimal"/>
      <w:suff w:val="space"/>
      <w:lvlText w:val="%1.%2.%3.%4."/>
      <w:lvlJc w:val="left"/>
      <w:pPr>
        <w:ind w:left="2160" w:firstLine="0"/>
      </w:pPr>
      <w:rPr>
        <w:rFonts w:ascii="等线" w:eastAsia="华文楷体" w:hAnsi="等线" w:hint="default"/>
        <w:color w:val="4D4D4F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3D229C7"/>
    <w:multiLevelType w:val="multilevel"/>
    <w:tmpl w:val="CE58B6D2"/>
    <w:lvl w:ilvl="0">
      <w:start w:val="1"/>
      <w:numFmt w:val="bullet"/>
      <w:pStyle w:val="ReportFirPageAuthorEmail"/>
      <w:lvlText w:val="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68530C93"/>
    <w:multiLevelType w:val="hybridMultilevel"/>
    <w:tmpl w:val="9A4499DA"/>
    <w:lvl w:ilvl="0" w:tplc="CC3CA97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90D67FE"/>
    <w:multiLevelType w:val="multilevel"/>
    <w:tmpl w:val="E78C892E"/>
    <w:lvl w:ilvl="0">
      <w:start w:val="1"/>
      <w:numFmt w:val="bullet"/>
      <w:pStyle w:val="ReportFirPageAuthorName"/>
      <w:lvlText w:val=""/>
      <w:lvlJc w:val="left"/>
      <w:pPr>
        <w:ind w:left="420" w:hanging="420"/>
      </w:pPr>
      <w:rPr>
        <w:rFonts w:ascii="Webdings" w:hAnsi="Webdings" w:hint="default"/>
        <w:sz w:val="2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A6B5B7C"/>
    <w:multiLevelType w:val="hybridMultilevel"/>
    <w:tmpl w:val="C3FC24EC"/>
    <w:lvl w:ilvl="0" w:tplc="3C948B92">
      <w:start w:val="1"/>
      <w:numFmt w:val="decimal"/>
      <w:pStyle w:val="a9"/>
      <w:lvlText w:val="图 %1："/>
      <w:lvlJc w:val="left"/>
      <w:pPr>
        <w:ind w:left="420" w:hanging="420"/>
      </w:pPr>
      <w:rPr>
        <w:rFonts w:ascii="Arial" w:eastAsia="楷体_GB2312" w:hAnsi="Arial" w:hint="default"/>
        <w:b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2433A50"/>
    <w:multiLevelType w:val="multilevel"/>
    <w:tmpl w:val="3B627DC2"/>
    <w:lvl w:ilvl="0">
      <w:start w:val="1"/>
      <w:numFmt w:val="bullet"/>
      <w:suff w:val="space"/>
      <w:lvlText w:val=""/>
      <w:lvlPicBulletId w:val="1"/>
      <w:lvlJc w:val="left"/>
      <w:pPr>
        <w:ind w:left="306" w:hanging="306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49125D7"/>
    <w:multiLevelType w:val="multilevel"/>
    <w:tmpl w:val="41B07BF6"/>
    <w:styleLink w:val="HJStylesSummaryContentMark"/>
    <w:lvl w:ilvl="0">
      <w:start w:val="1"/>
      <w:numFmt w:val="bullet"/>
      <w:lvlText w:val="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olor w:val="00AAEA"/>
        <w:sz w:val="18"/>
      </w:rPr>
    </w:lvl>
    <w:lvl w:ilvl="1">
      <w:start w:val="1"/>
      <w:numFmt w:val="bullet"/>
      <w:lvlText w:val=""/>
      <w:lvlJc w:val="left"/>
      <w:pPr>
        <w:ind w:left="1260" w:hanging="420"/>
      </w:pPr>
      <w:rPr>
        <w:rFonts w:ascii="Wingdings 2" w:hAnsi="Wingdings 2" w:hint="default"/>
        <w:sz w:val="15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68E6C68"/>
    <w:multiLevelType w:val="multilevel"/>
    <w:tmpl w:val="4A667C3A"/>
    <w:lvl w:ilvl="0">
      <w:start w:val="1"/>
      <w:numFmt w:val="bullet"/>
      <w:suff w:val="space"/>
      <w:lvlText w:val=""/>
      <w:lvlPicBulletId w:val="2"/>
      <w:lvlJc w:val="left"/>
      <w:pPr>
        <w:ind w:left="420" w:hanging="420"/>
      </w:pPr>
      <w:rPr>
        <w:rFonts w:ascii="Symbol" w:hAnsi="Symbol" w:hint="default"/>
        <w:color w:val="auto"/>
        <w:sz w:val="24"/>
      </w:rPr>
    </w:lvl>
    <w:lvl w:ilvl="1">
      <w:start w:val="1"/>
      <w:numFmt w:val="bullet"/>
      <w:lvlText w:val=""/>
      <w:lvlJc w:val="left"/>
      <w:pPr>
        <w:ind w:left="114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6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8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4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6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86" w:hanging="420"/>
      </w:pPr>
      <w:rPr>
        <w:rFonts w:ascii="Wingdings" w:hAnsi="Wingdings" w:hint="default"/>
      </w:rPr>
    </w:lvl>
  </w:abstractNum>
  <w:abstractNum w:abstractNumId="43" w15:restartNumberingAfterBreak="0">
    <w:nsid w:val="7A8D502D"/>
    <w:multiLevelType w:val="multilevel"/>
    <w:tmpl w:val="810078F4"/>
    <w:lvl w:ilvl="0">
      <w:start w:val="1"/>
      <w:numFmt w:val="bullet"/>
      <w:lvlText w:val=""/>
      <w:lvlJc w:val="left"/>
      <w:pPr>
        <w:ind w:left="420" w:hanging="420"/>
      </w:pPr>
      <w:rPr>
        <w:rFonts w:ascii="Webdings" w:hAnsi="Web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DFD18D6"/>
    <w:multiLevelType w:val="hybridMultilevel"/>
    <w:tmpl w:val="089CA5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20"/>
  </w:num>
  <w:num w:numId="5">
    <w:abstractNumId w:val="39"/>
  </w:num>
  <w:num w:numId="6">
    <w:abstractNumId w:val="19"/>
  </w:num>
  <w:num w:numId="7">
    <w:abstractNumId w:val="41"/>
  </w:num>
  <w:num w:numId="8">
    <w:abstractNumId w:val="29"/>
  </w:num>
  <w:num w:numId="9">
    <w:abstractNumId w:val="28"/>
  </w:num>
  <w:num w:numId="10">
    <w:abstractNumId w:val="12"/>
  </w:num>
  <w:num w:numId="11">
    <w:abstractNumId w:val="21"/>
  </w:num>
  <w:num w:numId="12">
    <w:abstractNumId w:val="14"/>
    <w:lvlOverride w:ilvl="0">
      <w:startOverride w:val="1"/>
    </w:lvlOverride>
  </w:num>
  <w:num w:numId="13">
    <w:abstractNumId w:val="35"/>
  </w:num>
  <w:num w:numId="14">
    <w:abstractNumId w:val="36"/>
  </w:num>
  <w:num w:numId="15">
    <w:abstractNumId w:val="7"/>
  </w:num>
  <w:num w:numId="16">
    <w:abstractNumId w:val="38"/>
  </w:num>
  <w:num w:numId="17">
    <w:abstractNumId w:val="11"/>
  </w:num>
  <w:num w:numId="18">
    <w:abstractNumId w:val="27"/>
  </w:num>
  <w:num w:numId="19">
    <w:abstractNumId w:val="26"/>
  </w:num>
  <w:num w:numId="20">
    <w:abstractNumId w:val="9"/>
  </w:num>
  <w:num w:numId="21">
    <w:abstractNumId w:val="8"/>
  </w:num>
  <w:num w:numId="22">
    <w:abstractNumId w:val="3"/>
  </w:num>
  <w:num w:numId="23">
    <w:abstractNumId w:val="14"/>
  </w:num>
  <w:num w:numId="24">
    <w:abstractNumId w:val="14"/>
    <w:lvlOverride w:ilvl="0">
      <w:startOverride w:val="1"/>
    </w:lvlOverride>
  </w:num>
  <w:num w:numId="25">
    <w:abstractNumId w:val="33"/>
  </w:num>
  <w:num w:numId="26">
    <w:abstractNumId w:val="43"/>
  </w:num>
  <w:num w:numId="27">
    <w:abstractNumId w:val="22"/>
  </w:num>
  <w:num w:numId="28">
    <w:abstractNumId w:val="34"/>
  </w:num>
  <w:num w:numId="29">
    <w:abstractNumId w:val="5"/>
  </w:num>
  <w:num w:numId="30">
    <w:abstractNumId w:val="6"/>
  </w:num>
  <w:num w:numId="31">
    <w:abstractNumId w:val="2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0"/>
  </w:num>
  <w:num w:numId="34">
    <w:abstractNumId w:val="24"/>
  </w:num>
  <w:num w:numId="35">
    <w:abstractNumId w:val="1"/>
  </w:num>
  <w:num w:numId="36">
    <w:abstractNumId w:val="42"/>
  </w:num>
  <w:num w:numId="37">
    <w:abstractNumId w:val="10"/>
  </w:num>
  <w:num w:numId="38">
    <w:abstractNumId w:val="25"/>
  </w:num>
  <w:num w:numId="39">
    <w:abstractNumId w:val="16"/>
  </w:num>
  <w:num w:numId="40">
    <w:abstractNumId w:val="44"/>
  </w:num>
  <w:num w:numId="41">
    <w:abstractNumId w:val="4"/>
  </w:num>
  <w:num w:numId="42">
    <w:abstractNumId w:val="18"/>
  </w:num>
  <w:num w:numId="43">
    <w:abstractNumId w:val="17"/>
  </w:num>
  <w:num w:numId="44">
    <w:abstractNumId w:val="30"/>
  </w:num>
  <w:num w:numId="45">
    <w:abstractNumId w:val="32"/>
  </w:num>
  <w:num w:numId="46">
    <w:abstractNumId w:val="23"/>
  </w:num>
  <w:num w:numId="47">
    <w:abstractNumId w:val="13"/>
  </w:num>
  <w:num w:numId="48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3D78"/>
    <w:rsid w:val="0000049D"/>
    <w:rsid w:val="00002A23"/>
    <w:rsid w:val="00002D20"/>
    <w:rsid w:val="000046A6"/>
    <w:rsid w:val="000049E5"/>
    <w:rsid w:val="00004E62"/>
    <w:rsid w:val="00006427"/>
    <w:rsid w:val="000078B9"/>
    <w:rsid w:val="000100AF"/>
    <w:rsid w:val="00010F88"/>
    <w:rsid w:val="0001171C"/>
    <w:rsid w:val="00012505"/>
    <w:rsid w:val="00013141"/>
    <w:rsid w:val="000134B8"/>
    <w:rsid w:val="00014B5E"/>
    <w:rsid w:val="00015A92"/>
    <w:rsid w:val="00015BE8"/>
    <w:rsid w:val="00016CD3"/>
    <w:rsid w:val="00016D5B"/>
    <w:rsid w:val="00017CA8"/>
    <w:rsid w:val="000204E4"/>
    <w:rsid w:val="000207F7"/>
    <w:rsid w:val="00020E84"/>
    <w:rsid w:val="000214CB"/>
    <w:rsid w:val="000229C9"/>
    <w:rsid w:val="000233C5"/>
    <w:rsid w:val="0002355E"/>
    <w:rsid w:val="000247C3"/>
    <w:rsid w:val="000249E0"/>
    <w:rsid w:val="00024A0F"/>
    <w:rsid w:val="000267A8"/>
    <w:rsid w:val="00026915"/>
    <w:rsid w:val="0002778D"/>
    <w:rsid w:val="00030410"/>
    <w:rsid w:val="00030D69"/>
    <w:rsid w:val="00031AF4"/>
    <w:rsid w:val="000324FE"/>
    <w:rsid w:val="000332F1"/>
    <w:rsid w:val="00035622"/>
    <w:rsid w:val="0003562F"/>
    <w:rsid w:val="00036512"/>
    <w:rsid w:val="000420FF"/>
    <w:rsid w:val="000423E8"/>
    <w:rsid w:val="00043153"/>
    <w:rsid w:val="00044AF2"/>
    <w:rsid w:val="0004555C"/>
    <w:rsid w:val="0004564F"/>
    <w:rsid w:val="00046944"/>
    <w:rsid w:val="00046E99"/>
    <w:rsid w:val="000476C8"/>
    <w:rsid w:val="00047716"/>
    <w:rsid w:val="00047F18"/>
    <w:rsid w:val="000500EF"/>
    <w:rsid w:val="00050322"/>
    <w:rsid w:val="0005052A"/>
    <w:rsid w:val="00050FEE"/>
    <w:rsid w:val="0005177B"/>
    <w:rsid w:val="00051F1E"/>
    <w:rsid w:val="00052059"/>
    <w:rsid w:val="000524DD"/>
    <w:rsid w:val="000530E7"/>
    <w:rsid w:val="00053CBD"/>
    <w:rsid w:val="00053E14"/>
    <w:rsid w:val="0005406D"/>
    <w:rsid w:val="00054823"/>
    <w:rsid w:val="00054A96"/>
    <w:rsid w:val="00056A14"/>
    <w:rsid w:val="000571EB"/>
    <w:rsid w:val="00057557"/>
    <w:rsid w:val="0006080A"/>
    <w:rsid w:val="000614ED"/>
    <w:rsid w:val="00061B03"/>
    <w:rsid w:val="00062795"/>
    <w:rsid w:val="00062FE0"/>
    <w:rsid w:val="00064289"/>
    <w:rsid w:val="000654BE"/>
    <w:rsid w:val="0006586E"/>
    <w:rsid w:val="00065B7B"/>
    <w:rsid w:val="00066560"/>
    <w:rsid w:val="000667E2"/>
    <w:rsid w:val="00066934"/>
    <w:rsid w:val="00066B4C"/>
    <w:rsid w:val="00066CD9"/>
    <w:rsid w:val="00070463"/>
    <w:rsid w:val="0007155B"/>
    <w:rsid w:val="000718B2"/>
    <w:rsid w:val="00071A0D"/>
    <w:rsid w:val="00073C64"/>
    <w:rsid w:val="00074370"/>
    <w:rsid w:val="00074AB6"/>
    <w:rsid w:val="00075522"/>
    <w:rsid w:val="0007603A"/>
    <w:rsid w:val="0007670D"/>
    <w:rsid w:val="00076D1F"/>
    <w:rsid w:val="00076E30"/>
    <w:rsid w:val="0008081E"/>
    <w:rsid w:val="00081C06"/>
    <w:rsid w:val="00081EF8"/>
    <w:rsid w:val="00081F96"/>
    <w:rsid w:val="000824C0"/>
    <w:rsid w:val="00082BAC"/>
    <w:rsid w:val="00086058"/>
    <w:rsid w:val="000865A2"/>
    <w:rsid w:val="00087FE7"/>
    <w:rsid w:val="00091B5C"/>
    <w:rsid w:val="00091EA7"/>
    <w:rsid w:val="000925BC"/>
    <w:rsid w:val="00092714"/>
    <w:rsid w:val="00092ACB"/>
    <w:rsid w:val="0009324B"/>
    <w:rsid w:val="00093C11"/>
    <w:rsid w:val="000949DA"/>
    <w:rsid w:val="000960C7"/>
    <w:rsid w:val="00096171"/>
    <w:rsid w:val="000966E9"/>
    <w:rsid w:val="00096FAF"/>
    <w:rsid w:val="00097547"/>
    <w:rsid w:val="000A175E"/>
    <w:rsid w:val="000A29FD"/>
    <w:rsid w:val="000A5B5B"/>
    <w:rsid w:val="000A61BC"/>
    <w:rsid w:val="000A7C3B"/>
    <w:rsid w:val="000B2D6A"/>
    <w:rsid w:val="000B307E"/>
    <w:rsid w:val="000B355F"/>
    <w:rsid w:val="000B43A7"/>
    <w:rsid w:val="000B4DBD"/>
    <w:rsid w:val="000B5C24"/>
    <w:rsid w:val="000B706D"/>
    <w:rsid w:val="000B76A1"/>
    <w:rsid w:val="000B7BE7"/>
    <w:rsid w:val="000C0178"/>
    <w:rsid w:val="000C03EF"/>
    <w:rsid w:val="000C0555"/>
    <w:rsid w:val="000C12AC"/>
    <w:rsid w:val="000C1B2E"/>
    <w:rsid w:val="000C1BFC"/>
    <w:rsid w:val="000C2B7D"/>
    <w:rsid w:val="000C2FA3"/>
    <w:rsid w:val="000C3003"/>
    <w:rsid w:val="000C361F"/>
    <w:rsid w:val="000C369A"/>
    <w:rsid w:val="000C6333"/>
    <w:rsid w:val="000C737E"/>
    <w:rsid w:val="000C76F8"/>
    <w:rsid w:val="000C77E2"/>
    <w:rsid w:val="000D076C"/>
    <w:rsid w:val="000D09AD"/>
    <w:rsid w:val="000D121C"/>
    <w:rsid w:val="000D14D6"/>
    <w:rsid w:val="000D2F7C"/>
    <w:rsid w:val="000D308F"/>
    <w:rsid w:val="000D3DC7"/>
    <w:rsid w:val="000D4117"/>
    <w:rsid w:val="000D4328"/>
    <w:rsid w:val="000D4F1F"/>
    <w:rsid w:val="000D581E"/>
    <w:rsid w:val="000D626A"/>
    <w:rsid w:val="000D6704"/>
    <w:rsid w:val="000D710D"/>
    <w:rsid w:val="000E01FC"/>
    <w:rsid w:val="000E0454"/>
    <w:rsid w:val="000E1413"/>
    <w:rsid w:val="000E3195"/>
    <w:rsid w:val="000E4BAB"/>
    <w:rsid w:val="000E4BD1"/>
    <w:rsid w:val="000E59A8"/>
    <w:rsid w:val="000E5C4A"/>
    <w:rsid w:val="000E63B7"/>
    <w:rsid w:val="000E6446"/>
    <w:rsid w:val="000E6883"/>
    <w:rsid w:val="000E729E"/>
    <w:rsid w:val="000E7D92"/>
    <w:rsid w:val="000F0A33"/>
    <w:rsid w:val="000F0BCF"/>
    <w:rsid w:val="000F0ECA"/>
    <w:rsid w:val="000F1397"/>
    <w:rsid w:val="000F2CB5"/>
    <w:rsid w:val="000F2F77"/>
    <w:rsid w:val="000F3232"/>
    <w:rsid w:val="000F378F"/>
    <w:rsid w:val="000F38DF"/>
    <w:rsid w:val="000F4364"/>
    <w:rsid w:val="000F4B76"/>
    <w:rsid w:val="000F5EA3"/>
    <w:rsid w:val="000F6D11"/>
    <w:rsid w:val="0010054F"/>
    <w:rsid w:val="00100C5A"/>
    <w:rsid w:val="00101306"/>
    <w:rsid w:val="00101369"/>
    <w:rsid w:val="00101973"/>
    <w:rsid w:val="00101EC1"/>
    <w:rsid w:val="00102748"/>
    <w:rsid w:val="0010353D"/>
    <w:rsid w:val="001038AA"/>
    <w:rsid w:val="001044F4"/>
    <w:rsid w:val="00104561"/>
    <w:rsid w:val="00105191"/>
    <w:rsid w:val="00105E9A"/>
    <w:rsid w:val="001061FB"/>
    <w:rsid w:val="00106534"/>
    <w:rsid w:val="00106A37"/>
    <w:rsid w:val="001075BE"/>
    <w:rsid w:val="00111332"/>
    <w:rsid w:val="00112601"/>
    <w:rsid w:val="00112ECE"/>
    <w:rsid w:val="0011484D"/>
    <w:rsid w:val="00115A9E"/>
    <w:rsid w:val="001160D7"/>
    <w:rsid w:val="00117E88"/>
    <w:rsid w:val="001200B7"/>
    <w:rsid w:val="00121C83"/>
    <w:rsid w:val="00121D4B"/>
    <w:rsid w:val="0012247B"/>
    <w:rsid w:val="001233B8"/>
    <w:rsid w:val="00123F6F"/>
    <w:rsid w:val="00124282"/>
    <w:rsid w:val="00124E02"/>
    <w:rsid w:val="00126408"/>
    <w:rsid w:val="0012643C"/>
    <w:rsid w:val="00126F19"/>
    <w:rsid w:val="00127FC2"/>
    <w:rsid w:val="001326B7"/>
    <w:rsid w:val="00132954"/>
    <w:rsid w:val="00133956"/>
    <w:rsid w:val="00133B80"/>
    <w:rsid w:val="0013419A"/>
    <w:rsid w:val="0013481C"/>
    <w:rsid w:val="001361EF"/>
    <w:rsid w:val="00136535"/>
    <w:rsid w:val="001376F3"/>
    <w:rsid w:val="00137FF3"/>
    <w:rsid w:val="00140102"/>
    <w:rsid w:val="00140529"/>
    <w:rsid w:val="00140D35"/>
    <w:rsid w:val="00140DD3"/>
    <w:rsid w:val="00141784"/>
    <w:rsid w:val="00142C80"/>
    <w:rsid w:val="00144522"/>
    <w:rsid w:val="0014471F"/>
    <w:rsid w:val="001447C9"/>
    <w:rsid w:val="00144800"/>
    <w:rsid w:val="00144A6D"/>
    <w:rsid w:val="00144E8A"/>
    <w:rsid w:val="0014582E"/>
    <w:rsid w:val="001458D5"/>
    <w:rsid w:val="0014679C"/>
    <w:rsid w:val="00146C01"/>
    <w:rsid w:val="001474DF"/>
    <w:rsid w:val="0015156E"/>
    <w:rsid w:val="00151709"/>
    <w:rsid w:val="00151909"/>
    <w:rsid w:val="00151E2E"/>
    <w:rsid w:val="00152DC9"/>
    <w:rsid w:val="001542EE"/>
    <w:rsid w:val="00155CB6"/>
    <w:rsid w:val="00157100"/>
    <w:rsid w:val="00157562"/>
    <w:rsid w:val="001575C2"/>
    <w:rsid w:val="0015797D"/>
    <w:rsid w:val="00157DB7"/>
    <w:rsid w:val="00160304"/>
    <w:rsid w:val="00160ACE"/>
    <w:rsid w:val="001618C2"/>
    <w:rsid w:val="001619A3"/>
    <w:rsid w:val="00161C5A"/>
    <w:rsid w:val="0016202D"/>
    <w:rsid w:val="00162958"/>
    <w:rsid w:val="001634A9"/>
    <w:rsid w:val="001637A2"/>
    <w:rsid w:val="0016484E"/>
    <w:rsid w:val="0016606F"/>
    <w:rsid w:val="001662DD"/>
    <w:rsid w:val="00167726"/>
    <w:rsid w:val="00170389"/>
    <w:rsid w:val="00170E87"/>
    <w:rsid w:val="00171AE9"/>
    <w:rsid w:val="00173829"/>
    <w:rsid w:val="001740B3"/>
    <w:rsid w:val="00174709"/>
    <w:rsid w:val="00174B59"/>
    <w:rsid w:val="00175D8A"/>
    <w:rsid w:val="00176264"/>
    <w:rsid w:val="001763B7"/>
    <w:rsid w:val="00176C8B"/>
    <w:rsid w:val="0017788F"/>
    <w:rsid w:val="0018057E"/>
    <w:rsid w:val="00180CBF"/>
    <w:rsid w:val="00181825"/>
    <w:rsid w:val="00181CF0"/>
    <w:rsid w:val="00181D65"/>
    <w:rsid w:val="001826D5"/>
    <w:rsid w:val="001852B1"/>
    <w:rsid w:val="00185404"/>
    <w:rsid w:val="00186D6D"/>
    <w:rsid w:val="00191282"/>
    <w:rsid w:val="0019202A"/>
    <w:rsid w:val="00192786"/>
    <w:rsid w:val="001934ED"/>
    <w:rsid w:val="00193FC4"/>
    <w:rsid w:val="00194B83"/>
    <w:rsid w:val="00195319"/>
    <w:rsid w:val="0019582B"/>
    <w:rsid w:val="00196587"/>
    <w:rsid w:val="0019663D"/>
    <w:rsid w:val="00196895"/>
    <w:rsid w:val="001978B6"/>
    <w:rsid w:val="00197996"/>
    <w:rsid w:val="00197FAD"/>
    <w:rsid w:val="001A06A9"/>
    <w:rsid w:val="001A0862"/>
    <w:rsid w:val="001A1368"/>
    <w:rsid w:val="001A15D1"/>
    <w:rsid w:val="001A44F2"/>
    <w:rsid w:val="001A61D5"/>
    <w:rsid w:val="001A759C"/>
    <w:rsid w:val="001B1872"/>
    <w:rsid w:val="001B1991"/>
    <w:rsid w:val="001B1B1C"/>
    <w:rsid w:val="001B1BC4"/>
    <w:rsid w:val="001B2286"/>
    <w:rsid w:val="001B2459"/>
    <w:rsid w:val="001B2F56"/>
    <w:rsid w:val="001B5C20"/>
    <w:rsid w:val="001B7DC2"/>
    <w:rsid w:val="001C0774"/>
    <w:rsid w:val="001C0AD8"/>
    <w:rsid w:val="001C103C"/>
    <w:rsid w:val="001C1656"/>
    <w:rsid w:val="001C1658"/>
    <w:rsid w:val="001C2C16"/>
    <w:rsid w:val="001C2D14"/>
    <w:rsid w:val="001C43FE"/>
    <w:rsid w:val="001C5532"/>
    <w:rsid w:val="001C72CE"/>
    <w:rsid w:val="001C747B"/>
    <w:rsid w:val="001C7E94"/>
    <w:rsid w:val="001D0109"/>
    <w:rsid w:val="001D04A1"/>
    <w:rsid w:val="001D0B13"/>
    <w:rsid w:val="001D2CF0"/>
    <w:rsid w:val="001D3C7B"/>
    <w:rsid w:val="001D3E59"/>
    <w:rsid w:val="001D3E74"/>
    <w:rsid w:val="001D4CF0"/>
    <w:rsid w:val="001D4E30"/>
    <w:rsid w:val="001D5826"/>
    <w:rsid w:val="001D5ACC"/>
    <w:rsid w:val="001D5B77"/>
    <w:rsid w:val="001D5C63"/>
    <w:rsid w:val="001D5F8C"/>
    <w:rsid w:val="001D626B"/>
    <w:rsid w:val="001D63A6"/>
    <w:rsid w:val="001D6DBB"/>
    <w:rsid w:val="001E1559"/>
    <w:rsid w:val="001E3F00"/>
    <w:rsid w:val="001E574B"/>
    <w:rsid w:val="001E5D31"/>
    <w:rsid w:val="001E69F8"/>
    <w:rsid w:val="001F0E1B"/>
    <w:rsid w:val="001F1079"/>
    <w:rsid w:val="001F1366"/>
    <w:rsid w:val="001F16AE"/>
    <w:rsid w:val="001F362F"/>
    <w:rsid w:val="001F36E0"/>
    <w:rsid w:val="001F3EC4"/>
    <w:rsid w:val="001F6022"/>
    <w:rsid w:val="001F76EE"/>
    <w:rsid w:val="002000CF"/>
    <w:rsid w:val="00200A57"/>
    <w:rsid w:val="00200ACE"/>
    <w:rsid w:val="00201065"/>
    <w:rsid w:val="00201EC2"/>
    <w:rsid w:val="002032E6"/>
    <w:rsid w:val="002034EF"/>
    <w:rsid w:val="0020390E"/>
    <w:rsid w:val="00205622"/>
    <w:rsid w:val="00205A68"/>
    <w:rsid w:val="00205F89"/>
    <w:rsid w:val="0020750C"/>
    <w:rsid w:val="00207BCF"/>
    <w:rsid w:val="0021004A"/>
    <w:rsid w:val="002104FB"/>
    <w:rsid w:val="002106BF"/>
    <w:rsid w:val="0021080D"/>
    <w:rsid w:val="002121DE"/>
    <w:rsid w:val="002123C2"/>
    <w:rsid w:val="0021370B"/>
    <w:rsid w:val="0021563B"/>
    <w:rsid w:val="002162F8"/>
    <w:rsid w:val="00216C01"/>
    <w:rsid w:val="00216C3B"/>
    <w:rsid w:val="00217937"/>
    <w:rsid w:val="00220148"/>
    <w:rsid w:val="002209F2"/>
    <w:rsid w:val="00222A0A"/>
    <w:rsid w:val="00222D20"/>
    <w:rsid w:val="00222F72"/>
    <w:rsid w:val="0022337C"/>
    <w:rsid w:val="00223431"/>
    <w:rsid w:val="0022357A"/>
    <w:rsid w:val="002241FC"/>
    <w:rsid w:val="00232182"/>
    <w:rsid w:val="002325D9"/>
    <w:rsid w:val="00232F53"/>
    <w:rsid w:val="00232F98"/>
    <w:rsid w:val="00233D3F"/>
    <w:rsid w:val="00234259"/>
    <w:rsid w:val="002364E5"/>
    <w:rsid w:val="00236958"/>
    <w:rsid w:val="00237104"/>
    <w:rsid w:val="0023782D"/>
    <w:rsid w:val="002406F4"/>
    <w:rsid w:val="0024205F"/>
    <w:rsid w:val="00243168"/>
    <w:rsid w:val="00243AE9"/>
    <w:rsid w:val="002446A8"/>
    <w:rsid w:val="002461B7"/>
    <w:rsid w:val="002464EE"/>
    <w:rsid w:val="00247047"/>
    <w:rsid w:val="00247231"/>
    <w:rsid w:val="00247323"/>
    <w:rsid w:val="002504C7"/>
    <w:rsid w:val="00250C23"/>
    <w:rsid w:val="00250E42"/>
    <w:rsid w:val="0025224A"/>
    <w:rsid w:val="00252DBC"/>
    <w:rsid w:val="00254249"/>
    <w:rsid w:val="0025465C"/>
    <w:rsid w:val="00255C42"/>
    <w:rsid w:val="00256932"/>
    <w:rsid w:val="00257A9D"/>
    <w:rsid w:val="00257C10"/>
    <w:rsid w:val="002606D1"/>
    <w:rsid w:val="0026097D"/>
    <w:rsid w:val="00260F10"/>
    <w:rsid w:val="002611EB"/>
    <w:rsid w:val="002630DA"/>
    <w:rsid w:val="002634E9"/>
    <w:rsid w:val="00263BFA"/>
    <w:rsid w:val="00263D78"/>
    <w:rsid w:val="002643D8"/>
    <w:rsid w:val="0026542A"/>
    <w:rsid w:val="00266A96"/>
    <w:rsid w:val="00266DB5"/>
    <w:rsid w:val="00266F63"/>
    <w:rsid w:val="00267025"/>
    <w:rsid w:val="0026755C"/>
    <w:rsid w:val="00270F85"/>
    <w:rsid w:val="002713D6"/>
    <w:rsid w:val="002722EA"/>
    <w:rsid w:val="00272712"/>
    <w:rsid w:val="00272977"/>
    <w:rsid w:val="00272BE0"/>
    <w:rsid w:val="00272CAB"/>
    <w:rsid w:val="0027519B"/>
    <w:rsid w:val="00275F9E"/>
    <w:rsid w:val="002762F7"/>
    <w:rsid w:val="00280AAF"/>
    <w:rsid w:val="00280DEF"/>
    <w:rsid w:val="00281B6C"/>
    <w:rsid w:val="002824FE"/>
    <w:rsid w:val="002827AA"/>
    <w:rsid w:val="002834F4"/>
    <w:rsid w:val="00283A7E"/>
    <w:rsid w:val="00283B3A"/>
    <w:rsid w:val="0028546B"/>
    <w:rsid w:val="0028596D"/>
    <w:rsid w:val="00286B07"/>
    <w:rsid w:val="00286E55"/>
    <w:rsid w:val="00290865"/>
    <w:rsid w:val="00290EFA"/>
    <w:rsid w:val="00291E83"/>
    <w:rsid w:val="002937DD"/>
    <w:rsid w:val="0029473D"/>
    <w:rsid w:val="00296C4D"/>
    <w:rsid w:val="00296C83"/>
    <w:rsid w:val="00296EDA"/>
    <w:rsid w:val="00297E7B"/>
    <w:rsid w:val="002A014A"/>
    <w:rsid w:val="002A031C"/>
    <w:rsid w:val="002A1AA6"/>
    <w:rsid w:val="002A26D2"/>
    <w:rsid w:val="002A2A10"/>
    <w:rsid w:val="002A2D09"/>
    <w:rsid w:val="002A3735"/>
    <w:rsid w:val="002A43A7"/>
    <w:rsid w:val="002A5B4D"/>
    <w:rsid w:val="002A63CD"/>
    <w:rsid w:val="002A6988"/>
    <w:rsid w:val="002A6BE4"/>
    <w:rsid w:val="002B274F"/>
    <w:rsid w:val="002B2D62"/>
    <w:rsid w:val="002B2EEB"/>
    <w:rsid w:val="002B3CBC"/>
    <w:rsid w:val="002B5BD7"/>
    <w:rsid w:val="002B7B70"/>
    <w:rsid w:val="002B7E31"/>
    <w:rsid w:val="002C0940"/>
    <w:rsid w:val="002C0CAC"/>
    <w:rsid w:val="002C1962"/>
    <w:rsid w:val="002C2315"/>
    <w:rsid w:val="002C29EE"/>
    <w:rsid w:val="002C3513"/>
    <w:rsid w:val="002C4665"/>
    <w:rsid w:val="002C4AA5"/>
    <w:rsid w:val="002C52F5"/>
    <w:rsid w:val="002C590A"/>
    <w:rsid w:val="002C5E23"/>
    <w:rsid w:val="002C7520"/>
    <w:rsid w:val="002C7B2B"/>
    <w:rsid w:val="002C7F6B"/>
    <w:rsid w:val="002C7FCA"/>
    <w:rsid w:val="002D08FC"/>
    <w:rsid w:val="002D0E9C"/>
    <w:rsid w:val="002D0EF4"/>
    <w:rsid w:val="002D2081"/>
    <w:rsid w:val="002D228C"/>
    <w:rsid w:val="002D38FF"/>
    <w:rsid w:val="002D433B"/>
    <w:rsid w:val="002D4805"/>
    <w:rsid w:val="002D52D8"/>
    <w:rsid w:val="002D5BC5"/>
    <w:rsid w:val="002D643E"/>
    <w:rsid w:val="002D6F2F"/>
    <w:rsid w:val="002D7500"/>
    <w:rsid w:val="002D75E4"/>
    <w:rsid w:val="002E1928"/>
    <w:rsid w:val="002E1E7A"/>
    <w:rsid w:val="002E1EAA"/>
    <w:rsid w:val="002E1F03"/>
    <w:rsid w:val="002E206C"/>
    <w:rsid w:val="002E21CD"/>
    <w:rsid w:val="002E25C3"/>
    <w:rsid w:val="002E46E0"/>
    <w:rsid w:val="002E5162"/>
    <w:rsid w:val="002E5A91"/>
    <w:rsid w:val="002E65C0"/>
    <w:rsid w:val="002E6F87"/>
    <w:rsid w:val="002F0575"/>
    <w:rsid w:val="002F0B30"/>
    <w:rsid w:val="002F0F7D"/>
    <w:rsid w:val="002F11B5"/>
    <w:rsid w:val="002F216D"/>
    <w:rsid w:val="002F322D"/>
    <w:rsid w:val="002F32B3"/>
    <w:rsid w:val="002F387F"/>
    <w:rsid w:val="002F4BA2"/>
    <w:rsid w:val="002F4F5A"/>
    <w:rsid w:val="002F546B"/>
    <w:rsid w:val="002F5D70"/>
    <w:rsid w:val="002F6972"/>
    <w:rsid w:val="002F6F51"/>
    <w:rsid w:val="002F7216"/>
    <w:rsid w:val="002F7EE0"/>
    <w:rsid w:val="00300253"/>
    <w:rsid w:val="0030187B"/>
    <w:rsid w:val="003018A9"/>
    <w:rsid w:val="003024EA"/>
    <w:rsid w:val="0030454F"/>
    <w:rsid w:val="00306111"/>
    <w:rsid w:val="00306DD5"/>
    <w:rsid w:val="00306DFB"/>
    <w:rsid w:val="0030727F"/>
    <w:rsid w:val="003075C4"/>
    <w:rsid w:val="00307A3D"/>
    <w:rsid w:val="00307E71"/>
    <w:rsid w:val="003109D6"/>
    <w:rsid w:val="00310D00"/>
    <w:rsid w:val="0031127D"/>
    <w:rsid w:val="003117D0"/>
    <w:rsid w:val="00311BB5"/>
    <w:rsid w:val="00311E7B"/>
    <w:rsid w:val="00313BD6"/>
    <w:rsid w:val="00314A70"/>
    <w:rsid w:val="00314F77"/>
    <w:rsid w:val="00315CF4"/>
    <w:rsid w:val="00316AB7"/>
    <w:rsid w:val="0031787D"/>
    <w:rsid w:val="003214B2"/>
    <w:rsid w:val="00321C9A"/>
    <w:rsid w:val="00323516"/>
    <w:rsid w:val="00323721"/>
    <w:rsid w:val="0032428F"/>
    <w:rsid w:val="0032480E"/>
    <w:rsid w:val="00324A86"/>
    <w:rsid w:val="0032500A"/>
    <w:rsid w:val="0032513E"/>
    <w:rsid w:val="00325462"/>
    <w:rsid w:val="003259D2"/>
    <w:rsid w:val="00325FC6"/>
    <w:rsid w:val="0032617D"/>
    <w:rsid w:val="003261C4"/>
    <w:rsid w:val="00326272"/>
    <w:rsid w:val="00327D5B"/>
    <w:rsid w:val="00330F87"/>
    <w:rsid w:val="003317A6"/>
    <w:rsid w:val="00333165"/>
    <w:rsid w:val="003337F2"/>
    <w:rsid w:val="00334547"/>
    <w:rsid w:val="003348C0"/>
    <w:rsid w:val="003351F7"/>
    <w:rsid w:val="00335A15"/>
    <w:rsid w:val="00335BC9"/>
    <w:rsid w:val="00336763"/>
    <w:rsid w:val="003378A5"/>
    <w:rsid w:val="003378E1"/>
    <w:rsid w:val="003406DA"/>
    <w:rsid w:val="003409E7"/>
    <w:rsid w:val="003410E6"/>
    <w:rsid w:val="00341B50"/>
    <w:rsid w:val="00342E42"/>
    <w:rsid w:val="00344CD4"/>
    <w:rsid w:val="0034507D"/>
    <w:rsid w:val="003450B9"/>
    <w:rsid w:val="00345B3A"/>
    <w:rsid w:val="00345CBF"/>
    <w:rsid w:val="00346FC0"/>
    <w:rsid w:val="0034705C"/>
    <w:rsid w:val="003471D1"/>
    <w:rsid w:val="003473AC"/>
    <w:rsid w:val="00347C2E"/>
    <w:rsid w:val="003509CE"/>
    <w:rsid w:val="00350F20"/>
    <w:rsid w:val="00351645"/>
    <w:rsid w:val="00353A2F"/>
    <w:rsid w:val="00353A54"/>
    <w:rsid w:val="00354CB4"/>
    <w:rsid w:val="00356BFA"/>
    <w:rsid w:val="00356DCD"/>
    <w:rsid w:val="00357A8B"/>
    <w:rsid w:val="00357F79"/>
    <w:rsid w:val="003602B6"/>
    <w:rsid w:val="00361568"/>
    <w:rsid w:val="0036219D"/>
    <w:rsid w:val="00362294"/>
    <w:rsid w:val="0036278F"/>
    <w:rsid w:val="003632FD"/>
    <w:rsid w:val="003635D2"/>
    <w:rsid w:val="0036572E"/>
    <w:rsid w:val="0036733F"/>
    <w:rsid w:val="00367E88"/>
    <w:rsid w:val="00370254"/>
    <w:rsid w:val="00370515"/>
    <w:rsid w:val="00370BC7"/>
    <w:rsid w:val="00370CA9"/>
    <w:rsid w:val="00370D40"/>
    <w:rsid w:val="00371160"/>
    <w:rsid w:val="00373F09"/>
    <w:rsid w:val="003751DC"/>
    <w:rsid w:val="00376B29"/>
    <w:rsid w:val="00377B22"/>
    <w:rsid w:val="00380419"/>
    <w:rsid w:val="00380515"/>
    <w:rsid w:val="00380AE5"/>
    <w:rsid w:val="00381072"/>
    <w:rsid w:val="003810D1"/>
    <w:rsid w:val="00381ED2"/>
    <w:rsid w:val="00382496"/>
    <w:rsid w:val="003838CE"/>
    <w:rsid w:val="00383AF6"/>
    <w:rsid w:val="00383D4A"/>
    <w:rsid w:val="00383F57"/>
    <w:rsid w:val="00386854"/>
    <w:rsid w:val="003871D7"/>
    <w:rsid w:val="003876DF"/>
    <w:rsid w:val="003879DF"/>
    <w:rsid w:val="00391219"/>
    <w:rsid w:val="00391AA6"/>
    <w:rsid w:val="003928F1"/>
    <w:rsid w:val="003936F7"/>
    <w:rsid w:val="00393914"/>
    <w:rsid w:val="00393CC5"/>
    <w:rsid w:val="00395F1F"/>
    <w:rsid w:val="00397087"/>
    <w:rsid w:val="00397C67"/>
    <w:rsid w:val="003A01F7"/>
    <w:rsid w:val="003A02F4"/>
    <w:rsid w:val="003A041C"/>
    <w:rsid w:val="003A08A6"/>
    <w:rsid w:val="003A0C0A"/>
    <w:rsid w:val="003A1802"/>
    <w:rsid w:val="003A1A3E"/>
    <w:rsid w:val="003A28D4"/>
    <w:rsid w:val="003A2DEB"/>
    <w:rsid w:val="003A38B4"/>
    <w:rsid w:val="003A3CA1"/>
    <w:rsid w:val="003A58A6"/>
    <w:rsid w:val="003A5950"/>
    <w:rsid w:val="003A5995"/>
    <w:rsid w:val="003A7AEB"/>
    <w:rsid w:val="003A7BB6"/>
    <w:rsid w:val="003A7C66"/>
    <w:rsid w:val="003B00C8"/>
    <w:rsid w:val="003B02F3"/>
    <w:rsid w:val="003B0CF7"/>
    <w:rsid w:val="003B0EB4"/>
    <w:rsid w:val="003B1838"/>
    <w:rsid w:val="003B20CB"/>
    <w:rsid w:val="003B22EB"/>
    <w:rsid w:val="003B3849"/>
    <w:rsid w:val="003B50FD"/>
    <w:rsid w:val="003B6BE0"/>
    <w:rsid w:val="003B7176"/>
    <w:rsid w:val="003B756F"/>
    <w:rsid w:val="003C014B"/>
    <w:rsid w:val="003C0580"/>
    <w:rsid w:val="003C06E3"/>
    <w:rsid w:val="003C0B2A"/>
    <w:rsid w:val="003C0C90"/>
    <w:rsid w:val="003C0D49"/>
    <w:rsid w:val="003C123A"/>
    <w:rsid w:val="003C1F9F"/>
    <w:rsid w:val="003C23A6"/>
    <w:rsid w:val="003C242D"/>
    <w:rsid w:val="003C32B3"/>
    <w:rsid w:val="003C41F9"/>
    <w:rsid w:val="003C46AA"/>
    <w:rsid w:val="003C4C59"/>
    <w:rsid w:val="003C5C8D"/>
    <w:rsid w:val="003C5D2E"/>
    <w:rsid w:val="003C6451"/>
    <w:rsid w:val="003C7154"/>
    <w:rsid w:val="003C7183"/>
    <w:rsid w:val="003C7B04"/>
    <w:rsid w:val="003D1F97"/>
    <w:rsid w:val="003D38AC"/>
    <w:rsid w:val="003D39FA"/>
    <w:rsid w:val="003D51FA"/>
    <w:rsid w:val="003D563C"/>
    <w:rsid w:val="003D5A8F"/>
    <w:rsid w:val="003D5CAB"/>
    <w:rsid w:val="003D5DD2"/>
    <w:rsid w:val="003D69D6"/>
    <w:rsid w:val="003D6BC0"/>
    <w:rsid w:val="003D7D4F"/>
    <w:rsid w:val="003E0816"/>
    <w:rsid w:val="003E1F93"/>
    <w:rsid w:val="003E2CE3"/>
    <w:rsid w:val="003E31CC"/>
    <w:rsid w:val="003E40EB"/>
    <w:rsid w:val="003E5501"/>
    <w:rsid w:val="003E6722"/>
    <w:rsid w:val="003E6C4D"/>
    <w:rsid w:val="003F02B4"/>
    <w:rsid w:val="003F2AE6"/>
    <w:rsid w:val="003F311B"/>
    <w:rsid w:val="003F401C"/>
    <w:rsid w:val="003F73E8"/>
    <w:rsid w:val="003F7A20"/>
    <w:rsid w:val="004013A3"/>
    <w:rsid w:val="00401BED"/>
    <w:rsid w:val="00402421"/>
    <w:rsid w:val="004029C6"/>
    <w:rsid w:val="00402D87"/>
    <w:rsid w:val="00403C9F"/>
    <w:rsid w:val="00404188"/>
    <w:rsid w:val="00404231"/>
    <w:rsid w:val="00404321"/>
    <w:rsid w:val="0040616C"/>
    <w:rsid w:val="004062F5"/>
    <w:rsid w:val="00406391"/>
    <w:rsid w:val="004103CB"/>
    <w:rsid w:val="0041060C"/>
    <w:rsid w:val="00411492"/>
    <w:rsid w:val="004117D0"/>
    <w:rsid w:val="00411845"/>
    <w:rsid w:val="004128C3"/>
    <w:rsid w:val="0041303F"/>
    <w:rsid w:val="0041314B"/>
    <w:rsid w:val="004133C3"/>
    <w:rsid w:val="00415E5B"/>
    <w:rsid w:val="00415EA7"/>
    <w:rsid w:val="004160AB"/>
    <w:rsid w:val="00416D30"/>
    <w:rsid w:val="00416FA1"/>
    <w:rsid w:val="00420B90"/>
    <w:rsid w:val="0042118C"/>
    <w:rsid w:val="004238A7"/>
    <w:rsid w:val="00423D1C"/>
    <w:rsid w:val="00424467"/>
    <w:rsid w:val="00424981"/>
    <w:rsid w:val="0042571F"/>
    <w:rsid w:val="00425F9C"/>
    <w:rsid w:val="0042721C"/>
    <w:rsid w:val="0042786F"/>
    <w:rsid w:val="00427FBA"/>
    <w:rsid w:val="004301C3"/>
    <w:rsid w:val="00430786"/>
    <w:rsid w:val="00431100"/>
    <w:rsid w:val="0043238F"/>
    <w:rsid w:val="0043595D"/>
    <w:rsid w:val="00435FC7"/>
    <w:rsid w:val="00436E20"/>
    <w:rsid w:val="00440C83"/>
    <w:rsid w:val="004441C0"/>
    <w:rsid w:val="00444647"/>
    <w:rsid w:val="004449F2"/>
    <w:rsid w:val="00444A79"/>
    <w:rsid w:val="00446A03"/>
    <w:rsid w:val="00446E4E"/>
    <w:rsid w:val="004510F6"/>
    <w:rsid w:val="00451D19"/>
    <w:rsid w:val="004520B9"/>
    <w:rsid w:val="00452BB4"/>
    <w:rsid w:val="00453078"/>
    <w:rsid w:val="004544AC"/>
    <w:rsid w:val="004546C9"/>
    <w:rsid w:val="0045713D"/>
    <w:rsid w:val="00460595"/>
    <w:rsid w:val="0046159A"/>
    <w:rsid w:val="004615A1"/>
    <w:rsid w:val="0046193E"/>
    <w:rsid w:val="00462B7E"/>
    <w:rsid w:val="00462FF9"/>
    <w:rsid w:val="00463953"/>
    <w:rsid w:val="004644FA"/>
    <w:rsid w:val="00465669"/>
    <w:rsid w:val="00465A98"/>
    <w:rsid w:val="004661EF"/>
    <w:rsid w:val="0046692B"/>
    <w:rsid w:val="00466A96"/>
    <w:rsid w:val="00467168"/>
    <w:rsid w:val="0047005B"/>
    <w:rsid w:val="0047169F"/>
    <w:rsid w:val="00471A43"/>
    <w:rsid w:val="00471C22"/>
    <w:rsid w:val="00472240"/>
    <w:rsid w:val="00472887"/>
    <w:rsid w:val="00473B24"/>
    <w:rsid w:val="00474440"/>
    <w:rsid w:val="00475D27"/>
    <w:rsid w:val="00476938"/>
    <w:rsid w:val="00476C82"/>
    <w:rsid w:val="0048000E"/>
    <w:rsid w:val="004805BC"/>
    <w:rsid w:val="004808D5"/>
    <w:rsid w:val="00481ADC"/>
    <w:rsid w:val="00482D2B"/>
    <w:rsid w:val="00483882"/>
    <w:rsid w:val="00483CB8"/>
    <w:rsid w:val="00485AEE"/>
    <w:rsid w:val="00486968"/>
    <w:rsid w:val="004869B7"/>
    <w:rsid w:val="00486A6F"/>
    <w:rsid w:val="004874AB"/>
    <w:rsid w:val="0049098F"/>
    <w:rsid w:val="00491787"/>
    <w:rsid w:val="00492382"/>
    <w:rsid w:val="004939FA"/>
    <w:rsid w:val="00493CD4"/>
    <w:rsid w:val="00493D20"/>
    <w:rsid w:val="00494311"/>
    <w:rsid w:val="00494373"/>
    <w:rsid w:val="0049438D"/>
    <w:rsid w:val="004946BA"/>
    <w:rsid w:val="004947CD"/>
    <w:rsid w:val="00494D32"/>
    <w:rsid w:val="00495CE6"/>
    <w:rsid w:val="00496DF4"/>
    <w:rsid w:val="00497FFA"/>
    <w:rsid w:val="004A168F"/>
    <w:rsid w:val="004A211E"/>
    <w:rsid w:val="004A21DF"/>
    <w:rsid w:val="004A343B"/>
    <w:rsid w:val="004A38A0"/>
    <w:rsid w:val="004A3D4B"/>
    <w:rsid w:val="004A438C"/>
    <w:rsid w:val="004A47AA"/>
    <w:rsid w:val="004A4BA7"/>
    <w:rsid w:val="004A6012"/>
    <w:rsid w:val="004A6F78"/>
    <w:rsid w:val="004B29CD"/>
    <w:rsid w:val="004B2F3D"/>
    <w:rsid w:val="004B4DBC"/>
    <w:rsid w:val="004B4F36"/>
    <w:rsid w:val="004B58E0"/>
    <w:rsid w:val="004B69B5"/>
    <w:rsid w:val="004B6CDA"/>
    <w:rsid w:val="004B7950"/>
    <w:rsid w:val="004C20B8"/>
    <w:rsid w:val="004C36C4"/>
    <w:rsid w:val="004C4395"/>
    <w:rsid w:val="004C5367"/>
    <w:rsid w:val="004C5565"/>
    <w:rsid w:val="004C63EC"/>
    <w:rsid w:val="004C7355"/>
    <w:rsid w:val="004C788A"/>
    <w:rsid w:val="004C7BA1"/>
    <w:rsid w:val="004D05DB"/>
    <w:rsid w:val="004D1457"/>
    <w:rsid w:val="004D1CA0"/>
    <w:rsid w:val="004D1D46"/>
    <w:rsid w:val="004D20A4"/>
    <w:rsid w:val="004D506D"/>
    <w:rsid w:val="004D62A1"/>
    <w:rsid w:val="004D68DA"/>
    <w:rsid w:val="004E115E"/>
    <w:rsid w:val="004E211F"/>
    <w:rsid w:val="004E2CF0"/>
    <w:rsid w:val="004E3CDA"/>
    <w:rsid w:val="004E530D"/>
    <w:rsid w:val="004E5637"/>
    <w:rsid w:val="004E590A"/>
    <w:rsid w:val="004E629F"/>
    <w:rsid w:val="004E69FD"/>
    <w:rsid w:val="004E7F79"/>
    <w:rsid w:val="004F0305"/>
    <w:rsid w:val="004F2241"/>
    <w:rsid w:val="004F2E8E"/>
    <w:rsid w:val="004F3AD4"/>
    <w:rsid w:val="004F3AD8"/>
    <w:rsid w:val="004F457D"/>
    <w:rsid w:val="004F5383"/>
    <w:rsid w:val="004F55B8"/>
    <w:rsid w:val="004F5C73"/>
    <w:rsid w:val="004F7811"/>
    <w:rsid w:val="004F7CD3"/>
    <w:rsid w:val="00500B08"/>
    <w:rsid w:val="005017D8"/>
    <w:rsid w:val="00501830"/>
    <w:rsid w:val="00502594"/>
    <w:rsid w:val="00502B21"/>
    <w:rsid w:val="00502F64"/>
    <w:rsid w:val="005044D3"/>
    <w:rsid w:val="0050476E"/>
    <w:rsid w:val="00506FBE"/>
    <w:rsid w:val="0050738F"/>
    <w:rsid w:val="00510FB7"/>
    <w:rsid w:val="0051213F"/>
    <w:rsid w:val="005129AA"/>
    <w:rsid w:val="00513B0D"/>
    <w:rsid w:val="0051442C"/>
    <w:rsid w:val="005154F4"/>
    <w:rsid w:val="005156BA"/>
    <w:rsid w:val="00516B48"/>
    <w:rsid w:val="005173DC"/>
    <w:rsid w:val="00517DB0"/>
    <w:rsid w:val="00520A6F"/>
    <w:rsid w:val="00521B45"/>
    <w:rsid w:val="00521E6E"/>
    <w:rsid w:val="005224C8"/>
    <w:rsid w:val="00522F74"/>
    <w:rsid w:val="005236D1"/>
    <w:rsid w:val="0052532A"/>
    <w:rsid w:val="00525E71"/>
    <w:rsid w:val="00526D46"/>
    <w:rsid w:val="005271BC"/>
    <w:rsid w:val="0052787F"/>
    <w:rsid w:val="00527FA4"/>
    <w:rsid w:val="00531878"/>
    <w:rsid w:val="005320B8"/>
    <w:rsid w:val="00532121"/>
    <w:rsid w:val="00532CAE"/>
    <w:rsid w:val="00533085"/>
    <w:rsid w:val="00533100"/>
    <w:rsid w:val="00534175"/>
    <w:rsid w:val="0053448A"/>
    <w:rsid w:val="00534C0A"/>
    <w:rsid w:val="00535551"/>
    <w:rsid w:val="0053555D"/>
    <w:rsid w:val="00535E36"/>
    <w:rsid w:val="00537662"/>
    <w:rsid w:val="0054008E"/>
    <w:rsid w:val="00540847"/>
    <w:rsid w:val="00541888"/>
    <w:rsid w:val="00543EC7"/>
    <w:rsid w:val="0054423A"/>
    <w:rsid w:val="00544C44"/>
    <w:rsid w:val="00546B69"/>
    <w:rsid w:val="005471ED"/>
    <w:rsid w:val="00550492"/>
    <w:rsid w:val="0055288B"/>
    <w:rsid w:val="0055485A"/>
    <w:rsid w:val="005548A4"/>
    <w:rsid w:val="00554B0C"/>
    <w:rsid w:val="00554BB8"/>
    <w:rsid w:val="00554DEB"/>
    <w:rsid w:val="005556CC"/>
    <w:rsid w:val="00555730"/>
    <w:rsid w:val="00555AD9"/>
    <w:rsid w:val="00555FBB"/>
    <w:rsid w:val="005564D2"/>
    <w:rsid w:val="00556872"/>
    <w:rsid w:val="00557C8F"/>
    <w:rsid w:val="005606BE"/>
    <w:rsid w:val="00560DCD"/>
    <w:rsid w:val="00561252"/>
    <w:rsid w:val="00562D3E"/>
    <w:rsid w:val="00563F36"/>
    <w:rsid w:val="005649A6"/>
    <w:rsid w:val="00565B95"/>
    <w:rsid w:val="00567379"/>
    <w:rsid w:val="00567446"/>
    <w:rsid w:val="005707ED"/>
    <w:rsid w:val="00572C42"/>
    <w:rsid w:val="005740AA"/>
    <w:rsid w:val="00574FE6"/>
    <w:rsid w:val="00575821"/>
    <w:rsid w:val="0057597A"/>
    <w:rsid w:val="00576BB1"/>
    <w:rsid w:val="00576FE9"/>
    <w:rsid w:val="005853FC"/>
    <w:rsid w:val="00585C5D"/>
    <w:rsid w:val="00586603"/>
    <w:rsid w:val="00586D1D"/>
    <w:rsid w:val="005877FE"/>
    <w:rsid w:val="00587A83"/>
    <w:rsid w:val="00590308"/>
    <w:rsid w:val="005904BE"/>
    <w:rsid w:val="005917AD"/>
    <w:rsid w:val="0059262D"/>
    <w:rsid w:val="00592A2F"/>
    <w:rsid w:val="00593448"/>
    <w:rsid w:val="00593A0B"/>
    <w:rsid w:val="00593A33"/>
    <w:rsid w:val="00594AC8"/>
    <w:rsid w:val="00595971"/>
    <w:rsid w:val="00595F42"/>
    <w:rsid w:val="00595FB6"/>
    <w:rsid w:val="005965C9"/>
    <w:rsid w:val="0059678A"/>
    <w:rsid w:val="0059744E"/>
    <w:rsid w:val="00597DAB"/>
    <w:rsid w:val="005A0437"/>
    <w:rsid w:val="005A048E"/>
    <w:rsid w:val="005A04F2"/>
    <w:rsid w:val="005A11D3"/>
    <w:rsid w:val="005A34E3"/>
    <w:rsid w:val="005A460E"/>
    <w:rsid w:val="005A5097"/>
    <w:rsid w:val="005A50FE"/>
    <w:rsid w:val="005A532B"/>
    <w:rsid w:val="005A56F2"/>
    <w:rsid w:val="005A5E42"/>
    <w:rsid w:val="005A6239"/>
    <w:rsid w:val="005A6CDE"/>
    <w:rsid w:val="005A6FBF"/>
    <w:rsid w:val="005A70F7"/>
    <w:rsid w:val="005B113F"/>
    <w:rsid w:val="005B2504"/>
    <w:rsid w:val="005B27D4"/>
    <w:rsid w:val="005B2E7E"/>
    <w:rsid w:val="005B42B1"/>
    <w:rsid w:val="005B50A7"/>
    <w:rsid w:val="005B5EBE"/>
    <w:rsid w:val="005B683E"/>
    <w:rsid w:val="005B6D49"/>
    <w:rsid w:val="005C12EF"/>
    <w:rsid w:val="005C189E"/>
    <w:rsid w:val="005C2441"/>
    <w:rsid w:val="005C25C3"/>
    <w:rsid w:val="005C2D94"/>
    <w:rsid w:val="005C380B"/>
    <w:rsid w:val="005C3E0E"/>
    <w:rsid w:val="005C4138"/>
    <w:rsid w:val="005C4454"/>
    <w:rsid w:val="005C5079"/>
    <w:rsid w:val="005C5BCF"/>
    <w:rsid w:val="005C5CFD"/>
    <w:rsid w:val="005C5D7E"/>
    <w:rsid w:val="005C76FA"/>
    <w:rsid w:val="005D0088"/>
    <w:rsid w:val="005D10B9"/>
    <w:rsid w:val="005D1D2F"/>
    <w:rsid w:val="005D26B2"/>
    <w:rsid w:val="005D2B5D"/>
    <w:rsid w:val="005D3652"/>
    <w:rsid w:val="005D3A71"/>
    <w:rsid w:val="005D44EC"/>
    <w:rsid w:val="005D45A4"/>
    <w:rsid w:val="005D5C37"/>
    <w:rsid w:val="005D68F1"/>
    <w:rsid w:val="005D74C4"/>
    <w:rsid w:val="005D7557"/>
    <w:rsid w:val="005E0496"/>
    <w:rsid w:val="005E123C"/>
    <w:rsid w:val="005E2C72"/>
    <w:rsid w:val="005E4028"/>
    <w:rsid w:val="005E4830"/>
    <w:rsid w:val="005E4959"/>
    <w:rsid w:val="005E584E"/>
    <w:rsid w:val="005E59E7"/>
    <w:rsid w:val="005E5C55"/>
    <w:rsid w:val="005E5E00"/>
    <w:rsid w:val="005E6889"/>
    <w:rsid w:val="005E6FD2"/>
    <w:rsid w:val="005E724C"/>
    <w:rsid w:val="005E7606"/>
    <w:rsid w:val="005F01E5"/>
    <w:rsid w:val="005F0D56"/>
    <w:rsid w:val="005F256F"/>
    <w:rsid w:val="005F2BA5"/>
    <w:rsid w:val="005F3DC8"/>
    <w:rsid w:val="005F4A59"/>
    <w:rsid w:val="005F50F3"/>
    <w:rsid w:val="005F5252"/>
    <w:rsid w:val="005F5B3B"/>
    <w:rsid w:val="005F5E63"/>
    <w:rsid w:val="005F6194"/>
    <w:rsid w:val="005F61E1"/>
    <w:rsid w:val="005F64F1"/>
    <w:rsid w:val="005F6B89"/>
    <w:rsid w:val="005F7EAE"/>
    <w:rsid w:val="00600582"/>
    <w:rsid w:val="00600B69"/>
    <w:rsid w:val="00600C22"/>
    <w:rsid w:val="00601BFC"/>
    <w:rsid w:val="00602555"/>
    <w:rsid w:val="00603DDF"/>
    <w:rsid w:val="00603EDA"/>
    <w:rsid w:val="006043C7"/>
    <w:rsid w:val="006048C8"/>
    <w:rsid w:val="006054DB"/>
    <w:rsid w:val="00605A4C"/>
    <w:rsid w:val="0060736B"/>
    <w:rsid w:val="00611A23"/>
    <w:rsid w:val="00611C38"/>
    <w:rsid w:val="006128A9"/>
    <w:rsid w:val="00612CCC"/>
    <w:rsid w:val="00612ED4"/>
    <w:rsid w:val="00614722"/>
    <w:rsid w:val="00615394"/>
    <w:rsid w:val="0061658F"/>
    <w:rsid w:val="00616A4D"/>
    <w:rsid w:val="00617B71"/>
    <w:rsid w:val="0062050A"/>
    <w:rsid w:val="00620968"/>
    <w:rsid w:val="00620D6B"/>
    <w:rsid w:val="00622215"/>
    <w:rsid w:val="00622308"/>
    <w:rsid w:val="006228B5"/>
    <w:rsid w:val="00622C24"/>
    <w:rsid w:val="006239EB"/>
    <w:rsid w:val="00624AA3"/>
    <w:rsid w:val="00627F85"/>
    <w:rsid w:val="00630E77"/>
    <w:rsid w:val="006314E9"/>
    <w:rsid w:val="00631A27"/>
    <w:rsid w:val="00631CDF"/>
    <w:rsid w:val="00631FF2"/>
    <w:rsid w:val="00632021"/>
    <w:rsid w:val="0063342F"/>
    <w:rsid w:val="00633487"/>
    <w:rsid w:val="00636343"/>
    <w:rsid w:val="00636565"/>
    <w:rsid w:val="00637C79"/>
    <w:rsid w:val="00637FEA"/>
    <w:rsid w:val="0064000F"/>
    <w:rsid w:val="006414B9"/>
    <w:rsid w:val="00641931"/>
    <w:rsid w:val="00641B80"/>
    <w:rsid w:val="00641FD4"/>
    <w:rsid w:val="00642632"/>
    <w:rsid w:val="00642DB8"/>
    <w:rsid w:val="0064309C"/>
    <w:rsid w:val="00643515"/>
    <w:rsid w:val="00643A6E"/>
    <w:rsid w:val="00643FAF"/>
    <w:rsid w:val="00644633"/>
    <w:rsid w:val="00644F31"/>
    <w:rsid w:val="006453C5"/>
    <w:rsid w:val="00645DFD"/>
    <w:rsid w:val="00645EB9"/>
    <w:rsid w:val="006471DB"/>
    <w:rsid w:val="0064741B"/>
    <w:rsid w:val="00651311"/>
    <w:rsid w:val="00651F67"/>
    <w:rsid w:val="006533DF"/>
    <w:rsid w:val="00654DC7"/>
    <w:rsid w:val="00656462"/>
    <w:rsid w:val="006566E2"/>
    <w:rsid w:val="006568E7"/>
    <w:rsid w:val="00656ED8"/>
    <w:rsid w:val="0065750C"/>
    <w:rsid w:val="006576CA"/>
    <w:rsid w:val="0066153B"/>
    <w:rsid w:val="00662712"/>
    <w:rsid w:val="00663209"/>
    <w:rsid w:val="0066327C"/>
    <w:rsid w:val="006635C8"/>
    <w:rsid w:val="0066532E"/>
    <w:rsid w:val="00666156"/>
    <w:rsid w:val="00667862"/>
    <w:rsid w:val="006701B5"/>
    <w:rsid w:val="006721AA"/>
    <w:rsid w:val="006727DC"/>
    <w:rsid w:val="00672DD3"/>
    <w:rsid w:val="00673140"/>
    <w:rsid w:val="00674B44"/>
    <w:rsid w:val="00674FB6"/>
    <w:rsid w:val="0067583F"/>
    <w:rsid w:val="00676313"/>
    <w:rsid w:val="0067702A"/>
    <w:rsid w:val="006809E5"/>
    <w:rsid w:val="00682B12"/>
    <w:rsid w:val="006830CF"/>
    <w:rsid w:val="00683D35"/>
    <w:rsid w:val="00685409"/>
    <w:rsid w:val="00685A1B"/>
    <w:rsid w:val="00686247"/>
    <w:rsid w:val="00686501"/>
    <w:rsid w:val="006867B5"/>
    <w:rsid w:val="00686C01"/>
    <w:rsid w:val="006872C6"/>
    <w:rsid w:val="00687ADD"/>
    <w:rsid w:val="00690640"/>
    <w:rsid w:val="00690AD9"/>
    <w:rsid w:val="006925B1"/>
    <w:rsid w:val="0069459E"/>
    <w:rsid w:val="0069461D"/>
    <w:rsid w:val="006952F5"/>
    <w:rsid w:val="00695E00"/>
    <w:rsid w:val="00696703"/>
    <w:rsid w:val="00697BA3"/>
    <w:rsid w:val="006A0849"/>
    <w:rsid w:val="006A102B"/>
    <w:rsid w:val="006A1B8C"/>
    <w:rsid w:val="006A246F"/>
    <w:rsid w:val="006A2B3B"/>
    <w:rsid w:val="006A32F2"/>
    <w:rsid w:val="006A4982"/>
    <w:rsid w:val="006A4A01"/>
    <w:rsid w:val="006A5583"/>
    <w:rsid w:val="006A5A70"/>
    <w:rsid w:val="006A5AB8"/>
    <w:rsid w:val="006A5FBC"/>
    <w:rsid w:val="006A65BE"/>
    <w:rsid w:val="006A6ABB"/>
    <w:rsid w:val="006B1A14"/>
    <w:rsid w:val="006B2620"/>
    <w:rsid w:val="006B2D32"/>
    <w:rsid w:val="006B2F16"/>
    <w:rsid w:val="006B3D5E"/>
    <w:rsid w:val="006B408F"/>
    <w:rsid w:val="006B6955"/>
    <w:rsid w:val="006B6D76"/>
    <w:rsid w:val="006B70D9"/>
    <w:rsid w:val="006B7A96"/>
    <w:rsid w:val="006C0FFF"/>
    <w:rsid w:val="006C12A6"/>
    <w:rsid w:val="006C1EF6"/>
    <w:rsid w:val="006C25E7"/>
    <w:rsid w:val="006C28CE"/>
    <w:rsid w:val="006C2907"/>
    <w:rsid w:val="006C33D2"/>
    <w:rsid w:val="006C3EB1"/>
    <w:rsid w:val="006C4045"/>
    <w:rsid w:val="006C46C5"/>
    <w:rsid w:val="006C46F7"/>
    <w:rsid w:val="006C4B8F"/>
    <w:rsid w:val="006C5042"/>
    <w:rsid w:val="006C5CD4"/>
    <w:rsid w:val="006C6AB2"/>
    <w:rsid w:val="006C701B"/>
    <w:rsid w:val="006C7293"/>
    <w:rsid w:val="006C7977"/>
    <w:rsid w:val="006D1708"/>
    <w:rsid w:val="006D1985"/>
    <w:rsid w:val="006D23BD"/>
    <w:rsid w:val="006D44AC"/>
    <w:rsid w:val="006D4516"/>
    <w:rsid w:val="006D5675"/>
    <w:rsid w:val="006D56C8"/>
    <w:rsid w:val="006D5EB2"/>
    <w:rsid w:val="006D6D3D"/>
    <w:rsid w:val="006E0A3F"/>
    <w:rsid w:val="006E1BBC"/>
    <w:rsid w:val="006E2693"/>
    <w:rsid w:val="006E2744"/>
    <w:rsid w:val="006E285F"/>
    <w:rsid w:val="006E3A0A"/>
    <w:rsid w:val="006E4732"/>
    <w:rsid w:val="006E5FD9"/>
    <w:rsid w:val="006E6937"/>
    <w:rsid w:val="006E6E27"/>
    <w:rsid w:val="006E74AA"/>
    <w:rsid w:val="006F08F7"/>
    <w:rsid w:val="006F1ACD"/>
    <w:rsid w:val="006F24C3"/>
    <w:rsid w:val="006F3656"/>
    <w:rsid w:val="006F4265"/>
    <w:rsid w:val="006F447E"/>
    <w:rsid w:val="006F4F11"/>
    <w:rsid w:val="006F6439"/>
    <w:rsid w:val="006F7A0E"/>
    <w:rsid w:val="0070086A"/>
    <w:rsid w:val="00701564"/>
    <w:rsid w:val="0070292C"/>
    <w:rsid w:val="00703F71"/>
    <w:rsid w:val="0070414F"/>
    <w:rsid w:val="00704966"/>
    <w:rsid w:val="007058B2"/>
    <w:rsid w:val="0070612B"/>
    <w:rsid w:val="0070622D"/>
    <w:rsid w:val="007069DB"/>
    <w:rsid w:val="00707163"/>
    <w:rsid w:val="007071FB"/>
    <w:rsid w:val="007072D2"/>
    <w:rsid w:val="00710537"/>
    <w:rsid w:val="0071177A"/>
    <w:rsid w:val="00711E9E"/>
    <w:rsid w:val="007129A4"/>
    <w:rsid w:val="0071472E"/>
    <w:rsid w:val="0071483B"/>
    <w:rsid w:val="00715525"/>
    <w:rsid w:val="007162DB"/>
    <w:rsid w:val="00716325"/>
    <w:rsid w:val="0071634A"/>
    <w:rsid w:val="007168B6"/>
    <w:rsid w:val="00716F6F"/>
    <w:rsid w:val="00716F75"/>
    <w:rsid w:val="00720285"/>
    <w:rsid w:val="007204A0"/>
    <w:rsid w:val="0072068E"/>
    <w:rsid w:val="0072098D"/>
    <w:rsid w:val="007213AF"/>
    <w:rsid w:val="00721B21"/>
    <w:rsid w:val="007230F1"/>
    <w:rsid w:val="00723350"/>
    <w:rsid w:val="007240B3"/>
    <w:rsid w:val="00724DB3"/>
    <w:rsid w:val="0072506C"/>
    <w:rsid w:val="0072558A"/>
    <w:rsid w:val="007256FD"/>
    <w:rsid w:val="00725D33"/>
    <w:rsid w:val="00725EC6"/>
    <w:rsid w:val="007263AB"/>
    <w:rsid w:val="00727136"/>
    <w:rsid w:val="00727686"/>
    <w:rsid w:val="0072797D"/>
    <w:rsid w:val="0073087F"/>
    <w:rsid w:val="00730A96"/>
    <w:rsid w:val="0073189B"/>
    <w:rsid w:val="007341B3"/>
    <w:rsid w:val="0073430C"/>
    <w:rsid w:val="00734B59"/>
    <w:rsid w:val="00734DC7"/>
    <w:rsid w:val="00734FAB"/>
    <w:rsid w:val="00735813"/>
    <w:rsid w:val="00737005"/>
    <w:rsid w:val="00737D59"/>
    <w:rsid w:val="00737E6C"/>
    <w:rsid w:val="007414F3"/>
    <w:rsid w:val="00741B78"/>
    <w:rsid w:val="00742CDC"/>
    <w:rsid w:val="007438DC"/>
    <w:rsid w:val="00745BBF"/>
    <w:rsid w:val="007463F8"/>
    <w:rsid w:val="007466BA"/>
    <w:rsid w:val="0074769F"/>
    <w:rsid w:val="00751227"/>
    <w:rsid w:val="00751A3E"/>
    <w:rsid w:val="00752982"/>
    <w:rsid w:val="00752B17"/>
    <w:rsid w:val="00752DA0"/>
    <w:rsid w:val="0075573D"/>
    <w:rsid w:val="00755CD0"/>
    <w:rsid w:val="00756E40"/>
    <w:rsid w:val="00757D73"/>
    <w:rsid w:val="0076254C"/>
    <w:rsid w:val="00762E01"/>
    <w:rsid w:val="0076353B"/>
    <w:rsid w:val="00764508"/>
    <w:rsid w:val="007647AB"/>
    <w:rsid w:val="007655DB"/>
    <w:rsid w:val="00765E3A"/>
    <w:rsid w:val="00770399"/>
    <w:rsid w:val="00770CE4"/>
    <w:rsid w:val="00772AB0"/>
    <w:rsid w:val="00772FF4"/>
    <w:rsid w:val="00774D75"/>
    <w:rsid w:val="007758C6"/>
    <w:rsid w:val="007764EF"/>
    <w:rsid w:val="0077674A"/>
    <w:rsid w:val="0077790A"/>
    <w:rsid w:val="0078012D"/>
    <w:rsid w:val="00781251"/>
    <w:rsid w:val="007814D9"/>
    <w:rsid w:val="0078240F"/>
    <w:rsid w:val="00782F21"/>
    <w:rsid w:val="0078496D"/>
    <w:rsid w:val="00785A15"/>
    <w:rsid w:val="00785A59"/>
    <w:rsid w:val="00785E86"/>
    <w:rsid w:val="00786104"/>
    <w:rsid w:val="007861F1"/>
    <w:rsid w:val="00786322"/>
    <w:rsid w:val="00787237"/>
    <w:rsid w:val="007918FA"/>
    <w:rsid w:val="007929AA"/>
    <w:rsid w:val="00793EF0"/>
    <w:rsid w:val="007941A4"/>
    <w:rsid w:val="00795C80"/>
    <w:rsid w:val="0079648A"/>
    <w:rsid w:val="00796EB9"/>
    <w:rsid w:val="00797417"/>
    <w:rsid w:val="007A034B"/>
    <w:rsid w:val="007A0732"/>
    <w:rsid w:val="007A1910"/>
    <w:rsid w:val="007A2239"/>
    <w:rsid w:val="007A2921"/>
    <w:rsid w:val="007A3489"/>
    <w:rsid w:val="007A4205"/>
    <w:rsid w:val="007A5367"/>
    <w:rsid w:val="007A53E1"/>
    <w:rsid w:val="007A69E6"/>
    <w:rsid w:val="007B02F6"/>
    <w:rsid w:val="007B0559"/>
    <w:rsid w:val="007B059B"/>
    <w:rsid w:val="007B1008"/>
    <w:rsid w:val="007B11FA"/>
    <w:rsid w:val="007B2DAF"/>
    <w:rsid w:val="007B366A"/>
    <w:rsid w:val="007B5A75"/>
    <w:rsid w:val="007B6409"/>
    <w:rsid w:val="007B7D78"/>
    <w:rsid w:val="007C17EE"/>
    <w:rsid w:val="007C1FBC"/>
    <w:rsid w:val="007C2DCA"/>
    <w:rsid w:val="007C348B"/>
    <w:rsid w:val="007C3A19"/>
    <w:rsid w:val="007C3DB7"/>
    <w:rsid w:val="007C3DFB"/>
    <w:rsid w:val="007C41A2"/>
    <w:rsid w:val="007C4C91"/>
    <w:rsid w:val="007C4DA4"/>
    <w:rsid w:val="007C4FBE"/>
    <w:rsid w:val="007C5CD2"/>
    <w:rsid w:val="007C7AE3"/>
    <w:rsid w:val="007D0649"/>
    <w:rsid w:val="007D0B9A"/>
    <w:rsid w:val="007D15C6"/>
    <w:rsid w:val="007D1802"/>
    <w:rsid w:val="007D1828"/>
    <w:rsid w:val="007D195E"/>
    <w:rsid w:val="007D1C8D"/>
    <w:rsid w:val="007D2041"/>
    <w:rsid w:val="007D40E1"/>
    <w:rsid w:val="007D5201"/>
    <w:rsid w:val="007D62A2"/>
    <w:rsid w:val="007D658D"/>
    <w:rsid w:val="007E0E0E"/>
    <w:rsid w:val="007E1158"/>
    <w:rsid w:val="007E225B"/>
    <w:rsid w:val="007E3B86"/>
    <w:rsid w:val="007E4E6A"/>
    <w:rsid w:val="007E5658"/>
    <w:rsid w:val="007E7331"/>
    <w:rsid w:val="007E7742"/>
    <w:rsid w:val="007E79C3"/>
    <w:rsid w:val="007F0B89"/>
    <w:rsid w:val="007F14EA"/>
    <w:rsid w:val="007F2E6C"/>
    <w:rsid w:val="007F35A3"/>
    <w:rsid w:val="007F4892"/>
    <w:rsid w:val="007F4BFA"/>
    <w:rsid w:val="007F51A7"/>
    <w:rsid w:val="007F5590"/>
    <w:rsid w:val="007F5B2B"/>
    <w:rsid w:val="007F5C3D"/>
    <w:rsid w:val="007F7C55"/>
    <w:rsid w:val="008006A3"/>
    <w:rsid w:val="0080111E"/>
    <w:rsid w:val="00801D92"/>
    <w:rsid w:val="00802A12"/>
    <w:rsid w:val="008033AC"/>
    <w:rsid w:val="00803FF1"/>
    <w:rsid w:val="00804016"/>
    <w:rsid w:val="00804B3A"/>
    <w:rsid w:val="0081023F"/>
    <w:rsid w:val="0081097C"/>
    <w:rsid w:val="00811DDB"/>
    <w:rsid w:val="00811FEE"/>
    <w:rsid w:val="008131ED"/>
    <w:rsid w:val="00813BBB"/>
    <w:rsid w:val="008155C8"/>
    <w:rsid w:val="008159F9"/>
    <w:rsid w:val="00815FF9"/>
    <w:rsid w:val="00816EC8"/>
    <w:rsid w:val="00817B5E"/>
    <w:rsid w:val="00817E64"/>
    <w:rsid w:val="00820024"/>
    <w:rsid w:val="00822099"/>
    <w:rsid w:val="008221E7"/>
    <w:rsid w:val="00822646"/>
    <w:rsid w:val="00822915"/>
    <w:rsid w:val="00823D33"/>
    <w:rsid w:val="008247E0"/>
    <w:rsid w:val="0082669C"/>
    <w:rsid w:val="008266A2"/>
    <w:rsid w:val="00827168"/>
    <w:rsid w:val="00827DCC"/>
    <w:rsid w:val="008308C6"/>
    <w:rsid w:val="0083210E"/>
    <w:rsid w:val="0083225A"/>
    <w:rsid w:val="0083259F"/>
    <w:rsid w:val="0083277F"/>
    <w:rsid w:val="00832EC2"/>
    <w:rsid w:val="0083389A"/>
    <w:rsid w:val="008346BC"/>
    <w:rsid w:val="00834DC7"/>
    <w:rsid w:val="0083519B"/>
    <w:rsid w:val="008363B0"/>
    <w:rsid w:val="00836854"/>
    <w:rsid w:val="00836AB3"/>
    <w:rsid w:val="00840E76"/>
    <w:rsid w:val="0084184C"/>
    <w:rsid w:val="00841C66"/>
    <w:rsid w:val="0084208C"/>
    <w:rsid w:val="00842461"/>
    <w:rsid w:val="00842576"/>
    <w:rsid w:val="00844546"/>
    <w:rsid w:val="00844C55"/>
    <w:rsid w:val="00845418"/>
    <w:rsid w:val="00846639"/>
    <w:rsid w:val="00847684"/>
    <w:rsid w:val="008476E6"/>
    <w:rsid w:val="00847BAF"/>
    <w:rsid w:val="00851C87"/>
    <w:rsid w:val="00851FCB"/>
    <w:rsid w:val="00852B41"/>
    <w:rsid w:val="00852C06"/>
    <w:rsid w:val="00852D4B"/>
    <w:rsid w:val="00853289"/>
    <w:rsid w:val="00853395"/>
    <w:rsid w:val="00853461"/>
    <w:rsid w:val="00854796"/>
    <w:rsid w:val="00856306"/>
    <w:rsid w:val="00856974"/>
    <w:rsid w:val="00856DF6"/>
    <w:rsid w:val="00857EA4"/>
    <w:rsid w:val="00860BB4"/>
    <w:rsid w:val="008618E0"/>
    <w:rsid w:val="008619E6"/>
    <w:rsid w:val="00861FC4"/>
    <w:rsid w:val="00862551"/>
    <w:rsid w:val="008629C0"/>
    <w:rsid w:val="0086312F"/>
    <w:rsid w:val="008635CB"/>
    <w:rsid w:val="00863F8F"/>
    <w:rsid w:val="00864E14"/>
    <w:rsid w:val="00865A2F"/>
    <w:rsid w:val="00866766"/>
    <w:rsid w:val="0086729D"/>
    <w:rsid w:val="008700E4"/>
    <w:rsid w:val="008706AF"/>
    <w:rsid w:val="00870F57"/>
    <w:rsid w:val="008712FB"/>
    <w:rsid w:val="008720F3"/>
    <w:rsid w:val="008722BE"/>
    <w:rsid w:val="00872403"/>
    <w:rsid w:val="00872DEB"/>
    <w:rsid w:val="008742C7"/>
    <w:rsid w:val="00874E68"/>
    <w:rsid w:val="0087540A"/>
    <w:rsid w:val="008756A3"/>
    <w:rsid w:val="0087690D"/>
    <w:rsid w:val="0087731D"/>
    <w:rsid w:val="00881EB4"/>
    <w:rsid w:val="00881F3D"/>
    <w:rsid w:val="00882D0C"/>
    <w:rsid w:val="0088341C"/>
    <w:rsid w:val="00884653"/>
    <w:rsid w:val="00884C34"/>
    <w:rsid w:val="008864E6"/>
    <w:rsid w:val="008871B6"/>
    <w:rsid w:val="00887F1F"/>
    <w:rsid w:val="008904D1"/>
    <w:rsid w:val="00891848"/>
    <w:rsid w:val="00891D2E"/>
    <w:rsid w:val="00892018"/>
    <w:rsid w:val="00892CA0"/>
    <w:rsid w:val="00894AB6"/>
    <w:rsid w:val="00896866"/>
    <w:rsid w:val="008A1D84"/>
    <w:rsid w:val="008A27DA"/>
    <w:rsid w:val="008A2BD4"/>
    <w:rsid w:val="008A3704"/>
    <w:rsid w:val="008A3FC2"/>
    <w:rsid w:val="008A4477"/>
    <w:rsid w:val="008A5D9D"/>
    <w:rsid w:val="008A61E5"/>
    <w:rsid w:val="008A7276"/>
    <w:rsid w:val="008B03AE"/>
    <w:rsid w:val="008B159E"/>
    <w:rsid w:val="008B18FA"/>
    <w:rsid w:val="008B1979"/>
    <w:rsid w:val="008B2A5A"/>
    <w:rsid w:val="008B4984"/>
    <w:rsid w:val="008B4AB2"/>
    <w:rsid w:val="008B61A1"/>
    <w:rsid w:val="008B657F"/>
    <w:rsid w:val="008C0A64"/>
    <w:rsid w:val="008C1BED"/>
    <w:rsid w:val="008C24D3"/>
    <w:rsid w:val="008C35CA"/>
    <w:rsid w:val="008C3A41"/>
    <w:rsid w:val="008C5B2E"/>
    <w:rsid w:val="008C7372"/>
    <w:rsid w:val="008C7984"/>
    <w:rsid w:val="008D094B"/>
    <w:rsid w:val="008D1AA2"/>
    <w:rsid w:val="008D20A7"/>
    <w:rsid w:val="008D3CC8"/>
    <w:rsid w:val="008D3DFC"/>
    <w:rsid w:val="008D3ED6"/>
    <w:rsid w:val="008D40A2"/>
    <w:rsid w:val="008D4BA7"/>
    <w:rsid w:val="008D76C6"/>
    <w:rsid w:val="008E0097"/>
    <w:rsid w:val="008E0449"/>
    <w:rsid w:val="008E2B3F"/>
    <w:rsid w:val="008E312D"/>
    <w:rsid w:val="008E384B"/>
    <w:rsid w:val="008E4B4B"/>
    <w:rsid w:val="008E4D9D"/>
    <w:rsid w:val="008E4E02"/>
    <w:rsid w:val="008E63A9"/>
    <w:rsid w:val="008E6548"/>
    <w:rsid w:val="008E6F84"/>
    <w:rsid w:val="008E7DCA"/>
    <w:rsid w:val="008E7E34"/>
    <w:rsid w:val="008E7F4D"/>
    <w:rsid w:val="008F164B"/>
    <w:rsid w:val="008F233B"/>
    <w:rsid w:val="008F294F"/>
    <w:rsid w:val="008F3681"/>
    <w:rsid w:val="008F3C45"/>
    <w:rsid w:val="008F3EBD"/>
    <w:rsid w:val="008F4305"/>
    <w:rsid w:val="008F46F9"/>
    <w:rsid w:val="008F487D"/>
    <w:rsid w:val="008F610E"/>
    <w:rsid w:val="008F6595"/>
    <w:rsid w:val="008F6B1F"/>
    <w:rsid w:val="0090057E"/>
    <w:rsid w:val="00900ADA"/>
    <w:rsid w:val="00900DD3"/>
    <w:rsid w:val="00900FE4"/>
    <w:rsid w:val="009021C2"/>
    <w:rsid w:val="0090282E"/>
    <w:rsid w:val="0090290D"/>
    <w:rsid w:val="0090417D"/>
    <w:rsid w:val="009043D4"/>
    <w:rsid w:val="009052E1"/>
    <w:rsid w:val="009054EB"/>
    <w:rsid w:val="00905E72"/>
    <w:rsid w:val="009060D8"/>
    <w:rsid w:val="009061FD"/>
    <w:rsid w:val="00907090"/>
    <w:rsid w:val="009073FB"/>
    <w:rsid w:val="0090744D"/>
    <w:rsid w:val="00907463"/>
    <w:rsid w:val="0090757C"/>
    <w:rsid w:val="00910FDB"/>
    <w:rsid w:val="00911460"/>
    <w:rsid w:val="00911A22"/>
    <w:rsid w:val="009124C7"/>
    <w:rsid w:val="00913595"/>
    <w:rsid w:val="00913BF5"/>
    <w:rsid w:val="00913EC4"/>
    <w:rsid w:val="009144CD"/>
    <w:rsid w:val="00915FBB"/>
    <w:rsid w:val="00916BE3"/>
    <w:rsid w:val="009170E7"/>
    <w:rsid w:val="00917278"/>
    <w:rsid w:val="0091760D"/>
    <w:rsid w:val="0092018E"/>
    <w:rsid w:val="00921029"/>
    <w:rsid w:val="009212E6"/>
    <w:rsid w:val="00922565"/>
    <w:rsid w:val="009226FE"/>
    <w:rsid w:val="00923C9D"/>
    <w:rsid w:val="00924B58"/>
    <w:rsid w:val="009253FF"/>
    <w:rsid w:val="00925987"/>
    <w:rsid w:val="00926096"/>
    <w:rsid w:val="009264FF"/>
    <w:rsid w:val="00926BAD"/>
    <w:rsid w:val="00927192"/>
    <w:rsid w:val="00927CDD"/>
    <w:rsid w:val="0093001C"/>
    <w:rsid w:val="009301D1"/>
    <w:rsid w:val="0093023C"/>
    <w:rsid w:val="00930810"/>
    <w:rsid w:val="00932257"/>
    <w:rsid w:val="00932640"/>
    <w:rsid w:val="00932D0A"/>
    <w:rsid w:val="00932EC6"/>
    <w:rsid w:val="0093316F"/>
    <w:rsid w:val="00933D57"/>
    <w:rsid w:val="009363E1"/>
    <w:rsid w:val="0093763A"/>
    <w:rsid w:val="0093784D"/>
    <w:rsid w:val="00940A80"/>
    <w:rsid w:val="00940BE6"/>
    <w:rsid w:val="009421AE"/>
    <w:rsid w:val="0094305E"/>
    <w:rsid w:val="00943860"/>
    <w:rsid w:val="009443B2"/>
    <w:rsid w:val="009444A8"/>
    <w:rsid w:val="00944825"/>
    <w:rsid w:val="009451CA"/>
    <w:rsid w:val="00945C38"/>
    <w:rsid w:val="009460D5"/>
    <w:rsid w:val="009469AB"/>
    <w:rsid w:val="00947951"/>
    <w:rsid w:val="0095068B"/>
    <w:rsid w:val="00951D7F"/>
    <w:rsid w:val="00951EE3"/>
    <w:rsid w:val="009523DE"/>
    <w:rsid w:val="0095314F"/>
    <w:rsid w:val="00953C9C"/>
    <w:rsid w:val="00954541"/>
    <w:rsid w:val="00955E69"/>
    <w:rsid w:val="00956022"/>
    <w:rsid w:val="009564BB"/>
    <w:rsid w:val="00960084"/>
    <w:rsid w:val="00960C37"/>
    <w:rsid w:val="00961589"/>
    <w:rsid w:val="00963FC2"/>
    <w:rsid w:val="00964D65"/>
    <w:rsid w:val="00964F12"/>
    <w:rsid w:val="00965D48"/>
    <w:rsid w:val="009679EE"/>
    <w:rsid w:val="00970C61"/>
    <w:rsid w:val="0097181B"/>
    <w:rsid w:val="009724E8"/>
    <w:rsid w:val="00973593"/>
    <w:rsid w:val="00974714"/>
    <w:rsid w:val="00980A25"/>
    <w:rsid w:val="0098165C"/>
    <w:rsid w:val="00981D2A"/>
    <w:rsid w:val="00983B52"/>
    <w:rsid w:val="00984531"/>
    <w:rsid w:val="009851FA"/>
    <w:rsid w:val="00985605"/>
    <w:rsid w:val="00985676"/>
    <w:rsid w:val="0098659F"/>
    <w:rsid w:val="00986A78"/>
    <w:rsid w:val="0099114E"/>
    <w:rsid w:val="00991E7D"/>
    <w:rsid w:val="009927D0"/>
    <w:rsid w:val="00992851"/>
    <w:rsid w:val="00992B13"/>
    <w:rsid w:val="0099437E"/>
    <w:rsid w:val="00994A76"/>
    <w:rsid w:val="00995159"/>
    <w:rsid w:val="0099558D"/>
    <w:rsid w:val="009966ED"/>
    <w:rsid w:val="00996C24"/>
    <w:rsid w:val="00997E39"/>
    <w:rsid w:val="009A0736"/>
    <w:rsid w:val="009A2E61"/>
    <w:rsid w:val="009A3276"/>
    <w:rsid w:val="009A5359"/>
    <w:rsid w:val="009A5AA8"/>
    <w:rsid w:val="009A5D13"/>
    <w:rsid w:val="009A6950"/>
    <w:rsid w:val="009A7731"/>
    <w:rsid w:val="009A7CC2"/>
    <w:rsid w:val="009B0E2B"/>
    <w:rsid w:val="009B0FAC"/>
    <w:rsid w:val="009B1396"/>
    <w:rsid w:val="009B1D14"/>
    <w:rsid w:val="009B235A"/>
    <w:rsid w:val="009B253A"/>
    <w:rsid w:val="009B2E0B"/>
    <w:rsid w:val="009B2FBD"/>
    <w:rsid w:val="009B48E6"/>
    <w:rsid w:val="009B4900"/>
    <w:rsid w:val="009B5DF2"/>
    <w:rsid w:val="009B674F"/>
    <w:rsid w:val="009B6871"/>
    <w:rsid w:val="009B6E90"/>
    <w:rsid w:val="009B7E38"/>
    <w:rsid w:val="009C0330"/>
    <w:rsid w:val="009C05EE"/>
    <w:rsid w:val="009C12E6"/>
    <w:rsid w:val="009C2DB6"/>
    <w:rsid w:val="009C3264"/>
    <w:rsid w:val="009C3409"/>
    <w:rsid w:val="009C3C4E"/>
    <w:rsid w:val="009C52DB"/>
    <w:rsid w:val="009C5B39"/>
    <w:rsid w:val="009C5B65"/>
    <w:rsid w:val="009C6F6D"/>
    <w:rsid w:val="009C7271"/>
    <w:rsid w:val="009D06BC"/>
    <w:rsid w:val="009D0FC9"/>
    <w:rsid w:val="009D1103"/>
    <w:rsid w:val="009D1108"/>
    <w:rsid w:val="009D201B"/>
    <w:rsid w:val="009E03F9"/>
    <w:rsid w:val="009E1366"/>
    <w:rsid w:val="009E177E"/>
    <w:rsid w:val="009E19E6"/>
    <w:rsid w:val="009E331B"/>
    <w:rsid w:val="009E3D78"/>
    <w:rsid w:val="009E43F5"/>
    <w:rsid w:val="009E4795"/>
    <w:rsid w:val="009E5F6A"/>
    <w:rsid w:val="009E68CC"/>
    <w:rsid w:val="009E6BD6"/>
    <w:rsid w:val="009F14E6"/>
    <w:rsid w:val="009F1879"/>
    <w:rsid w:val="009F18BB"/>
    <w:rsid w:val="009F1BA4"/>
    <w:rsid w:val="009F1FCC"/>
    <w:rsid w:val="009F21D6"/>
    <w:rsid w:val="009F2DFE"/>
    <w:rsid w:val="009F2FED"/>
    <w:rsid w:val="009F3874"/>
    <w:rsid w:val="009F45C4"/>
    <w:rsid w:val="009F4693"/>
    <w:rsid w:val="009F4760"/>
    <w:rsid w:val="009F5BC9"/>
    <w:rsid w:val="009F6670"/>
    <w:rsid w:val="009F74F4"/>
    <w:rsid w:val="00A00C05"/>
    <w:rsid w:val="00A00D43"/>
    <w:rsid w:val="00A01F9F"/>
    <w:rsid w:val="00A01FA3"/>
    <w:rsid w:val="00A03FF1"/>
    <w:rsid w:val="00A047AD"/>
    <w:rsid w:val="00A051B8"/>
    <w:rsid w:val="00A077BD"/>
    <w:rsid w:val="00A07AE5"/>
    <w:rsid w:val="00A10C33"/>
    <w:rsid w:val="00A1114A"/>
    <w:rsid w:val="00A1144C"/>
    <w:rsid w:val="00A119DC"/>
    <w:rsid w:val="00A11F1A"/>
    <w:rsid w:val="00A124A7"/>
    <w:rsid w:val="00A129D5"/>
    <w:rsid w:val="00A12DE0"/>
    <w:rsid w:val="00A160F1"/>
    <w:rsid w:val="00A168CE"/>
    <w:rsid w:val="00A17295"/>
    <w:rsid w:val="00A20F8A"/>
    <w:rsid w:val="00A21812"/>
    <w:rsid w:val="00A22DB7"/>
    <w:rsid w:val="00A2343F"/>
    <w:rsid w:val="00A23901"/>
    <w:rsid w:val="00A24B93"/>
    <w:rsid w:val="00A261A0"/>
    <w:rsid w:val="00A2743B"/>
    <w:rsid w:val="00A27985"/>
    <w:rsid w:val="00A30673"/>
    <w:rsid w:val="00A3078E"/>
    <w:rsid w:val="00A308C6"/>
    <w:rsid w:val="00A30B39"/>
    <w:rsid w:val="00A30CB3"/>
    <w:rsid w:val="00A31033"/>
    <w:rsid w:val="00A3106F"/>
    <w:rsid w:val="00A315EA"/>
    <w:rsid w:val="00A32073"/>
    <w:rsid w:val="00A32133"/>
    <w:rsid w:val="00A3291C"/>
    <w:rsid w:val="00A3329D"/>
    <w:rsid w:val="00A3350E"/>
    <w:rsid w:val="00A3472C"/>
    <w:rsid w:val="00A34973"/>
    <w:rsid w:val="00A34A59"/>
    <w:rsid w:val="00A35D8F"/>
    <w:rsid w:val="00A3606D"/>
    <w:rsid w:val="00A369E2"/>
    <w:rsid w:val="00A401AF"/>
    <w:rsid w:val="00A4053E"/>
    <w:rsid w:val="00A4113B"/>
    <w:rsid w:val="00A41CC0"/>
    <w:rsid w:val="00A421F0"/>
    <w:rsid w:val="00A438F2"/>
    <w:rsid w:val="00A44034"/>
    <w:rsid w:val="00A4464A"/>
    <w:rsid w:val="00A44895"/>
    <w:rsid w:val="00A46298"/>
    <w:rsid w:val="00A46342"/>
    <w:rsid w:val="00A465F2"/>
    <w:rsid w:val="00A46A8F"/>
    <w:rsid w:val="00A4704E"/>
    <w:rsid w:val="00A47224"/>
    <w:rsid w:val="00A4725D"/>
    <w:rsid w:val="00A4753C"/>
    <w:rsid w:val="00A500E2"/>
    <w:rsid w:val="00A505BC"/>
    <w:rsid w:val="00A51999"/>
    <w:rsid w:val="00A528BB"/>
    <w:rsid w:val="00A53549"/>
    <w:rsid w:val="00A54246"/>
    <w:rsid w:val="00A54E02"/>
    <w:rsid w:val="00A55B57"/>
    <w:rsid w:val="00A55D90"/>
    <w:rsid w:val="00A56444"/>
    <w:rsid w:val="00A5700B"/>
    <w:rsid w:val="00A57376"/>
    <w:rsid w:val="00A5789B"/>
    <w:rsid w:val="00A6020C"/>
    <w:rsid w:val="00A63E24"/>
    <w:rsid w:val="00A64383"/>
    <w:rsid w:val="00A649F7"/>
    <w:rsid w:val="00A663B2"/>
    <w:rsid w:val="00A670CD"/>
    <w:rsid w:val="00A679FD"/>
    <w:rsid w:val="00A710AF"/>
    <w:rsid w:val="00A712D4"/>
    <w:rsid w:val="00A725CD"/>
    <w:rsid w:val="00A72728"/>
    <w:rsid w:val="00A72DCF"/>
    <w:rsid w:val="00A72FAF"/>
    <w:rsid w:val="00A73072"/>
    <w:rsid w:val="00A73684"/>
    <w:rsid w:val="00A7433D"/>
    <w:rsid w:val="00A76C74"/>
    <w:rsid w:val="00A8091A"/>
    <w:rsid w:val="00A80FF8"/>
    <w:rsid w:val="00A8111C"/>
    <w:rsid w:val="00A811A8"/>
    <w:rsid w:val="00A818AB"/>
    <w:rsid w:val="00A832DF"/>
    <w:rsid w:val="00A83599"/>
    <w:rsid w:val="00A839DC"/>
    <w:rsid w:val="00A8474E"/>
    <w:rsid w:val="00A84AD9"/>
    <w:rsid w:val="00A85005"/>
    <w:rsid w:val="00A85F3F"/>
    <w:rsid w:val="00A86672"/>
    <w:rsid w:val="00A86B4F"/>
    <w:rsid w:val="00A93BA8"/>
    <w:rsid w:val="00A93F4D"/>
    <w:rsid w:val="00A941B8"/>
    <w:rsid w:val="00A94A94"/>
    <w:rsid w:val="00A94AE7"/>
    <w:rsid w:val="00A9533F"/>
    <w:rsid w:val="00A95E0F"/>
    <w:rsid w:val="00A96E88"/>
    <w:rsid w:val="00A9794F"/>
    <w:rsid w:val="00AA0155"/>
    <w:rsid w:val="00AA0369"/>
    <w:rsid w:val="00AA0FA1"/>
    <w:rsid w:val="00AA0FDB"/>
    <w:rsid w:val="00AA1160"/>
    <w:rsid w:val="00AA1401"/>
    <w:rsid w:val="00AA260E"/>
    <w:rsid w:val="00AA3D11"/>
    <w:rsid w:val="00AA4625"/>
    <w:rsid w:val="00AA49E6"/>
    <w:rsid w:val="00AA55FA"/>
    <w:rsid w:val="00AA5B1B"/>
    <w:rsid w:val="00AA5EAD"/>
    <w:rsid w:val="00AA65C3"/>
    <w:rsid w:val="00AB0362"/>
    <w:rsid w:val="00AB1019"/>
    <w:rsid w:val="00AB1BF8"/>
    <w:rsid w:val="00AB1CD7"/>
    <w:rsid w:val="00AB213B"/>
    <w:rsid w:val="00AB249D"/>
    <w:rsid w:val="00AB2E39"/>
    <w:rsid w:val="00AB4B73"/>
    <w:rsid w:val="00AB4DE2"/>
    <w:rsid w:val="00AB5033"/>
    <w:rsid w:val="00AB72EA"/>
    <w:rsid w:val="00AB75AD"/>
    <w:rsid w:val="00AB78EC"/>
    <w:rsid w:val="00AC02ED"/>
    <w:rsid w:val="00AC0348"/>
    <w:rsid w:val="00AC0A9A"/>
    <w:rsid w:val="00AC0AEA"/>
    <w:rsid w:val="00AC0D86"/>
    <w:rsid w:val="00AC21D8"/>
    <w:rsid w:val="00AC41A1"/>
    <w:rsid w:val="00AC4883"/>
    <w:rsid w:val="00AC4E0D"/>
    <w:rsid w:val="00AC5948"/>
    <w:rsid w:val="00AC70B0"/>
    <w:rsid w:val="00AC7607"/>
    <w:rsid w:val="00AD109A"/>
    <w:rsid w:val="00AD1218"/>
    <w:rsid w:val="00AD33A1"/>
    <w:rsid w:val="00AD370B"/>
    <w:rsid w:val="00AD4562"/>
    <w:rsid w:val="00AD78CB"/>
    <w:rsid w:val="00AD7B37"/>
    <w:rsid w:val="00AD7FB5"/>
    <w:rsid w:val="00AE0383"/>
    <w:rsid w:val="00AE1B00"/>
    <w:rsid w:val="00AE290A"/>
    <w:rsid w:val="00AE3ACB"/>
    <w:rsid w:val="00AE3C1F"/>
    <w:rsid w:val="00AE3EB0"/>
    <w:rsid w:val="00AE47A0"/>
    <w:rsid w:val="00AE561D"/>
    <w:rsid w:val="00AE5FF5"/>
    <w:rsid w:val="00AE642F"/>
    <w:rsid w:val="00AE65F5"/>
    <w:rsid w:val="00AF2035"/>
    <w:rsid w:val="00AF21F0"/>
    <w:rsid w:val="00AF24C6"/>
    <w:rsid w:val="00AF2607"/>
    <w:rsid w:val="00AF289E"/>
    <w:rsid w:val="00AF40B9"/>
    <w:rsid w:val="00AF4D07"/>
    <w:rsid w:val="00AF656A"/>
    <w:rsid w:val="00AF65B7"/>
    <w:rsid w:val="00B01817"/>
    <w:rsid w:val="00B03B82"/>
    <w:rsid w:val="00B0417D"/>
    <w:rsid w:val="00B04C7F"/>
    <w:rsid w:val="00B04D30"/>
    <w:rsid w:val="00B054BC"/>
    <w:rsid w:val="00B063A1"/>
    <w:rsid w:val="00B069EA"/>
    <w:rsid w:val="00B07D5E"/>
    <w:rsid w:val="00B10029"/>
    <w:rsid w:val="00B12C7A"/>
    <w:rsid w:val="00B12E5A"/>
    <w:rsid w:val="00B13901"/>
    <w:rsid w:val="00B13F42"/>
    <w:rsid w:val="00B152E2"/>
    <w:rsid w:val="00B156E9"/>
    <w:rsid w:val="00B15841"/>
    <w:rsid w:val="00B15E9E"/>
    <w:rsid w:val="00B162D2"/>
    <w:rsid w:val="00B16A07"/>
    <w:rsid w:val="00B17058"/>
    <w:rsid w:val="00B17065"/>
    <w:rsid w:val="00B17299"/>
    <w:rsid w:val="00B17385"/>
    <w:rsid w:val="00B2033C"/>
    <w:rsid w:val="00B2251C"/>
    <w:rsid w:val="00B24AAD"/>
    <w:rsid w:val="00B24E24"/>
    <w:rsid w:val="00B25650"/>
    <w:rsid w:val="00B25ECA"/>
    <w:rsid w:val="00B32C97"/>
    <w:rsid w:val="00B33C05"/>
    <w:rsid w:val="00B34768"/>
    <w:rsid w:val="00B3766E"/>
    <w:rsid w:val="00B377D0"/>
    <w:rsid w:val="00B40462"/>
    <w:rsid w:val="00B43BAC"/>
    <w:rsid w:val="00B43F23"/>
    <w:rsid w:val="00B444C3"/>
    <w:rsid w:val="00B46BCA"/>
    <w:rsid w:val="00B4703C"/>
    <w:rsid w:val="00B47E4E"/>
    <w:rsid w:val="00B50292"/>
    <w:rsid w:val="00B5054F"/>
    <w:rsid w:val="00B5170C"/>
    <w:rsid w:val="00B51CEA"/>
    <w:rsid w:val="00B52263"/>
    <w:rsid w:val="00B52416"/>
    <w:rsid w:val="00B528AB"/>
    <w:rsid w:val="00B53B66"/>
    <w:rsid w:val="00B54A62"/>
    <w:rsid w:val="00B54B60"/>
    <w:rsid w:val="00B57AEA"/>
    <w:rsid w:val="00B57DB2"/>
    <w:rsid w:val="00B602E0"/>
    <w:rsid w:val="00B61118"/>
    <w:rsid w:val="00B61D90"/>
    <w:rsid w:val="00B6220D"/>
    <w:rsid w:val="00B633FF"/>
    <w:rsid w:val="00B634C0"/>
    <w:rsid w:val="00B63588"/>
    <w:rsid w:val="00B64172"/>
    <w:rsid w:val="00B659EE"/>
    <w:rsid w:val="00B679CA"/>
    <w:rsid w:val="00B67FA6"/>
    <w:rsid w:val="00B70806"/>
    <w:rsid w:val="00B71301"/>
    <w:rsid w:val="00B7151E"/>
    <w:rsid w:val="00B716D6"/>
    <w:rsid w:val="00B72332"/>
    <w:rsid w:val="00B72E0C"/>
    <w:rsid w:val="00B7509A"/>
    <w:rsid w:val="00B75332"/>
    <w:rsid w:val="00B7584C"/>
    <w:rsid w:val="00B766A8"/>
    <w:rsid w:val="00B76C61"/>
    <w:rsid w:val="00B773C4"/>
    <w:rsid w:val="00B80B42"/>
    <w:rsid w:val="00B813B7"/>
    <w:rsid w:val="00B81999"/>
    <w:rsid w:val="00B8352E"/>
    <w:rsid w:val="00B84419"/>
    <w:rsid w:val="00B846A8"/>
    <w:rsid w:val="00B85F34"/>
    <w:rsid w:val="00B86857"/>
    <w:rsid w:val="00B86CA0"/>
    <w:rsid w:val="00B87693"/>
    <w:rsid w:val="00B87D81"/>
    <w:rsid w:val="00B91883"/>
    <w:rsid w:val="00B932A1"/>
    <w:rsid w:val="00B93535"/>
    <w:rsid w:val="00B937F5"/>
    <w:rsid w:val="00B942DD"/>
    <w:rsid w:val="00B9432B"/>
    <w:rsid w:val="00BA03F9"/>
    <w:rsid w:val="00BA0585"/>
    <w:rsid w:val="00BA0A68"/>
    <w:rsid w:val="00BA1A3F"/>
    <w:rsid w:val="00BA205A"/>
    <w:rsid w:val="00BA20F5"/>
    <w:rsid w:val="00BA2329"/>
    <w:rsid w:val="00BA361C"/>
    <w:rsid w:val="00BA3E50"/>
    <w:rsid w:val="00BA44B4"/>
    <w:rsid w:val="00BA4F87"/>
    <w:rsid w:val="00BA560C"/>
    <w:rsid w:val="00BA571B"/>
    <w:rsid w:val="00BA57D0"/>
    <w:rsid w:val="00BA5BC8"/>
    <w:rsid w:val="00BA624A"/>
    <w:rsid w:val="00BA79E4"/>
    <w:rsid w:val="00BB1FD9"/>
    <w:rsid w:val="00BB27CB"/>
    <w:rsid w:val="00BB297B"/>
    <w:rsid w:val="00BB29BD"/>
    <w:rsid w:val="00BB3076"/>
    <w:rsid w:val="00BB4AAB"/>
    <w:rsid w:val="00BB740D"/>
    <w:rsid w:val="00BC03F4"/>
    <w:rsid w:val="00BC065D"/>
    <w:rsid w:val="00BC13C8"/>
    <w:rsid w:val="00BC22FF"/>
    <w:rsid w:val="00BC32F0"/>
    <w:rsid w:val="00BC356A"/>
    <w:rsid w:val="00BC5A20"/>
    <w:rsid w:val="00BC5D39"/>
    <w:rsid w:val="00BC73C7"/>
    <w:rsid w:val="00BC7841"/>
    <w:rsid w:val="00BC7F4C"/>
    <w:rsid w:val="00BD044C"/>
    <w:rsid w:val="00BD0975"/>
    <w:rsid w:val="00BD0BAD"/>
    <w:rsid w:val="00BD0E97"/>
    <w:rsid w:val="00BD0FE5"/>
    <w:rsid w:val="00BD1730"/>
    <w:rsid w:val="00BD1D45"/>
    <w:rsid w:val="00BD1E2E"/>
    <w:rsid w:val="00BD231E"/>
    <w:rsid w:val="00BD4282"/>
    <w:rsid w:val="00BD4FFD"/>
    <w:rsid w:val="00BD531E"/>
    <w:rsid w:val="00BD5715"/>
    <w:rsid w:val="00BD5E02"/>
    <w:rsid w:val="00BD6425"/>
    <w:rsid w:val="00BE17C8"/>
    <w:rsid w:val="00BE2682"/>
    <w:rsid w:val="00BE28CD"/>
    <w:rsid w:val="00BE2C61"/>
    <w:rsid w:val="00BE3F59"/>
    <w:rsid w:val="00BE4B33"/>
    <w:rsid w:val="00BE5609"/>
    <w:rsid w:val="00BE634A"/>
    <w:rsid w:val="00BE63D7"/>
    <w:rsid w:val="00BE64B7"/>
    <w:rsid w:val="00BF0EDF"/>
    <w:rsid w:val="00BF0F94"/>
    <w:rsid w:val="00BF1299"/>
    <w:rsid w:val="00BF165F"/>
    <w:rsid w:val="00BF2D5D"/>
    <w:rsid w:val="00BF31DB"/>
    <w:rsid w:val="00BF505E"/>
    <w:rsid w:val="00BF54EF"/>
    <w:rsid w:val="00BF559D"/>
    <w:rsid w:val="00BF58CA"/>
    <w:rsid w:val="00BF7262"/>
    <w:rsid w:val="00BF7E5F"/>
    <w:rsid w:val="00C0037A"/>
    <w:rsid w:val="00C01512"/>
    <w:rsid w:val="00C016D3"/>
    <w:rsid w:val="00C02105"/>
    <w:rsid w:val="00C03947"/>
    <w:rsid w:val="00C03E46"/>
    <w:rsid w:val="00C054CA"/>
    <w:rsid w:val="00C06F7D"/>
    <w:rsid w:val="00C07970"/>
    <w:rsid w:val="00C11378"/>
    <w:rsid w:val="00C1155C"/>
    <w:rsid w:val="00C1191F"/>
    <w:rsid w:val="00C11CE3"/>
    <w:rsid w:val="00C12027"/>
    <w:rsid w:val="00C122C1"/>
    <w:rsid w:val="00C123D7"/>
    <w:rsid w:val="00C125B6"/>
    <w:rsid w:val="00C12D16"/>
    <w:rsid w:val="00C134A2"/>
    <w:rsid w:val="00C15931"/>
    <w:rsid w:val="00C1677D"/>
    <w:rsid w:val="00C168A7"/>
    <w:rsid w:val="00C17552"/>
    <w:rsid w:val="00C22907"/>
    <w:rsid w:val="00C24FF6"/>
    <w:rsid w:val="00C256BD"/>
    <w:rsid w:val="00C26CDF"/>
    <w:rsid w:val="00C26D60"/>
    <w:rsid w:val="00C27072"/>
    <w:rsid w:val="00C2783D"/>
    <w:rsid w:val="00C30227"/>
    <w:rsid w:val="00C30DE8"/>
    <w:rsid w:val="00C3127E"/>
    <w:rsid w:val="00C31788"/>
    <w:rsid w:val="00C32344"/>
    <w:rsid w:val="00C3425F"/>
    <w:rsid w:val="00C342FE"/>
    <w:rsid w:val="00C351F5"/>
    <w:rsid w:val="00C3533B"/>
    <w:rsid w:val="00C3777A"/>
    <w:rsid w:val="00C378ED"/>
    <w:rsid w:val="00C41270"/>
    <w:rsid w:val="00C412B8"/>
    <w:rsid w:val="00C416E4"/>
    <w:rsid w:val="00C41BE5"/>
    <w:rsid w:val="00C42A8A"/>
    <w:rsid w:val="00C43BA1"/>
    <w:rsid w:val="00C4406C"/>
    <w:rsid w:val="00C44FA6"/>
    <w:rsid w:val="00C45344"/>
    <w:rsid w:val="00C453AA"/>
    <w:rsid w:val="00C45EF6"/>
    <w:rsid w:val="00C464B8"/>
    <w:rsid w:val="00C46B6B"/>
    <w:rsid w:val="00C47C19"/>
    <w:rsid w:val="00C5032F"/>
    <w:rsid w:val="00C51796"/>
    <w:rsid w:val="00C52F6C"/>
    <w:rsid w:val="00C53AFE"/>
    <w:rsid w:val="00C54945"/>
    <w:rsid w:val="00C54DEE"/>
    <w:rsid w:val="00C55806"/>
    <w:rsid w:val="00C561B1"/>
    <w:rsid w:val="00C561E2"/>
    <w:rsid w:val="00C56390"/>
    <w:rsid w:val="00C56FC1"/>
    <w:rsid w:val="00C570C5"/>
    <w:rsid w:val="00C57272"/>
    <w:rsid w:val="00C573A3"/>
    <w:rsid w:val="00C57F7A"/>
    <w:rsid w:val="00C601C2"/>
    <w:rsid w:val="00C6051F"/>
    <w:rsid w:val="00C60DC8"/>
    <w:rsid w:val="00C61168"/>
    <w:rsid w:val="00C61F0F"/>
    <w:rsid w:val="00C62709"/>
    <w:rsid w:val="00C633A8"/>
    <w:rsid w:val="00C6358E"/>
    <w:rsid w:val="00C635A4"/>
    <w:rsid w:val="00C63841"/>
    <w:rsid w:val="00C64035"/>
    <w:rsid w:val="00C651AE"/>
    <w:rsid w:val="00C65658"/>
    <w:rsid w:val="00C65804"/>
    <w:rsid w:val="00C665DA"/>
    <w:rsid w:val="00C670DF"/>
    <w:rsid w:val="00C7034F"/>
    <w:rsid w:val="00C707EA"/>
    <w:rsid w:val="00C70A16"/>
    <w:rsid w:val="00C71E02"/>
    <w:rsid w:val="00C71F0D"/>
    <w:rsid w:val="00C72D62"/>
    <w:rsid w:val="00C73118"/>
    <w:rsid w:val="00C73267"/>
    <w:rsid w:val="00C735A8"/>
    <w:rsid w:val="00C742BD"/>
    <w:rsid w:val="00C7435C"/>
    <w:rsid w:val="00C7475B"/>
    <w:rsid w:val="00C74AF6"/>
    <w:rsid w:val="00C7517F"/>
    <w:rsid w:val="00C752CE"/>
    <w:rsid w:val="00C763F2"/>
    <w:rsid w:val="00C7664B"/>
    <w:rsid w:val="00C76794"/>
    <w:rsid w:val="00C76FCB"/>
    <w:rsid w:val="00C77D89"/>
    <w:rsid w:val="00C811DC"/>
    <w:rsid w:val="00C8176E"/>
    <w:rsid w:val="00C848A7"/>
    <w:rsid w:val="00C84A52"/>
    <w:rsid w:val="00C84BFA"/>
    <w:rsid w:val="00C84D6F"/>
    <w:rsid w:val="00C84EB6"/>
    <w:rsid w:val="00C864EE"/>
    <w:rsid w:val="00C86BB4"/>
    <w:rsid w:val="00C87674"/>
    <w:rsid w:val="00C900E9"/>
    <w:rsid w:val="00C9030D"/>
    <w:rsid w:val="00C90C24"/>
    <w:rsid w:val="00C91C90"/>
    <w:rsid w:val="00C92C66"/>
    <w:rsid w:val="00C92EE6"/>
    <w:rsid w:val="00C930F7"/>
    <w:rsid w:val="00C938E3"/>
    <w:rsid w:val="00C95250"/>
    <w:rsid w:val="00C96A06"/>
    <w:rsid w:val="00CA13FE"/>
    <w:rsid w:val="00CA2EF5"/>
    <w:rsid w:val="00CA3210"/>
    <w:rsid w:val="00CA5AAB"/>
    <w:rsid w:val="00CA61E2"/>
    <w:rsid w:val="00CA6220"/>
    <w:rsid w:val="00CA686F"/>
    <w:rsid w:val="00CA768B"/>
    <w:rsid w:val="00CA7E50"/>
    <w:rsid w:val="00CB0A92"/>
    <w:rsid w:val="00CB1198"/>
    <w:rsid w:val="00CB1609"/>
    <w:rsid w:val="00CB1B8C"/>
    <w:rsid w:val="00CB21C4"/>
    <w:rsid w:val="00CB28B7"/>
    <w:rsid w:val="00CB2A2E"/>
    <w:rsid w:val="00CB437B"/>
    <w:rsid w:val="00CB5633"/>
    <w:rsid w:val="00CB6CCD"/>
    <w:rsid w:val="00CB7748"/>
    <w:rsid w:val="00CB7D49"/>
    <w:rsid w:val="00CC08F2"/>
    <w:rsid w:val="00CC15A6"/>
    <w:rsid w:val="00CC312F"/>
    <w:rsid w:val="00CC3947"/>
    <w:rsid w:val="00CC4D90"/>
    <w:rsid w:val="00CC5035"/>
    <w:rsid w:val="00CC64C4"/>
    <w:rsid w:val="00CC653E"/>
    <w:rsid w:val="00CC6BB6"/>
    <w:rsid w:val="00CC6E1E"/>
    <w:rsid w:val="00CC75EF"/>
    <w:rsid w:val="00CC7A62"/>
    <w:rsid w:val="00CD0EDE"/>
    <w:rsid w:val="00CD1CB3"/>
    <w:rsid w:val="00CD51B1"/>
    <w:rsid w:val="00CD5BDA"/>
    <w:rsid w:val="00CD7E0C"/>
    <w:rsid w:val="00CE1371"/>
    <w:rsid w:val="00CE1B5D"/>
    <w:rsid w:val="00CE2654"/>
    <w:rsid w:val="00CE3841"/>
    <w:rsid w:val="00CE3F06"/>
    <w:rsid w:val="00CE415A"/>
    <w:rsid w:val="00CE4245"/>
    <w:rsid w:val="00CE4532"/>
    <w:rsid w:val="00CE4EDE"/>
    <w:rsid w:val="00CE683D"/>
    <w:rsid w:val="00CE68EF"/>
    <w:rsid w:val="00CE7D09"/>
    <w:rsid w:val="00CF005B"/>
    <w:rsid w:val="00CF07FA"/>
    <w:rsid w:val="00CF09E4"/>
    <w:rsid w:val="00CF0C5E"/>
    <w:rsid w:val="00CF1777"/>
    <w:rsid w:val="00CF4934"/>
    <w:rsid w:val="00CF57DD"/>
    <w:rsid w:val="00CF76E1"/>
    <w:rsid w:val="00D000D1"/>
    <w:rsid w:val="00D00348"/>
    <w:rsid w:val="00D00B1F"/>
    <w:rsid w:val="00D0151F"/>
    <w:rsid w:val="00D01781"/>
    <w:rsid w:val="00D026E2"/>
    <w:rsid w:val="00D03046"/>
    <w:rsid w:val="00D03CC1"/>
    <w:rsid w:val="00D04222"/>
    <w:rsid w:val="00D0423D"/>
    <w:rsid w:val="00D04940"/>
    <w:rsid w:val="00D0552A"/>
    <w:rsid w:val="00D05CBB"/>
    <w:rsid w:val="00D06775"/>
    <w:rsid w:val="00D068EA"/>
    <w:rsid w:val="00D07750"/>
    <w:rsid w:val="00D11755"/>
    <w:rsid w:val="00D11C2F"/>
    <w:rsid w:val="00D11FA3"/>
    <w:rsid w:val="00D120A2"/>
    <w:rsid w:val="00D128E5"/>
    <w:rsid w:val="00D13364"/>
    <w:rsid w:val="00D13B52"/>
    <w:rsid w:val="00D14E3C"/>
    <w:rsid w:val="00D15062"/>
    <w:rsid w:val="00D16327"/>
    <w:rsid w:val="00D166B5"/>
    <w:rsid w:val="00D16B1E"/>
    <w:rsid w:val="00D16C4C"/>
    <w:rsid w:val="00D16FF6"/>
    <w:rsid w:val="00D17CDE"/>
    <w:rsid w:val="00D17E19"/>
    <w:rsid w:val="00D20185"/>
    <w:rsid w:val="00D225E7"/>
    <w:rsid w:val="00D22B03"/>
    <w:rsid w:val="00D22E4D"/>
    <w:rsid w:val="00D23F82"/>
    <w:rsid w:val="00D2448C"/>
    <w:rsid w:val="00D25280"/>
    <w:rsid w:val="00D25F17"/>
    <w:rsid w:val="00D2715A"/>
    <w:rsid w:val="00D2753B"/>
    <w:rsid w:val="00D27822"/>
    <w:rsid w:val="00D30080"/>
    <w:rsid w:val="00D315BA"/>
    <w:rsid w:val="00D31E07"/>
    <w:rsid w:val="00D32206"/>
    <w:rsid w:val="00D32C62"/>
    <w:rsid w:val="00D34736"/>
    <w:rsid w:val="00D350DC"/>
    <w:rsid w:val="00D3668D"/>
    <w:rsid w:val="00D36CBA"/>
    <w:rsid w:val="00D40CB1"/>
    <w:rsid w:val="00D41392"/>
    <w:rsid w:val="00D4174C"/>
    <w:rsid w:val="00D42AC1"/>
    <w:rsid w:val="00D43D65"/>
    <w:rsid w:val="00D44AF3"/>
    <w:rsid w:val="00D44B29"/>
    <w:rsid w:val="00D458BE"/>
    <w:rsid w:val="00D45FE8"/>
    <w:rsid w:val="00D46410"/>
    <w:rsid w:val="00D464C9"/>
    <w:rsid w:val="00D46DBC"/>
    <w:rsid w:val="00D46F50"/>
    <w:rsid w:val="00D4715B"/>
    <w:rsid w:val="00D50B2C"/>
    <w:rsid w:val="00D50EAC"/>
    <w:rsid w:val="00D52DCF"/>
    <w:rsid w:val="00D536A8"/>
    <w:rsid w:val="00D556FA"/>
    <w:rsid w:val="00D5636E"/>
    <w:rsid w:val="00D56DB2"/>
    <w:rsid w:val="00D61F7B"/>
    <w:rsid w:val="00D63480"/>
    <w:rsid w:val="00D634A8"/>
    <w:rsid w:val="00D63673"/>
    <w:rsid w:val="00D64591"/>
    <w:rsid w:val="00D65037"/>
    <w:rsid w:val="00D6587F"/>
    <w:rsid w:val="00D65AB4"/>
    <w:rsid w:val="00D65DA0"/>
    <w:rsid w:val="00D661AB"/>
    <w:rsid w:val="00D66C8D"/>
    <w:rsid w:val="00D66CF4"/>
    <w:rsid w:val="00D6726D"/>
    <w:rsid w:val="00D67711"/>
    <w:rsid w:val="00D67865"/>
    <w:rsid w:val="00D710B1"/>
    <w:rsid w:val="00D71FF4"/>
    <w:rsid w:val="00D724FE"/>
    <w:rsid w:val="00D72DDC"/>
    <w:rsid w:val="00D73577"/>
    <w:rsid w:val="00D73B93"/>
    <w:rsid w:val="00D7411E"/>
    <w:rsid w:val="00D74256"/>
    <w:rsid w:val="00D74E2B"/>
    <w:rsid w:val="00D77112"/>
    <w:rsid w:val="00D774E9"/>
    <w:rsid w:val="00D777B2"/>
    <w:rsid w:val="00D80704"/>
    <w:rsid w:val="00D80C90"/>
    <w:rsid w:val="00D8119F"/>
    <w:rsid w:val="00D81EC7"/>
    <w:rsid w:val="00D82374"/>
    <w:rsid w:val="00D832C9"/>
    <w:rsid w:val="00D833B8"/>
    <w:rsid w:val="00D83531"/>
    <w:rsid w:val="00D8457B"/>
    <w:rsid w:val="00D8526E"/>
    <w:rsid w:val="00D85AAA"/>
    <w:rsid w:val="00D85F12"/>
    <w:rsid w:val="00D86985"/>
    <w:rsid w:val="00D86DE2"/>
    <w:rsid w:val="00D87871"/>
    <w:rsid w:val="00D87B91"/>
    <w:rsid w:val="00D87B95"/>
    <w:rsid w:val="00D90042"/>
    <w:rsid w:val="00D90308"/>
    <w:rsid w:val="00D90589"/>
    <w:rsid w:val="00D90B8F"/>
    <w:rsid w:val="00D90DFE"/>
    <w:rsid w:val="00D9162A"/>
    <w:rsid w:val="00D928D0"/>
    <w:rsid w:val="00D92CA1"/>
    <w:rsid w:val="00D92D44"/>
    <w:rsid w:val="00D943B1"/>
    <w:rsid w:val="00D94E60"/>
    <w:rsid w:val="00D95DDE"/>
    <w:rsid w:val="00D96CF4"/>
    <w:rsid w:val="00D97756"/>
    <w:rsid w:val="00D97AA2"/>
    <w:rsid w:val="00D97B13"/>
    <w:rsid w:val="00DA0656"/>
    <w:rsid w:val="00DA102F"/>
    <w:rsid w:val="00DA2AEC"/>
    <w:rsid w:val="00DA32D6"/>
    <w:rsid w:val="00DA4C75"/>
    <w:rsid w:val="00DA678A"/>
    <w:rsid w:val="00DA72D9"/>
    <w:rsid w:val="00DA766B"/>
    <w:rsid w:val="00DB0416"/>
    <w:rsid w:val="00DB0853"/>
    <w:rsid w:val="00DB0DD8"/>
    <w:rsid w:val="00DB2B66"/>
    <w:rsid w:val="00DB2C2A"/>
    <w:rsid w:val="00DB5169"/>
    <w:rsid w:val="00DB519A"/>
    <w:rsid w:val="00DB6F51"/>
    <w:rsid w:val="00DB7483"/>
    <w:rsid w:val="00DB7768"/>
    <w:rsid w:val="00DB77A6"/>
    <w:rsid w:val="00DB7ABE"/>
    <w:rsid w:val="00DB7DFA"/>
    <w:rsid w:val="00DC0725"/>
    <w:rsid w:val="00DC1C94"/>
    <w:rsid w:val="00DC21C3"/>
    <w:rsid w:val="00DC385E"/>
    <w:rsid w:val="00DC42A5"/>
    <w:rsid w:val="00DC5020"/>
    <w:rsid w:val="00DC584B"/>
    <w:rsid w:val="00DC6AE2"/>
    <w:rsid w:val="00DC6B1E"/>
    <w:rsid w:val="00DC6C38"/>
    <w:rsid w:val="00DC733E"/>
    <w:rsid w:val="00DD08DF"/>
    <w:rsid w:val="00DD0FBE"/>
    <w:rsid w:val="00DD16EE"/>
    <w:rsid w:val="00DD45BD"/>
    <w:rsid w:val="00DD51A9"/>
    <w:rsid w:val="00DD54CD"/>
    <w:rsid w:val="00DD5C0C"/>
    <w:rsid w:val="00DD621B"/>
    <w:rsid w:val="00DD649D"/>
    <w:rsid w:val="00DD764E"/>
    <w:rsid w:val="00DD7ED5"/>
    <w:rsid w:val="00DE0584"/>
    <w:rsid w:val="00DE1327"/>
    <w:rsid w:val="00DE1A23"/>
    <w:rsid w:val="00DE2404"/>
    <w:rsid w:val="00DE247C"/>
    <w:rsid w:val="00DE3247"/>
    <w:rsid w:val="00DE3950"/>
    <w:rsid w:val="00DE425B"/>
    <w:rsid w:val="00DE55EC"/>
    <w:rsid w:val="00DE777D"/>
    <w:rsid w:val="00DE7B01"/>
    <w:rsid w:val="00DF1804"/>
    <w:rsid w:val="00DF2014"/>
    <w:rsid w:val="00DF254D"/>
    <w:rsid w:val="00DF2A71"/>
    <w:rsid w:val="00DF3018"/>
    <w:rsid w:val="00DF32C6"/>
    <w:rsid w:val="00DF3450"/>
    <w:rsid w:val="00DF376B"/>
    <w:rsid w:val="00DF3F74"/>
    <w:rsid w:val="00DF46BA"/>
    <w:rsid w:val="00DF5ECE"/>
    <w:rsid w:val="00DF6E3C"/>
    <w:rsid w:val="00DF7F02"/>
    <w:rsid w:val="00E0076A"/>
    <w:rsid w:val="00E0164A"/>
    <w:rsid w:val="00E02EA0"/>
    <w:rsid w:val="00E03B24"/>
    <w:rsid w:val="00E03B36"/>
    <w:rsid w:val="00E03D34"/>
    <w:rsid w:val="00E04498"/>
    <w:rsid w:val="00E04C5B"/>
    <w:rsid w:val="00E04F91"/>
    <w:rsid w:val="00E05DA0"/>
    <w:rsid w:val="00E07255"/>
    <w:rsid w:val="00E07299"/>
    <w:rsid w:val="00E10403"/>
    <w:rsid w:val="00E11813"/>
    <w:rsid w:val="00E11E9A"/>
    <w:rsid w:val="00E123E4"/>
    <w:rsid w:val="00E141F4"/>
    <w:rsid w:val="00E1438A"/>
    <w:rsid w:val="00E14673"/>
    <w:rsid w:val="00E149DD"/>
    <w:rsid w:val="00E16068"/>
    <w:rsid w:val="00E16C91"/>
    <w:rsid w:val="00E17355"/>
    <w:rsid w:val="00E17523"/>
    <w:rsid w:val="00E20467"/>
    <w:rsid w:val="00E21809"/>
    <w:rsid w:val="00E21938"/>
    <w:rsid w:val="00E219E0"/>
    <w:rsid w:val="00E27069"/>
    <w:rsid w:val="00E2725D"/>
    <w:rsid w:val="00E2736E"/>
    <w:rsid w:val="00E301CF"/>
    <w:rsid w:val="00E30468"/>
    <w:rsid w:val="00E30FEF"/>
    <w:rsid w:val="00E319DA"/>
    <w:rsid w:val="00E319F3"/>
    <w:rsid w:val="00E31B2F"/>
    <w:rsid w:val="00E32BB4"/>
    <w:rsid w:val="00E34600"/>
    <w:rsid w:val="00E34FB8"/>
    <w:rsid w:val="00E35432"/>
    <w:rsid w:val="00E359B6"/>
    <w:rsid w:val="00E35A42"/>
    <w:rsid w:val="00E36C96"/>
    <w:rsid w:val="00E37C10"/>
    <w:rsid w:val="00E37FF7"/>
    <w:rsid w:val="00E4009B"/>
    <w:rsid w:val="00E4013F"/>
    <w:rsid w:val="00E407CA"/>
    <w:rsid w:val="00E407F4"/>
    <w:rsid w:val="00E40B24"/>
    <w:rsid w:val="00E41D2D"/>
    <w:rsid w:val="00E42802"/>
    <w:rsid w:val="00E428B8"/>
    <w:rsid w:val="00E439FB"/>
    <w:rsid w:val="00E43A13"/>
    <w:rsid w:val="00E43BC6"/>
    <w:rsid w:val="00E4745E"/>
    <w:rsid w:val="00E47513"/>
    <w:rsid w:val="00E50969"/>
    <w:rsid w:val="00E516AF"/>
    <w:rsid w:val="00E532D6"/>
    <w:rsid w:val="00E53DF4"/>
    <w:rsid w:val="00E53E37"/>
    <w:rsid w:val="00E544DE"/>
    <w:rsid w:val="00E54726"/>
    <w:rsid w:val="00E54999"/>
    <w:rsid w:val="00E55302"/>
    <w:rsid w:val="00E55601"/>
    <w:rsid w:val="00E55851"/>
    <w:rsid w:val="00E55E3D"/>
    <w:rsid w:val="00E561CF"/>
    <w:rsid w:val="00E5656E"/>
    <w:rsid w:val="00E56FE8"/>
    <w:rsid w:val="00E572EA"/>
    <w:rsid w:val="00E5773F"/>
    <w:rsid w:val="00E579D7"/>
    <w:rsid w:val="00E605DF"/>
    <w:rsid w:val="00E611B2"/>
    <w:rsid w:val="00E617EB"/>
    <w:rsid w:val="00E61905"/>
    <w:rsid w:val="00E61EC6"/>
    <w:rsid w:val="00E622F8"/>
    <w:rsid w:val="00E64D1D"/>
    <w:rsid w:val="00E65347"/>
    <w:rsid w:val="00E65981"/>
    <w:rsid w:val="00E661A5"/>
    <w:rsid w:val="00E66FFE"/>
    <w:rsid w:val="00E673E8"/>
    <w:rsid w:val="00E67C7D"/>
    <w:rsid w:val="00E70ECA"/>
    <w:rsid w:val="00E7184F"/>
    <w:rsid w:val="00E72EAF"/>
    <w:rsid w:val="00E73BD2"/>
    <w:rsid w:val="00E744E1"/>
    <w:rsid w:val="00E75F07"/>
    <w:rsid w:val="00E75F9E"/>
    <w:rsid w:val="00E774CE"/>
    <w:rsid w:val="00E77EC2"/>
    <w:rsid w:val="00E80210"/>
    <w:rsid w:val="00E80C4F"/>
    <w:rsid w:val="00E818DC"/>
    <w:rsid w:val="00E8333D"/>
    <w:rsid w:val="00E83433"/>
    <w:rsid w:val="00E84095"/>
    <w:rsid w:val="00E86657"/>
    <w:rsid w:val="00E90CAB"/>
    <w:rsid w:val="00E90DEC"/>
    <w:rsid w:val="00E91811"/>
    <w:rsid w:val="00E922C3"/>
    <w:rsid w:val="00E9267D"/>
    <w:rsid w:val="00E930C7"/>
    <w:rsid w:val="00E940AC"/>
    <w:rsid w:val="00E955A9"/>
    <w:rsid w:val="00E96D28"/>
    <w:rsid w:val="00E96DE1"/>
    <w:rsid w:val="00EA0F72"/>
    <w:rsid w:val="00EA10CB"/>
    <w:rsid w:val="00EA151F"/>
    <w:rsid w:val="00EA1707"/>
    <w:rsid w:val="00EA26B0"/>
    <w:rsid w:val="00EA37B8"/>
    <w:rsid w:val="00EA3998"/>
    <w:rsid w:val="00EA3ACC"/>
    <w:rsid w:val="00EA4421"/>
    <w:rsid w:val="00EA4942"/>
    <w:rsid w:val="00EA4D0D"/>
    <w:rsid w:val="00EA5E74"/>
    <w:rsid w:val="00EA5F21"/>
    <w:rsid w:val="00EA61F9"/>
    <w:rsid w:val="00EA644A"/>
    <w:rsid w:val="00EA6AFD"/>
    <w:rsid w:val="00EA6E87"/>
    <w:rsid w:val="00EA7425"/>
    <w:rsid w:val="00EA746F"/>
    <w:rsid w:val="00EA7656"/>
    <w:rsid w:val="00EB2455"/>
    <w:rsid w:val="00EB29D5"/>
    <w:rsid w:val="00EB2E1B"/>
    <w:rsid w:val="00EB3457"/>
    <w:rsid w:val="00EB55CD"/>
    <w:rsid w:val="00EB5AF7"/>
    <w:rsid w:val="00EB748D"/>
    <w:rsid w:val="00EC12B2"/>
    <w:rsid w:val="00EC1587"/>
    <w:rsid w:val="00EC2101"/>
    <w:rsid w:val="00EC29D6"/>
    <w:rsid w:val="00EC2D3C"/>
    <w:rsid w:val="00EC2E80"/>
    <w:rsid w:val="00EC3C60"/>
    <w:rsid w:val="00EC45F3"/>
    <w:rsid w:val="00EC5653"/>
    <w:rsid w:val="00EC5EEE"/>
    <w:rsid w:val="00EC6143"/>
    <w:rsid w:val="00EC66B9"/>
    <w:rsid w:val="00EC6BA4"/>
    <w:rsid w:val="00EC6FE2"/>
    <w:rsid w:val="00ED079B"/>
    <w:rsid w:val="00ED0D8B"/>
    <w:rsid w:val="00ED10A5"/>
    <w:rsid w:val="00ED129A"/>
    <w:rsid w:val="00ED2C1C"/>
    <w:rsid w:val="00ED3339"/>
    <w:rsid w:val="00ED74D7"/>
    <w:rsid w:val="00ED7A2C"/>
    <w:rsid w:val="00EE1337"/>
    <w:rsid w:val="00EE140D"/>
    <w:rsid w:val="00EE2852"/>
    <w:rsid w:val="00EE55F8"/>
    <w:rsid w:val="00EE6005"/>
    <w:rsid w:val="00EE6B73"/>
    <w:rsid w:val="00EE710D"/>
    <w:rsid w:val="00EE795B"/>
    <w:rsid w:val="00EF1FF5"/>
    <w:rsid w:val="00EF2234"/>
    <w:rsid w:val="00EF223F"/>
    <w:rsid w:val="00EF27C0"/>
    <w:rsid w:val="00EF2E23"/>
    <w:rsid w:val="00EF413F"/>
    <w:rsid w:val="00EF4260"/>
    <w:rsid w:val="00EF4AA7"/>
    <w:rsid w:val="00EF4C0C"/>
    <w:rsid w:val="00EF4C73"/>
    <w:rsid w:val="00EF579B"/>
    <w:rsid w:val="00EF66AE"/>
    <w:rsid w:val="00EF6D98"/>
    <w:rsid w:val="00EF6FBA"/>
    <w:rsid w:val="00EF7A37"/>
    <w:rsid w:val="00EF7F5D"/>
    <w:rsid w:val="00F0084D"/>
    <w:rsid w:val="00F00CEE"/>
    <w:rsid w:val="00F00F04"/>
    <w:rsid w:val="00F0199B"/>
    <w:rsid w:val="00F0203D"/>
    <w:rsid w:val="00F03179"/>
    <w:rsid w:val="00F0399A"/>
    <w:rsid w:val="00F0479C"/>
    <w:rsid w:val="00F06B50"/>
    <w:rsid w:val="00F0740E"/>
    <w:rsid w:val="00F07527"/>
    <w:rsid w:val="00F1013C"/>
    <w:rsid w:val="00F1025D"/>
    <w:rsid w:val="00F110D8"/>
    <w:rsid w:val="00F11B48"/>
    <w:rsid w:val="00F125A9"/>
    <w:rsid w:val="00F1410F"/>
    <w:rsid w:val="00F14689"/>
    <w:rsid w:val="00F1473E"/>
    <w:rsid w:val="00F17516"/>
    <w:rsid w:val="00F207AD"/>
    <w:rsid w:val="00F2092F"/>
    <w:rsid w:val="00F209F7"/>
    <w:rsid w:val="00F217A9"/>
    <w:rsid w:val="00F218A1"/>
    <w:rsid w:val="00F226BF"/>
    <w:rsid w:val="00F239BD"/>
    <w:rsid w:val="00F24604"/>
    <w:rsid w:val="00F246AE"/>
    <w:rsid w:val="00F24B4D"/>
    <w:rsid w:val="00F252D3"/>
    <w:rsid w:val="00F2696B"/>
    <w:rsid w:val="00F26DD1"/>
    <w:rsid w:val="00F30139"/>
    <w:rsid w:val="00F3088E"/>
    <w:rsid w:val="00F30C90"/>
    <w:rsid w:val="00F3108C"/>
    <w:rsid w:val="00F310F2"/>
    <w:rsid w:val="00F313C6"/>
    <w:rsid w:val="00F314FE"/>
    <w:rsid w:val="00F31A99"/>
    <w:rsid w:val="00F31DB1"/>
    <w:rsid w:val="00F31E5B"/>
    <w:rsid w:val="00F33989"/>
    <w:rsid w:val="00F34277"/>
    <w:rsid w:val="00F34ED4"/>
    <w:rsid w:val="00F35220"/>
    <w:rsid w:val="00F3647A"/>
    <w:rsid w:val="00F370F8"/>
    <w:rsid w:val="00F37368"/>
    <w:rsid w:val="00F40E5A"/>
    <w:rsid w:val="00F4100C"/>
    <w:rsid w:val="00F4198A"/>
    <w:rsid w:val="00F43DF7"/>
    <w:rsid w:val="00F441C5"/>
    <w:rsid w:val="00F4537B"/>
    <w:rsid w:val="00F45D78"/>
    <w:rsid w:val="00F460F1"/>
    <w:rsid w:val="00F4707C"/>
    <w:rsid w:val="00F47215"/>
    <w:rsid w:val="00F511A2"/>
    <w:rsid w:val="00F51301"/>
    <w:rsid w:val="00F519E2"/>
    <w:rsid w:val="00F529AF"/>
    <w:rsid w:val="00F53229"/>
    <w:rsid w:val="00F533BD"/>
    <w:rsid w:val="00F5518A"/>
    <w:rsid w:val="00F55AB0"/>
    <w:rsid w:val="00F5676D"/>
    <w:rsid w:val="00F568D4"/>
    <w:rsid w:val="00F57EC6"/>
    <w:rsid w:val="00F600C0"/>
    <w:rsid w:val="00F615B1"/>
    <w:rsid w:val="00F61B06"/>
    <w:rsid w:val="00F62C78"/>
    <w:rsid w:val="00F631C3"/>
    <w:rsid w:val="00F6351B"/>
    <w:rsid w:val="00F64651"/>
    <w:rsid w:val="00F65739"/>
    <w:rsid w:val="00F67EAF"/>
    <w:rsid w:val="00F7083D"/>
    <w:rsid w:val="00F709EE"/>
    <w:rsid w:val="00F71502"/>
    <w:rsid w:val="00F71891"/>
    <w:rsid w:val="00F72B5A"/>
    <w:rsid w:val="00F72CEA"/>
    <w:rsid w:val="00F73D5D"/>
    <w:rsid w:val="00F74223"/>
    <w:rsid w:val="00F7469A"/>
    <w:rsid w:val="00F74FD0"/>
    <w:rsid w:val="00F758B4"/>
    <w:rsid w:val="00F758BC"/>
    <w:rsid w:val="00F76266"/>
    <w:rsid w:val="00F76533"/>
    <w:rsid w:val="00F77222"/>
    <w:rsid w:val="00F80458"/>
    <w:rsid w:val="00F813AA"/>
    <w:rsid w:val="00F817F9"/>
    <w:rsid w:val="00F8206D"/>
    <w:rsid w:val="00F8219E"/>
    <w:rsid w:val="00F821AE"/>
    <w:rsid w:val="00F82F47"/>
    <w:rsid w:val="00F82FC8"/>
    <w:rsid w:val="00F85140"/>
    <w:rsid w:val="00F861CA"/>
    <w:rsid w:val="00F86342"/>
    <w:rsid w:val="00F873D4"/>
    <w:rsid w:val="00F87B41"/>
    <w:rsid w:val="00F90C95"/>
    <w:rsid w:val="00F93238"/>
    <w:rsid w:val="00F9337F"/>
    <w:rsid w:val="00F93509"/>
    <w:rsid w:val="00F94203"/>
    <w:rsid w:val="00F9438A"/>
    <w:rsid w:val="00FA008A"/>
    <w:rsid w:val="00FA030D"/>
    <w:rsid w:val="00FA1DD0"/>
    <w:rsid w:val="00FA20E6"/>
    <w:rsid w:val="00FA2370"/>
    <w:rsid w:val="00FA2A6A"/>
    <w:rsid w:val="00FA2AE3"/>
    <w:rsid w:val="00FA3EC3"/>
    <w:rsid w:val="00FA4ECE"/>
    <w:rsid w:val="00FA54C2"/>
    <w:rsid w:val="00FA60FB"/>
    <w:rsid w:val="00FA6FCF"/>
    <w:rsid w:val="00FA78BB"/>
    <w:rsid w:val="00FB0098"/>
    <w:rsid w:val="00FB02EE"/>
    <w:rsid w:val="00FB0F7C"/>
    <w:rsid w:val="00FB13E7"/>
    <w:rsid w:val="00FB15C7"/>
    <w:rsid w:val="00FB2A2F"/>
    <w:rsid w:val="00FB4895"/>
    <w:rsid w:val="00FB6305"/>
    <w:rsid w:val="00FB6C50"/>
    <w:rsid w:val="00FB7B97"/>
    <w:rsid w:val="00FC024A"/>
    <w:rsid w:val="00FC0B82"/>
    <w:rsid w:val="00FC137E"/>
    <w:rsid w:val="00FC1A2F"/>
    <w:rsid w:val="00FC2575"/>
    <w:rsid w:val="00FC366F"/>
    <w:rsid w:val="00FC3C6A"/>
    <w:rsid w:val="00FC471F"/>
    <w:rsid w:val="00FC47E3"/>
    <w:rsid w:val="00FC4B37"/>
    <w:rsid w:val="00FC5181"/>
    <w:rsid w:val="00FC56E6"/>
    <w:rsid w:val="00FC6E4B"/>
    <w:rsid w:val="00FC7926"/>
    <w:rsid w:val="00FD1EB1"/>
    <w:rsid w:val="00FD1F30"/>
    <w:rsid w:val="00FD2803"/>
    <w:rsid w:val="00FD3C4C"/>
    <w:rsid w:val="00FD3F21"/>
    <w:rsid w:val="00FD406B"/>
    <w:rsid w:val="00FD4E35"/>
    <w:rsid w:val="00FD6000"/>
    <w:rsid w:val="00FD652C"/>
    <w:rsid w:val="00FD6746"/>
    <w:rsid w:val="00FD6CD6"/>
    <w:rsid w:val="00FD7F6E"/>
    <w:rsid w:val="00FE059B"/>
    <w:rsid w:val="00FE1982"/>
    <w:rsid w:val="00FE23B2"/>
    <w:rsid w:val="00FE31FD"/>
    <w:rsid w:val="00FE3CA9"/>
    <w:rsid w:val="00FE4E91"/>
    <w:rsid w:val="00FE531F"/>
    <w:rsid w:val="00FE5D86"/>
    <w:rsid w:val="00FF06D0"/>
    <w:rsid w:val="00FF103F"/>
    <w:rsid w:val="00FF28F7"/>
    <w:rsid w:val="00FF3483"/>
    <w:rsid w:val="00FF34C2"/>
    <w:rsid w:val="00FF4310"/>
    <w:rsid w:val="00FF4899"/>
    <w:rsid w:val="00FF6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80"/>
    <o:shapelayout v:ext="edit">
      <o:idmap v:ext="edit" data="1"/>
    </o:shapelayout>
  </w:shapeDefaults>
  <w:decimalSymbol w:val="."/>
  <w:listSeparator w:val=","/>
  <w14:docId w14:val="0A744A7D"/>
  <w15:docId w15:val="{C8904BCC-E6F6-4B08-98B4-77545F27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a">
    <w:name w:val="Normal"/>
    <w:qFormat/>
    <w:rsid w:val="005F4A59"/>
    <w:pPr>
      <w:widowControl w:val="0"/>
      <w:jc w:val="both"/>
    </w:pPr>
    <w:rPr>
      <w:rFonts w:ascii="Arial" w:hAnsi="Arial"/>
      <w:kern w:val="2"/>
      <w:sz w:val="18"/>
      <w:szCs w:val="22"/>
    </w:rPr>
  </w:style>
  <w:style w:type="paragraph" w:styleId="1">
    <w:name w:val="heading 1"/>
    <w:basedOn w:val="aa"/>
    <w:next w:val="aa"/>
    <w:link w:val="10"/>
    <w:qFormat/>
    <w:rsid w:val="00386854"/>
    <w:pPr>
      <w:keepNext/>
      <w:keepLines/>
      <w:spacing w:beforeLines="80"/>
      <w:outlineLvl w:val="0"/>
    </w:pPr>
    <w:rPr>
      <w:rFonts w:eastAsia="楷体_GB2312"/>
      <w:b/>
      <w:bCs/>
      <w:kern w:val="44"/>
      <w:sz w:val="30"/>
      <w:szCs w:val="44"/>
    </w:rPr>
  </w:style>
  <w:style w:type="paragraph" w:styleId="2">
    <w:name w:val="heading 2"/>
    <w:basedOn w:val="aa"/>
    <w:next w:val="aa"/>
    <w:link w:val="20"/>
    <w:qFormat/>
    <w:rsid w:val="00386854"/>
    <w:pPr>
      <w:keepNext/>
      <w:keepLines/>
      <w:spacing w:before="12"/>
      <w:outlineLvl w:val="1"/>
    </w:pPr>
    <w:rPr>
      <w:rFonts w:eastAsia="楷体_GB2312"/>
      <w:b/>
      <w:bCs/>
      <w:sz w:val="22"/>
      <w:szCs w:val="32"/>
    </w:rPr>
  </w:style>
  <w:style w:type="paragraph" w:styleId="3">
    <w:name w:val="heading 3"/>
    <w:aliases w:val="标题 3 Char Char"/>
    <w:basedOn w:val="aa"/>
    <w:next w:val="aa"/>
    <w:qFormat/>
    <w:rsid w:val="00C707EA"/>
    <w:pPr>
      <w:keepNext/>
      <w:keepLines/>
      <w:spacing w:beforeLines="20"/>
      <w:outlineLvl w:val="2"/>
    </w:pPr>
    <w:rPr>
      <w:rFonts w:eastAsia="楷体_GB2312"/>
      <w:b/>
      <w:bCs/>
      <w:sz w:val="20"/>
      <w:szCs w:val="32"/>
    </w:rPr>
  </w:style>
  <w:style w:type="paragraph" w:styleId="4">
    <w:name w:val="heading 4"/>
    <w:basedOn w:val="aa"/>
    <w:next w:val="aa"/>
    <w:qFormat/>
    <w:rsid w:val="006228B5"/>
    <w:pPr>
      <w:keepNext/>
      <w:keepLines/>
      <w:spacing w:before="280" w:after="290" w:line="376" w:lineRule="auto"/>
      <w:outlineLvl w:val="3"/>
    </w:pPr>
    <w:rPr>
      <w:rFonts w:eastAsia="黑体"/>
      <w:b/>
      <w:bCs/>
      <w:sz w:val="28"/>
      <w:szCs w:val="28"/>
    </w:rPr>
  </w:style>
  <w:style w:type="paragraph" w:styleId="5">
    <w:name w:val="heading 5"/>
    <w:basedOn w:val="aa"/>
    <w:next w:val="aa"/>
    <w:qFormat/>
    <w:rsid w:val="006228B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a"/>
    <w:next w:val="aa"/>
    <w:qFormat/>
    <w:rsid w:val="006228B5"/>
    <w:pPr>
      <w:keepNext/>
      <w:keepLines/>
      <w:spacing w:before="240" w:after="64" w:line="32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a"/>
    <w:next w:val="aa"/>
    <w:qFormat/>
    <w:rsid w:val="006228B5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a"/>
    <w:next w:val="aa"/>
    <w:qFormat/>
    <w:rsid w:val="006228B5"/>
    <w:pPr>
      <w:keepNext/>
      <w:keepLines/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a"/>
    <w:next w:val="aa"/>
    <w:qFormat/>
    <w:rsid w:val="006228B5"/>
    <w:pPr>
      <w:keepNext/>
      <w:keepLines/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gx11">
    <w:name w:val="gx11"/>
    <w:basedOn w:val="aa"/>
    <w:rsid w:val="00FB259E"/>
    <w:pPr>
      <w:spacing w:before="249" w:line="0" w:lineRule="atLeast"/>
      <w:ind w:left="-104" w:hanging="1"/>
    </w:pPr>
    <w:rPr>
      <w:rFonts w:eastAsia="楷体_GB2312" w:cs="Arial"/>
      <w:sz w:val="32"/>
    </w:rPr>
  </w:style>
  <w:style w:type="paragraph" w:customStyle="1" w:styleId="A10">
    <w:name w:val="A1内文一级标题"/>
    <w:basedOn w:val="aa"/>
    <w:rsid w:val="006228B5"/>
    <w:pPr>
      <w:spacing w:before="468" w:after="312"/>
      <w:ind w:firstLine="385"/>
    </w:pPr>
    <w:rPr>
      <w:rFonts w:eastAsia="楷体_GB2312" w:cs="Arial"/>
      <w:b/>
      <w:bCs/>
      <w:noProof/>
      <w:sz w:val="30"/>
    </w:rPr>
  </w:style>
  <w:style w:type="paragraph" w:customStyle="1" w:styleId="A20">
    <w:name w:val="A2内文二级标题"/>
    <w:basedOn w:val="aa"/>
    <w:link w:val="A2Char"/>
    <w:rsid w:val="006228B5"/>
    <w:pPr>
      <w:spacing w:before="312"/>
      <w:ind w:firstLine="358"/>
    </w:pPr>
    <w:rPr>
      <w:rFonts w:eastAsia="楷体_GB2312" w:cs="Arial"/>
      <w:b/>
      <w:sz w:val="22"/>
    </w:rPr>
  </w:style>
  <w:style w:type="character" w:customStyle="1" w:styleId="A2Char">
    <w:name w:val="A2内文二级标题 Char"/>
    <w:basedOn w:val="ab"/>
    <w:link w:val="A20"/>
    <w:rsid w:val="00675A7B"/>
    <w:rPr>
      <w:rFonts w:ascii="Arial" w:eastAsia="楷体_GB2312" w:hAnsi="Arial" w:cs="Arial"/>
      <w:b/>
      <w:kern w:val="2"/>
      <w:sz w:val="22"/>
      <w:szCs w:val="24"/>
      <w:lang w:val="en-US" w:eastAsia="zh-CN" w:bidi="ar-SA"/>
    </w:rPr>
  </w:style>
  <w:style w:type="paragraph" w:customStyle="1" w:styleId="A30">
    <w:name w:val="A3内文三级标题"/>
    <w:basedOn w:val="A20"/>
    <w:link w:val="A3Char"/>
    <w:rsid w:val="006228B5"/>
    <w:pPr>
      <w:spacing w:line="280" w:lineRule="exact"/>
    </w:pPr>
    <w:rPr>
      <w:sz w:val="21"/>
    </w:rPr>
  </w:style>
  <w:style w:type="character" w:customStyle="1" w:styleId="A3Char">
    <w:name w:val="A3内文三级标题 Char"/>
    <w:basedOn w:val="ab"/>
    <w:link w:val="A30"/>
    <w:rsid w:val="00675A7B"/>
    <w:rPr>
      <w:rFonts w:ascii="Arial" w:eastAsia="楷体_GB2312" w:hAnsi="Arial" w:cs="Arial"/>
      <w:b/>
      <w:kern w:val="2"/>
      <w:sz w:val="21"/>
      <w:szCs w:val="24"/>
      <w:lang w:val="en-US" w:eastAsia="zh-CN" w:bidi="ar-SA"/>
    </w:rPr>
  </w:style>
  <w:style w:type="paragraph" w:customStyle="1" w:styleId="A40">
    <w:name w:val="A4内文"/>
    <w:basedOn w:val="aa"/>
    <w:link w:val="A4Char1"/>
    <w:rsid w:val="006228B5"/>
    <w:pPr>
      <w:spacing w:before="62" w:line="280" w:lineRule="exact"/>
      <w:ind w:firstLine="384"/>
    </w:pPr>
    <w:rPr>
      <w:rFonts w:eastAsia="楷体_GB2312" w:cs="Arial"/>
      <w:color w:val="000000"/>
      <w:spacing w:val="-4"/>
      <w:sz w:val="20"/>
      <w:lang w:val="en-GB"/>
    </w:rPr>
  </w:style>
  <w:style w:type="paragraph" w:customStyle="1" w:styleId="Ae">
    <w:name w:val="A报告大标题"/>
    <w:basedOn w:val="aa"/>
    <w:rsid w:val="006228B5"/>
    <w:pPr>
      <w:ind w:left="-145"/>
    </w:pPr>
    <w:rPr>
      <w:rFonts w:ascii="楷体_GB2312" w:eastAsia="楷体_GB2312" w:hAnsi="宋体"/>
      <w:b/>
      <w:bCs/>
      <w:sz w:val="44"/>
    </w:rPr>
  </w:style>
  <w:style w:type="paragraph" w:customStyle="1" w:styleId="Z1">
    <w:name w:val="Z1左栏标题"/>
    <w:basedOn w:val="aa"/>
    <w:rsid w:val="006228B5"/>
    <w:pPr>
      <w:spacing w:before="62" w:line="280" w:lineRule="exact"/>
    </w:pPr>
    <w:rPr>
      <w:rFonts w:eastAsia="楷体_GB2312"/>
      <w:b/>
      <w:bCs/>
      <w:color w:val="000000"/>
      <w:spacing w:val="-4"/>
      <w:sz w:val="20"/>
      <w:szCs w:val="21"/>
    </w:rPr>
  </w:style>
  <w:style w:type="paragraph" w:customStyle="1" w:styleId="B1">
    <w:name w:val="B1内文图表标题"/>
    <w:basedOn w:val="Z1"/>
    <w:link w:val="B1Char"/>
    <w:qFormat/>
    <w:rsid w:val="006228B5"/>
    <w:pPr>
      <w:spacing w:before="0" w:line="240" w:lineRule="exact"/>
    </w:pPr>
    <w:rPr>
      <w:color w:val="auto"/>
      <w:sz w:val="18"/>
    </w:rPr>
  </w:style>
  <w:style w:type="character" w:customStyle="1" w:styleId="B1Char">
    <w:name w:val="B1内文图表标题 Char"/>
    <w:basedOn w:val="ab"/>
    <w:link w:val="B1"/>
    <w:qFormat/>
    <w:rsid w:val="00675A7B"/>
    <w:rPr>
      <w:rFonts w:eastAsia="楷体_GB2312"/>
      <w:b/>
      <w:bCs/>
      <w:spacing w:val="-4"/>
      <w:kern w:val="2"/>
      <w:sz w:val="18"/>
      <w:szCs w:val="21"/>
      <w:lang w:val="en-US" w:eastAsia="zh-CN" w:bidi="ar-SA"/>
    </w:rPr>
  </w:style>
  <w:style w:type="paragraph" w:customStyle="1" w:styleId="B2">
    <w:name w:val="B2内文表格首行"/>
    <w:basedOn w:val="aa"/>
    <w:rsid w:val="006228B5"/>
    <w:pPr>
      <w:autoSpaceDE w:val="0"/>
      <w:autoSpaceDN w:val="0"/>
      <w:adjustRightInd w:val="0"/>
    </w:pPr>
    <w:rPr>
      <w:rFonts w:eastAsia="楷体_GB2312"/>
      <w:b/>
      <w:bCs/>
      <w:szCs w:val="15"/>
    </w:rPr>
  </w:style>
  <w:style w:type="paragraph" w:customStyle="1" w:styleId="B3">
    <w:name w:val="B3内文表格内容"/>
    <w:basedOn w:val="aa"/>
    <w:link w:val="B3Char"/>
    <w:qFormat/>
    <w:rsid w:val="006228B5"/>
    <w:pPr>
      <w:spacing w:line="0" w:lineRule="atLeast"/>
    </w:pPr>
    <w:rPr>
      <w:rFonts w:eastAsia="楷体_GB2312" w:cs="Arial"/>
      <w:sz w:val="15"/>
      <w:szCs w:val="15"/>
    </w:rPr>
  </w:style>
  <w:style w:type="paragraph" w:customStyle="1" w:styleId="B4">
    <w:name w:val="B4内文图表脚注"/>
    <w:basedOn w:val="aa"/>
    <w:rsid w:val="006228B5"/>
    <w:rPr>
      <w:rFonts w:eastAsia="楷体_GB2312"/>
      <w:color w:val="000000"/>
      <w:sz w:val="15"/>
    </w:rPr>
  </w:style>
  <w:style w:type="paragraph" w:customStyle="1" w:styleId="I1">
    <w:name w:val="I1摘要标题"/>
    <w:basedOn w:val="aa"/>
    <w:rsid w:val="006228B5"/>
    <w:pPr>
      <w:tabs>
        <w:tab w:val="left" w:pos="142"/>
      </w:tabs>
      <w:ind w:left="142" w:hanging="198"/>
    </w:pPr>
    <w:rPr>
      <w:rFonts w:eastAsia="楷体_GB2312" w:cs="Arial"/>
      <w:b/>
      <w:bCs/>
      <w:szCs w:val="28"/>
    </w:rPr>
  </w:style>
  <w:style w:type="paragraph" w:customStyle="1" w:styleId="af">
    <w:name w:val="国信首页摘要内容"/>
    <w:basedOn w:val="aa"/>
    <w:link w:val="Char"/>
    <w:rsid w:val="001619A3"/>
    <w:pPr>
      <w:spacing w:afterLines="20" w:line="240" w:lineRule="exact"/>
      <w:ind w:left="181"/>
    </w:pPr>
    <w:rPr>
      <w:rFonts w:eastAsia="楷体_GB2312" w:cs="Arial"/>
      <w:color w:val="000000"/>
    </w:rPr>
  </w:style>
  <w:style w:type="paragraph" w:customStyle="1" w:styleId="Z3">
    <w:name w:val="Z3左栏目内容文字"/>
    <w:basedOn w:val="aa"/>
    <w:rsid w:val="006228B5"/>
    <w:rPr>
      <w:rFonts w:eastAsia="楷体_GB2312" w:cs="Arial"/>
      <w:sz w:val="15"/>
    </w:rPr>
  </w:style>
  <w:style w:type="paragraph" w:customStyle="1" w:styleId="Z2">
    <w:name w:val="Z2左栏要点"/>
    <w:basedOn w:val="Z3"/>
    <w:rsid w:val="006228B5"/>
    <w:pPr>
      <w:spacing w:before="72" w:after="72" w:line="240" w:lineRule="exact"/>
      <w:ind w:left="142" w:hanging="142"/>
    </w:pPr>
  </w:style>
  <w:style w:type="paragraph" w:customStyle="1" w:styleId="Z4">
    <w:name w:val="Z4左栏目联系邮件"/>
    <w:basedOn w:val="aa"/>
    <w:rsid w:val="006228B5"/>
    <w:rPr>
      <w:color w:val="000000"/>
      <w:szCs w:val="18"/>
    </w:rPr>
  </w:style>
  <w:style w:type="paragraph" w:customStyle="1" w:styleId="Z5">
    <w:name w:val="Z5左栏摘要"/>
    <w:basedOn w:val="Z3"/>
    <w:rsid w:val="006228B5"/>
    <w:pPr>
      <w:spacing w:before="156"/>
    </w:pPr>
    <w:rPr>
      <w:b/>
    </w:rPr>
  </w:style>
  <w:style w:type="paragraph" w:customStyle="1" w:styleId="Z6">
    <w:name w:val="Z6左栏报告时间说明"/>
    <w:basedOn w:val="aa"/>
    <w:rsid w:val="006228B5"/>
    <w:pPr>
      <w:spacing w:line="0" w:lineRule="atLeast"/>
      <w:jc w:val="right"/>
    </w:pPr>
  </w:style>
  <w:style w:type="paragraph" w:styleId="af0">
    <w:name w:val="header"/>
    <w:basedOn w:val="aa"/>
    <w:link w:val="21"/>
    <w:uiPriority w:val="99"/>
    <w:unhideWhenUsed/>
    <w:rsid w:val="005F4A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footer"/>
    <w:basedOn w:val="aa"/>
    <w:link w:val="210"/>
    <w:uiPriority w:val="99"/>
    <w:unhideWhenUsed/>
    <w:rsid w:val="005F4A5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TOC1">
    <w:name w:val="toc 1"/>
    <w:basedOn w:val="aa"/>
    <w:next w:val="aa"/>
    <w:autoRedefine/>
    <w:uiPriority w:val="39"/>
    <w:qFormat/>
    <w:rsid w:val="00386854"/>
    <w:pPr>
      <w:tabs>
        <w:tab w:val="right" w:leader="dot" w:pos="6833"/>
      </w:tabs>
    </w:pPr>
    <w:rPr>
      <w:rFonts w:eastAsia="楷体_GB2312" w:cs="Arial"/>
      <w:b/>
      <w:bCs/>
    </w:rPr>
  </w:style>
  <w:style w:type="paragraph" w:customStyle="1" w:styleId="Af2">
    <w:name w:val="A内文要点"/>
    <w:basedOn w:val="aa"/>
    <w:rsid w:val="006228B5"/>
    <w:pPr>
      <w:tabs>
        <w:tab w:val="num" w:pos="420"/>
      </w:tabs>
      <w:spacing w:before="62" w:line="280" w:lineRule="exact"/>
      <w:ind w:left="420" w:hanging="420"/>
    </w:pPr>
    <w:rPr>
      <w:rFonts w:eastAsia="楷体_GB2312" w:cs="Arial"/>
      <w:spacing w:val="-4"/>
      <w:sz w:val="20"/>
    </w:rPr>
  </w:style>
  <w:style w:type="paragraph" w:styleId="TOC2">
    <w:name w:val="toc 2"/>
    <w:basedOn w:val="aa"/>
    <w:next w:val="aa"/>
    <w:autoRedefine/>
    <w:uiPriority w:val="39"/>
    <w:qFormat/>
    <w:rsid w:val="00386854"/>
    <w:pPr>
      <w:ind w:left="420"/>
    </w:pPr>
    <w:rPr>
      <w:rFonts w:eastAsia="楷体_GB2312"/>
    </w:rPr>
  </w:style>
  <w:style w:type="paragraph" w:styleId="TOC3">
    <w:name w:val="toc 3"/>
    <w:basedOn w:val="aa"/>
    <w:next w:val="aa"/>
    <w:autoRedefine/>
    <w:uiPriority w:val="39"/>
    <w:qFormat/>
    <w:rsid w:val="006228B5"/>
    <w:pPr>
      <w:ind w:left="840"/>
    </w:pPr>
  </w:style>
  <w:style w:type="paragraph" w:styleId="TOC4">
    <w:name w:val="toc 4"/>
    <w:basedOn w:val="aa"/>
    <w:next w:val="aa"/>
    <w:autoRedefine/>
    <w:semiHidden/>
    <w:rsid w:val="006228B5"/>
    <w:pPr>
      <w:ind w:left="1260"/>
    </w:pPr>
  </w:style>
  <w:style w:type="paragraph" w:styleId="TOC5">
    <w:name w:val="toc 5"/>
    <w:basedOn w:val="aa"/>
    <w:next w:val="aa"/>
    <w:autoRedefine/>
    <w:semiHidden/>
    <w:rsid w:val="006228B5"/>
    <w:pPr>
      <w:ind w:left="1680"/>
    </w:pPr>
  </w:style>
  <w:style w:type="paragraph" w:styleId="TOC6">
    <w:name w:val="toc 6"/>
    <w:basedOn w:val="aa"/>
    <w:next w:val="aa"/>
    <w:autoRedefine/>
    <w:semiHidden/>
    <w:rsid w:val="006228B5"/>
    <w:pPr>
      <w:ind w:left="2100"/>
    </w:pPr>
  </w:style>
  <w:style w:type="paragraph" w:styleId="TOC7">
    <w:name w:val="toc 7"/>
    <w:basedOn w:val="aa"/>
    <w:next w:val="aa"/>
    <w:autoRedefine/>
    <w:semiHidden/>
    <w:rsid w:val="006228B5"/>
    <w:pPr>
      <w:ind w:left="2520"/>
    </w:pPr>
  </w:style>
  <w:style w:type="paragraph" w:styleId="TOC8">
    <w:name w:val="toc 8"/>
    <w:basedOn w:val="aa"/>
    <w:next w:val="aa"/>
    <w:autoRedefine/>
    <w:semiHidden/>
    <w:rsid w:val="006228B5"/>
    <w:pPr>
      <w:ind w:left="2940"/>
    </w:pPr>
  </w:style>
  <w:style w:type="paragraph" w:styleId="TOC9">
    <w:name w:val="toc 9"/>
    <w:basedOn w:val="aa"/>
    <w:next w:val="aa"/>
    <w:autoRedefine/>
    <w:semiHidden/>
    <w:rsid w:val="006228B5"/>
    <w:pPr>
      <w:ind w:left="3360"/>
    </w:pPr>
  </w:style>
  <w:style w:type="paragraph" w:customStyle="1" w:styleId="af3">
    <w:name w:val="a脚注"/>
    <w:basedOn w:val="aa"/>
    <w:rsid w:val="006228B5"/>
    <w:rPr>
      <w:rFonts w:ascii="楷体_GB2312" w:eastAsia="楷体_GB2312"/>
      <w:sz w:val="15"/>
    </w:rPr>
  </w:style>
  <w:style w:type="paragraph" w:customStyle="1" w:styleId="A50">
    <w:name w:val="A5图表前内文"/>
    <w:basedOn w:val="A40"/>
    <w:rsid w:val="006228B5"/>
    <w:pPr>
      <w:spacing w:after="218"/>
    </w:pPr>
  </w:style>
  <w:style w:type="character" w:styleId="af4">
    <w:name w:val="Hyperlink"/>
    <w:basedOn w:val="ab"/>
    <w:uiPriority w:val="99"/>
    <w:rsid w:val="006228B5"/>
    <w:rPr>
      <w:color w:val="0000FF"/>
      <w:u w:val="single"/>
    </w:rPr>
  </w:style>
  <w:style w:type="paragraph" w:styleId="HTML">
    <w:name w:val="HTML Address"/>
    <w:basedOn w:val="aa"/>
    <w:rsid w:val="006228B5"/>
    <w:rPr>
      <w:i/>
      <w:iCs/>
    </w:rPr>
  </w:style>
  <w:style w:type="paragraph" w:styleId="HTML0">
    <w:name w:val="HTML Preformatted"/>
    <w:basedOn w:val="aa"/>
    <w:rsid w:val="006228B5"/>
    <w:rPr>
      <w:rFonts w:ascii="Courier New" w:hAnsi="Courier New" w:cs="Courier New"/>
      <w:sz w:val="20"/>
      <w:szCs w:val="20"/>
    </w:rPr>
  </w:style>
  <w:style w:type="paragraph" w:styleId="af5">
    <w:name w:val="Title"/>
    <w:basedOn w:val="aa"/>
    <w:qFormat/>
    <w:rsid w:val="006228B5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af6">
    <w:name w:val="Salutation"/>
    <w:basedOn w:val="aa"/>
    <w:next w:val="aa"/>
    <w:rsid w:val="006228B5"/>
  </w:style>
  <w:style w:type="paragraph" w:styleId="af7">
    <w:name w:val="E-mail Signature"/>
    <w:basedOn w:val="aa"/>
    <w:rsid w:val="006228B5"/>
  </w:style>
  <w:style w:type="paragraph" w:styleId="af8">
    <w:name w:val="macro"/>
    <w:semiHidden/>
    <w:rsid w:val="006228B5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9">
    <w:name w:val="envelope return"/>
    <w:basedOn w:val="aa"/>
    <w:rsid w:val="006228B5"/>
    <w:pPr>
      <w:snapToGrid w:val="0"/>
    </w:pPr>
    <w:rPr>
      <w:rFonts w:cs="Arial"/>
    </w:rPr>
  </w:style>
  <w:style w:type="paragraph" w:styleId="afa">
    <w:name w:val="footnote text"/>
    <w:basedOn w:val="aa"/>
    <w:semiHidden/>
    <w:rsid w:val="006228B5"/>
    <w:pPr>
      <w:snapToGrid w:val="0"/>
      <w:jc w:val="left"/>
    </w:pPr>
    <w:rPr>
      <w:szCs w:val="18"/>
    </w:rPr>
  </w:style>
  <w:style w:type="paragraph" w:styleId="afb">
    <w:name w:val="Closing"/>
    <w:basedOn w:val="aa"/>
    <w:rsid w:val="006228B5"/>
    <w:pPr>
      <w:ind w:left="100"/>
    </w:pPr>
  </w:style>
  <w:style w:type="paragraph" w:styleId="afc">
    <w:name w:val="List"/>
    <w:basedOn w:val="aa"/>
    <w:rsid w:val="006228B5"/>
    <w:pPr>
      <w:ind w:left="200" w:hanging="200"/>
    </w:pPr>
  </w:style>
  <w:style w:type="paragraph" w:styleId="22">
    <w:name w:val="List 2"/>
    <w:basedOn w:val="aa"/>
    <w:rsid w:val="006228B5"/>
    <w:pPr>
      <w:ind w:left="100" w:hanging="200"/>
    </w:pPr>
  </w:style>
  <w:style w:type="paragraph" w:styleId="30">
    <w:name w:val="List 3"/>
    <w:basedOn w:val="aa"/>
    <w:rsid w:val="006228B5"/>
    <w:pPr>
      <w:ind w:left="100" w:hanging="200"/>
    </w:pPr>
  </w:style>
  <w:style w:type="paragraph" w:styleId="40">
    <w:name w:val="List 4"/>
    <w:basedOn w:val="aa"/>
    <w:rsid w:val="006228B5"/>
    <w:pPr>
      <w:ind w:left="100" w:hanging="200"/>
    </w:pPr>
  </w:style>
  <w:style w:type="paragraph" w:styleId="50">
    <w:name w:val="List 5"/>
    <w:basedOn w:val="aa"/>
    <w:rsid w:val="006228B5"/>
    <w:pPr>
      <w:ind w:left="100" w:hanging="200"/>
    </w:pPr>
  </w:style>
  <w:style w:type="paragraph" w:styleId="afd">
    <w:name w:val="List Number"/>
    <w:basedOn w:val="aa"/>
    <w:rsid w:val="006228B5"/>
    <w:pPr>
      <w:tabs>
        <w:tab w:val="num" w:pos="360"/>
      </w:tabs>
      <w:ind w:left="360" w:hanging="360"/>
    </w:pPr>
  </w:style>
  <w:style w:type="paragraph" w:styleId="23">
    <w:name w:val="List Number 2"/>
    <w:basedOn w:val="aa"/>
    <w:rsid w:val="006228B5"/>
    <w:pPr>
      <w:tabs>
        <w:tab w:val="num" w:pos="780"/>
      </w:tabs>
      <w:ind w:left="780" w:hanging="360"/>
    </w:pPr>
  </w:style>
  <w:style w:type="paragraph" w:styleId="31">
    <w:name w:val="List Number 3"/>
    <w:basedOn w:val="aa"/>
    <w:rsid w:val="006228B5"/>
    <w:pPr>
      <w:tabs>
        <w:tab w:val="num" w:pos="1200"/>
      </w:tabs>
      <w:ind w:left="1200" w:hanging="360"/>
    </w:pPr>
  </w:style>
  <w:style w:type="paragraph" w:styleId="41">
    <w:name w:val="List Number 4"/>
    <w:basedOn w:val="aa"/>
    <w:rsid w:val="006228B5"/>
    <w:pPr>
      <w:tabs>
        <w:tab w:val="num" w:pos="1620"/>
      </w:tabs>
      <w:ind w:left="1620" w:hanging="360"/>
    </w:pPr>
  </w:style>
  <w:style w:type="paragraph" w:styleId="51">
    <w:name w:val="List Number 5"/>
    <w:basedOn w:val="aa"/>
    <w:rsid w:val="006228B5"/>
    <w:pPr>
      <w:tabs>
        <w:tab w:val="num" w:pos="2040"/>
      </w:tabs>
      <w:ind w:left="2040" w:hanging="360"/>
    </w:pPr>
  </w:style>
  <w:style w:type="paragraph" w:styleId="afe">
    <w:name w:val="List Continue"/>
    <w:basedOn w:val="aa"/>
    <w:rsid w:val="006228B5"/>
    <w:pPr>
      <w:spacing w:after="120"/>
      <w:ind w:left="420"/>
    </w:pPr>
  </w:style>
  <w:style w:type="paragraph" w:styleId="24">
    <w:name w:val="List Continue 2"/>
    <w:basedOn w:val="aa"/>
    <w:rsid w:val="006228B5"/>
    <w:pPr>
      <w:spacing w:after="120"/>
      <w:ind w:left="840"/>
    </w:pPr>
  </w:style>
  <w:style w:type="paragraph" w:styleId="32">
    <w:name w:val="List Continue 3"/>
    <w:basedOn w:val="aa"/>
    <w:rsid w:val="006228B5"/>
    <w:pPr>
      <w:spacing w:after="120"/>
      <w:ind w:left="1260"/>
    </w:pPr>
  </w:style>
  <w:style w:type="paragraph" w:styleId="42">
    <w:name w:val="List Continue 4"/>
    <w:basedOn w:val="aa"/>
    <w:rsid w:val="006228B5"/>
    <w:pPr>
      <w:spacing w:after="120"/>
      <w:ind w:left="1680"/>
    </w:pPr>
  </w:style>
  <w:style w:type="paragraph" w:styleId="52">
    <w:name w:val="List Continue 5"/>
    <w:basedOn w:val="aa"/>
    <w:rsid w:val="006228B5"/>
    <w:pPr>
      <w:spacing w:after="120"/>
      <w:ind w:left="2100"/>
    </w:pPr>
  </w:style>
  <w:style w:type="paragraph" w:styleId="aff">
    <w:name w:val="List Bullet"/>
    <w:basedOn w:val="aa"/>
    <w:autoRedefine/>
    <w:rsid w:val="006228B5"/>
    <w:pPr>
      <w:tabs>
        <w:tab w:val="num" w:pos="360"/>
      </w:tabs>
      <w:ind w:left="360" w:hanging="360"/>
    </w:pPr>
  </w:style>
  <w:style w:type="paragraph" w:styleId="25">
    <w:name w:val="List Bullet 2"/>
    <w:basedOn w:val="aa"/>
    <w:autoRedefine/>
    <w:rsid w:val="006228B5"/>
    <w:pPr>
      <w:tabs>
        <w:tab w:val="num" w:pos="780"/>
      </w:tabs>
      <w:ind w:left="780" w:hanging="360"/>
    </w:pPr>
  </w:style>
  <w:style w:type="paragraph" w:styleId="33">
    <w:name w:val="List Bullet 3"/>
    <w:basedOn w:val="aa"/>
    <w:autoRedefine/>
    <w:rsid w:val="006228B5"/>
    <w:pPr>
      <w:tabs>
        <w:tab w:val="num" w:pos="1200"/>
      </w:tabs>
      <w:ind w:left="1200" w:hanging="360"/>
    </w:pPr>
  </w:style>
  <w:style w:type="paragraph" w:styleId="43">
    <w:name w:val="List Bullet 4"/>
    <w:basedOn w:val="aa"/>
    <w:autoRedefine/>
    <w:rsid w:val="006228B5"/>
    <w:pPr>
      <w:tabs>
        <w:tab w:val="num" w:pos="1620"/>
      </w:tabs>
      <w:ind w:left="1620" w:hanging="360"/>
    </w:pPr>
  </w:style>
  <w:style w:type="paragraph" w:styleId="53">
    <w:name w:val="List Bullet 5"/>
    <w:basedOn w:val="aa"/>
    <w:autoRedefine/>
    <w:rsid w:val="006228B5"/>
    <w:pPr>
      <w:tabs>
        <w:tab w:val="num" w:pos="2040"/>
      </w:tabs>
      <w:ind w:left="2040" w:hanging="360"/>
    </w:pPr>
  </w:style>
  <w:style w:type="paragraph" w:styleId="aff0">
    <w:name w:val="annotation text"/>
    <w:basedOn w:val="aa"/>
    <w:semiHidden/>
    <w:rsid w:val="006228B5"/>
    <w:pPr>
      <w:jc w:val="left"/>
    </w:pPr>
  </w:style>
  <w:style w:type="paragraph" w:styleId="aff1">
    <w:name w:val="Normal (Web)"/>
    <w:basedOn w:val="aa"/>
    <w:rsid w:val="006228B5"/>
    <w:rPr>
      <w:sz w:val="24"/>
    </w:rPr>
  </w:style>
  <w:style w:type="paragraph" w:styleId="aff2">
    <w:name w:val="Plain Text"/>
    <w:basedOn w:val="aa"/>
    <w:rsid w:val="006228B5"/>
    <w:rPr>
      <w:rFonts w:ascii="宋体" w:hAnsi="Courier New" w:cs="Courier New"/>
      <w:szCs w:val="21"/>
    </w:rPr>
  </w:style>
  <w:style w:type="paragraph" w:styleId="aff3">
    <w:name w:val="Signature"/>
    <w:basedOn w:val="aa"/>
    <w:rsid w:val="006228B5"/>
    <w:pPr>
      <w:ind w:left="100"/>
    </w:pPr>
  </w:style>
  <w:style w:type="paragraph" w:styleId="aff4">
    <w:name w:val="Date"/>
    <w:basedOn w:val="aa"/>
    <w:next w:val="aa"/>
    <w:rsid w:val="006228B5"/>
    <w:pPr>
      <w:ind w:left="100"/>
    </w:pPr>
  </w:style>
  <w:style w:type="paragraph" w:styleId="11">
    <w:name w:val="index 1"/>
    <w:basedOn w:val="aa"/>
    <w:next w:val="aa"/>
    <w:autoRedefine/>
    <w:semiHidden/>
    <w:rsid w:val="006228B5"/>
  </w:style>
  <w:style w:type="paragraph" w:styleId="26">
    <w:name w:val="index 2"/>
    <w:basedOn w:val="aa"/>
    <w:next w:val="aa"/>
    <w:autoRedefine/>
    <w:semiHidden/>
    <w:rsid w:val="006228B5"/>
    <w:pPr>
      <w:ind w:left="200"/>
    </w:pPr>
  </w:style>
  <w:style w:type="paragraph" w:styleId="34">
    <w:name w:val="index 3"/>
    <w:basedOn w:val="aa"/>
    <w:next w:val="aa"/>
    <w:autoRedefine/>
    <w:semiHidden/>
    <w:rsid w:val="006228B5"/>
    <w:pPr>
      <w:ind w:left="400"/>
    </w:pPr>
  </w:style>
  <w:style w:type="paragraph" w:styleId="44">
    <w:name w:val="index 4"/>
    <w:basedOn w:val="aa"/>
    <w:next w:val="aa"/>
    <w:autoRedefine/>
    <w:semiHidden/>
    <w:rsid w:val="006228B5"/>
    <w:pPr>
      <w:ind w:left="600"/>
    </w:pPr>
  </w:style>
  <w:style w:type="paragraph" w:styleId="54">
    <w:name w:val="index 5"/>
    <w:basedOn w:val="aa"/>
    <w:next w:val="aa"/>
    <w:autoRedefine/>
    <w:semiHidden/>
    <w:rsid w:val="006228B5"/>
    <w:pPr>
      <w:ind w:left="800"/>
    </w:pPr>
  </w:style>
  <w:style w:type="paragraph" w:styleId="60">
    <w:name w:val="index 6"/>
    <w:basedOn w:val="aa"/>
    <w:next w:val="aa"/>
    <w:autoRedefine/>
    <w:semiHidden/>
    <w:rsid w:val="006228B5"/>
    <w:pPr>
      <w:ind w:left="1000"/>
    </w:pPr>
  </w:style>
  <w:style w:type="paragraph" w:styleId="70">
    <w:name w:val="index 7"/>
    <w:basedOn w:val="aa"/>
    <w:next w:val="aa"/>
    <w:autoRedefine/>
    <w:semiHidden/>
    <w:rsid w:val="006228B5"/>
    <w:pPr>
      <w:ind w:left="1200"/>
    </w:pPr>
  </w:style>
  <w:style w:type="paragraph" w:styleId="80">
    <w:name w:val="index 8"/>
    <w:basedOn w:val="aa"/>
    <w:next w:val="aa"/>
    <w:autoRedefine/>
    <w:semiHidden/>
    <w:rsid w:val="006228B5"/>
    <w:pPr>
      <w:ind w:left="1400"/>
    </w:pPr>
  </w:style>
  <w:style w:type="paragraph" w:styleId="90">
    <w:name w:val="index 9"/>
    <w:basedOn w:val="aa"/>
    <w:next w:val="aa"/>
    <w:autoRedefine/>
    <w:semiHidden/>
    <w:rsid w:val="006228B5"/>
    <w:pPr>
      <w:ind w:left="1600"/>
    </w:pPr>
  </w:style>
  <w:style w:type="paragraph" w:styleId="aff5">
    <w:name w:val="index heading"/>
    <w:basedOn w:val="aa"/>
    <w:next w:val="11"/>
    <w:semiHidden/>
    <w:rsid w:val="006228B5"/>
    <w:rPr>
      <w:rFonts w:cs="Arial"/>
      <w:b/>
      <w:bCs/>
    </w:rPr>
  </w:style>
  <w:style w:type="paragraph" w:styleId="aff6">
    <w:name w:val="Subtitle"/>
    <w:basedOn w:val="aa"/>
    <w:qFormat/>
    <w:rsid w:val="006228B5"/>
    <w:pPr>
      <w:spacing w:before="240" w:after="60" w:line="312" w:lineRule="auto"/>
      <w:jc w:val="center"/>
      <w:outlineLvl w:val="1"/>
    </w:pPr>
    <w:rPr>
      <w:rFonts w:cs="Arial"/>
      <w:b/>
      <w:bCs/>
      <w:kern w:val="28"/>
      <w:sz w:val="32"/>
      <w:szCs w:val="32"/>
    </w:rPr>
  </w:style>
  <w:style w:type="paragraph" w:styleId="aff7">
    <w:name w:val="caption"/>
    <w:basedOn w:val="aa"/>
    <w:next w:val="aa"/>
    <w:qFormat/>
    <w:rsid w:val="006228B5"/>
    <w:pPr>
      <w:spacing w:before="152" w:after="160"/>
    </w:pPr>
    <w:rPr>
      <w:rFonts w:eastAsia="黑体" w:cs="Arial"/>
      <w:sz w:val="20"/>
      <w:szCs w:val="20"/>
    </w:rPr>
  </w:style>
  <w:style w:type="paragraph" w:styleId="aff8">
    <w:name w:val="table of figures"/>
    <w:basedOn w:val="aa"/>
    <w:next w:val="aa"/>
    <w:uiPriority w:val="99"/>
    <w:rsid w:val="00386854"/>
    <w:pPr>
      <w:ind w:left="420" w:hanging="420"/>
    </w:pPr>
    <w:rPr>
      <w:rFonts w:eastAsia="楷体_GB2312"/>
      <w:b/>
    </w:rPr>
  </w:style>
  <w:style w:type="paragraph" w:styleId="aff9">
    <w:name w:val="endnote text"/>
    <w:basedOn w:val="aa"/>
    <w:semiHidden/>
    <w:rsid w:val="006228B5"/>
    <w:pPr>
      <w:snapToGrid w:val="0"/>
      <w:jc w:val="left"/>
    </w:pPr>
  </w:style>
  <w:style w:type="paragraph" w:styleId="affa">
    <w:name w:val="Document Map"/>
    <w:basedOn w:val="aa"/>
    <w:semiHidden/>
    <w:rsid w:val="006228B5"/>
    <w:pPr>
      <w:shd w:val="clear" w:color="auto" w:fill="000080"/>
    </w:pPr>
  </w:style>
  <w:style w:type="paragraph" w:styleId="affb">
    <w:name w:val="Block Text"/>
    <w:basedOn w:val="aa"/>
    <w:rsid w:val="006228B5"/>
    <w:pPr>
      <w:spacing w:after="120"/>
      <w:ind w:left="1440" w:right="1440"/>
    </w:pPr>
  </w:style>
  <w:style w:type="paragraph" w:styleId="affc">
    <w:name w:val="envelope address"/>
    <w:basedOn w:val="aa"/>
    <w:rsid w:val="006228B5"/>
    <w:pPr>
      <w:framePr w:w="7920" w:h="1980" w:hRule="exact" w:hSpace="180" w:wrap="auto" w:hAnchor="page" w:xAlign="center" w:yAlign="bottom"/>
      <w:snapToGrid w:val="0"/>
      <w:ind w:left="100"/>
    </w:pPr>
    <w:rPr>
      <w:rFonts w:cs="Arial"/>
      <w:sz w:val="24"/>
    </w:rPr>
  </w:style>
  <w:style w:type="paragraph" w:styleId="affd">
    <w:name w:val="Message Header"/>
    <w:basedOn w:val="aa"/>
    <w:rsid w:val="006228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</w:rPr>
  </w:style>
  <w:style w:type="paragraph" w:styleId="affe">
    <w:name w:val="table of authorities"/>
    <w:basedOn w:val="aa"/>
    <w:next w:val="aa"/>
    <w:semiHidden/>
    <w:rsid w:val="006228B5"/>
    <w:pPr>
      <w:ind w:left="420"/>
    </w:pPr>
  </w:style>
  <w:style w:type="paragraph" w:styleId="afff">
    <w:name w:val="toa heading"/>
    <w:basedOn w:val="aa"/>
    <w:next w:val="aa"/>
    <w:semiHidden/>
    <w:rsid w:val="006228B5"/>
    <w:pPr>
      <w:spacing w:before="120"/>
    </w:pPr>
    <w:rPr>
      <w:rFonts w:cs="Arial"/>
      <w:sz w:val="24"/>
    </w:rPr>
  </w:style>
  <w:style w:type="paragraph" w:styleId="afff0">
    <w:name w:val="Normal Indent"/>
    <w:basedOn w:val="aa"/>
    <w:rsid w:val="006228B5"/>
    <w:pPr>
      <w:ind w:firstLine="420"/>
    </w:pPr>
  </w:style>
  <w:style w:type="paragraph" w:styleId="afff1">
    <w:name w:val="Body Text"/>
    <w:basedOn w:val="aa"/>
    <w:rsid w:val="006228B5"/>
    <w:pPr>
      <w:spacing w:after="120"/>
    </w:pPr>
  </w:style>
  <w:style w:type="paragraph" w:styleId="afff2">
    <w:name w:val="Body Text First Indent"/>
    <w:basedOn w:val="afff1"/>
    <w:rsid w:val="006228B5"/>
    <w:pPr>
      <w:ind w:firstLine="420"/>
    </w:pPr>
  </w:style>
  <w:style w:type="paragraph" w:styleId="afff3">
    <w:name w:val="Body Text Indent"/>
    <w:basedOn w:val="aa"/>
    <w:rsid w:val="006228B5"/>
    <w:pPr>
      <w:spacing w:after="120"/>
      <w:ind w:left="420"/>
    </w:pPr>
  </w:style>
  <w:style w:type="paragraph" w:styleId="27">
    <w:name w:val="Body Text First Indent 2"/>
    <w:basedOn w:val="afff3"/>
    <w:rsid w:val="006228B5"/>
    <w:pPr>
      <w:ind w:firstLine="210"/>
    </w:pPr>
  </w:style>
  <w:style w:type="paragraph" w:styleId="28">
    <w:name w:val="Body Text 2"/>
    <w:basedOn w:val="aa"/>
    <w:rsid w:val="006228B5"/>
    <w:pPr>
      <w:spacing w:after="120" w:line="480" w:lineRule="auto"/>
    </w:pPr>
  </w:style>
  <w:style w:type="paragraph" w:styleId="35">
    <w:name w:val="Body Text 3"/>
    <w:basedOn w:val="aa"/>
    <w:rsid w:val="006228B5"/>
    <w:pPr>
      <w:spacing w:after="120"/>
    </w:pPr>
    <w:rPr>
      <w:sz w:val="16"/>
      <w:szCs w:val="16"/>
    </w:rPr>
  </w:style>
  <w:style w:type="paragraph" w:styleId="29">
    <w:name w:val="Body Text Indent 2"/>
    <w:basedOn w:val="aa"/>
    <w:rsid w:val="006228B5"/>
    <w:pPr>
      <w:spacing w:after="120" w:line="480" w:lineRule="auto"/>
      <w:ind w:left="420"/>
    </w:pPr>
  </w:style>
  <w:style w:type="paragraph" w:styleId="36">
    <w:name w:val="Body Text Indent 3"/>
    <w:basedOn w:val="aa"/>
    <w:rsid w:val="006228B5"/>
    <w:pPr>
      <w:spacing w:after="120"/>
      <w:ind w:left="420"/>
    </w:pPr>
    <w:rPr>
      <w:sz w:val="16"/>
      <w:szCs w:val="16"/>
    </w:rPr>
  </w:style>
  <w:style w:type="paragraph" w:styleId="afff4">
    <w:name w:val="Note Heading"/>
    <w:basedOn w:val="aa"/>
    <w:next w:val="aa"/>
    <w:rsid w:val="006228B5"/>
    <w:pPr>
      <w:jc w:val="center"/>
    </w:pPr>
  </w:style>
  <w:style w:type="character" w:styleId="afff5">
    <w:name w:val="FollowedHyperlink"/>
    <w:basedOn w:val="ab"/>
    <w:rsid w:val="006228B5"/>
    <w:rPr>
      <w:color w:val="800080"/>
      <w:u w:val="single"/>
    </w:rPr>
  </w:style>
  <w:style w:type="paragraph" w:customStyle="1" w:styleId="afff6">
    <w:name w:val="摘要标题"/>
    <w:basedOn w:val="afff7"/>
    <w:rsid w:val="006228B5"/>
    <w:pPr>
      <w:tabs>
        <w:tab w:val="num" w:pos="840"/>
      </w:tabs>
      <w:spacing w:after="0"/>
      <w:ind w:left="840" w:hanging="420"/>
    </w:pPr>
    <w:rPr>
      <w:rFonts w:eastAsia="楷体_GB2312" w:cs="Arial"/>
      <w:sz w:val="21"/>
    </w:rPr>
  </w:style>
  <w:style w:type="paragraph" w:customStyle="1" w:styleId="afff7">
    <w:name w:val="大"/>
    <w:basedOn w:val="aa"/>
    <w:rsid w:val="006228B5"/>
    <w:pPr>
      <w:spacing w:before="156" w:after="156"/>
    </w:pPr>
    <w:rPr>
      <w:b/>
      <w:bCs/>
      <w:color w:val="000000"/>
      <w:sz w:val="28"/>
      <w:szCs w:val="28"/>
    </w:rPr>
  </w:style>
  <w:style w:type="paragraph" w:customStyle="1" w:styleId="afff8">
    <w:name w:val="内文一级标题"/>
    <w:basedOn w:val="aa"/>
    <w:rsid w:val="006228B5"/>
    <w:pPr>
      <w:spacing w:before="624"/>
      <w:ind w:firstLine="376"/>
    </w:pPr>
    <w:rPr>
      <w:rFonts w:eastAsia="楷体_GB2312" w:cs="Arial"/>
      <w:b/>
      <w:bCs/>
      <w:noProof/>
      <w:color w:val="000000"/>
      <w:sz w:val="32"/>
    </w:rPr>
  </w:style>
  <w:style w:type="paragraph" w:customStyle="1" w:styleId="afff9">
    <w:name w:val="内文"/>
    <w:basedOn w:val="aa"/>
    <w:rsid w:val="006228B5"/>
    <w:pPr>
      <w:spacing w:before="156" w:after="156" w:line="320" w:lineRule="exact"/>
      <w:ind w:left="420"/>
    </w:pPr>
    <w:rPr>
      <w:rFonts w:eastAsia="楷体_GB2312"/>
      <w:color w:val="000000"/>
    </w:rPr>
  </w:style>
  <w:style w:type="paragraph" w:customStyle="1" w:styleId="afffa">
    <w:name w:val="内文二级标题"/>
    <w:basedOn w:val="aa"/>
    <w:rsid w:val="006228B5"/>
    <w:pPr>
      <w:spacing w:line="360" w:lineRule="auto"/>
    </w:pPr>
    <w:rPr>
      <w:rFonts w:eastAsia="楷体_GB2312"/>
      <w:b/>
      <w:color w:val="11375D"/>
      <w:sz w:val="22"/>
    </w:rPr>
  </w:style>
  <w:style w:type="paragraph" w:customStyle="1" w:styleId="afffb">
    <w:name w:val="内文图表标题"/>
    <w:basedOn w:val="afffc"/>
    <w:rsid w:val="006228B5"/>
    <w:rPr>
      <w:color w:val="auto"/>
    </w:rPr>
  </w:style>
  <w:style w:type="paragraph" w:customStyle="1" w:styleId="afffc">
    <w:name w:val="左栏标题"/>
    <w:basedOn w:val="aa"/>
    <w:rsid w:val="006228B5"/>
    <w:rPr>
      <w:rFonts w:eastAsia="楷体_GB2312"/>
      <w:b/>
      <w:bCs/>
      <w:color w:val="11375D"/>
      <w:szCs w:val="21"/>
    </w:rPr>
  </w:style>
  <w:style w:type="paragraph" w:customStyle="1" w:styleId="afffd">
    <w:name w:val="内文表格首行"/>
    <w:basedOn w:val="aa"/>
    <w:rsid w:val="006228B5"/>
    <w:pPr>
      <w:autoSpaceDE w:val="0"/>
      <w:autoSpaceDN w:val="0"/>
      <w:adjustRightInd w:val="0"/>
    </w:pPr>
    <w:rPr>
      <w:rFonts w:eastAsia="楷体_GB2312"/>
      <w:b/>
      <w:bCs/>
      <w:szCs w:val="15"/>
    </w:rPr>
  </w:style>
  <w:style w:type="paragraph" w:customStyle="1" w:styleId="afffe">
    <w:name w:val="内文三级标题"/>
    <w:basedOn w:val="afffa"/>
    <w:rsid w:val="006228B5"/>
    <w:pPr>
      <w:ind w:left="420" w:firstLine="62"/>
    </w:pPr>
    <w:rPr>
      <w:sz w:val="21"/>
    </w:rPr>
  </w:style>
  <w:style w:type="paragraph" w:customStyle="1" w:styleId="affff">
    <w:name w:val="内文表格内容"/>
    <w:basedOn w:val="aa"/>
    <w:rsid w:val="006228B5"/>
    <w:pPr>
      <w:spacing w:line="0" w:lineRule="atLeast"/>
    </w:pPr>
    <w:rPr>
      <w:rFonts w:eastAsia="楷体_GB2312"/>
      <w:szCs w:val="15"/>
    </w:rPr>
  </w:style>
  <w:style w:type="paragraph" w:customStyle="1" w:styleId="affff0">
    <w:name w:val="左栏报告时间说明"/>
    <w:basedOn w:val="aa"/>
    <w:rsid w:val="006228B5"/>
    <w:pPr>
      <w:spacing w:line="0" w:lineRule="atLeast"/>
      <w:jc w:val="right"/>
    </w:pPr>
  </w:style>
  <w:style w:type="paragraph" w:customStyle="1" w:styleId="affff1">
    <w:name w:val="摘要要点"/>
    <w:basedOn w:val="aa"/>
    <w:rsid w:val="006228B5"/>
    <w:pPr>
      <w:tabs>
        <w:tab w:val="left" w:pos="0"/>
      </w:tabs>
      <w:spacing w:after="62" w:line="240" w:lineRule="exact"/>
      <w:ind w:left="140" w:hanging="8"/>
    </w:pPr>
    <w:rPr>
      <w:rFonts w:eastAsia="楷体_GB2312" w:cs="Arial"/>
      <w:color w:val="000000"/>
      <w:spacing w:val="-4"/>
      <w:sz w:val="20"/>
    </w:rPr>
  </w:style>
  <w:style w:type="paragraph" w:customStyle="1" w:styleId="affff2">
    <w:name w:val="左栏目内容文字"/>
    <w:basedOn w:val="aa"/>
    <w:rsid w:val="006228B5"/>
    <w:pPr>
      <w:spacing w:before="120"/>
    </w:pPr>
    <w:rPr>
      <w:rFonts w:eastAsia="楷体_GB2312"/>
    </w:rPr>
  </w:style>
  <w:style w:type="paragraph" w:customStyle="1" w:styleId="B10">
    <w:name w:val="B1内文表格标题"/>
    <w:basedOn w:val="aa"/>
    <w:rsid w:val="006228B5"/>
    <w:rPr>
      <w:rFonts w:eastAsia="楷体_GB2312"/>
      <w:b/>
      <w:bCs/>
      <w:spacing w:val="-4"/>
      <w:szCs w:val="21"/>
    </w:rPr>
  </w:style>
  <w:style w:type="paragraph" w:customStyle="1" w:styleId="abstracttext">
    <w:name w:val="abstracttext"/>
    <w:basedOn w:val="aa"/>
    <w:rsid w:val="006228B5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chead">
    <w:name w:val="chead"/>
    <w:basedOn w:val="ab"/>
    <w:rsid w:val="006228B5"/>
  </w:style>
  <w:style w:type="paragraph" w:customStyle="1" w:styleId="font7">
    <w:name w:val="font7"/>
    <w:basedOn w:val="aa"/>
    <w:rsid w:val="006228B5"/>
    <w:pPr>
      <w:widowControl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 w:val="15"/>
      <w:szCs w:val="15"/>
    </w:rPr>
  </w:style>
  <w:style w:type="paragraph" w:customStyle="1" w:styleId="AS">
    <w:name w:val="AS图表前内文"/>
    <w:basedOn w:val="A40"/>
    <w:rsid w:val="006228B5"/>
    <w:pPr>
      <w:spacing w:before="20" w:after="70"/>
      <w:ind w:firstLine="200"/>
    </w:pPr>
  </w:style>
  <w:style w:type="character" w:customStyle="1" w:styleId="style161">
    <w:name w:val="style161"/>
    <w:basedOn w:val="ab"/>
    <w:rsid w:val="006228B5"/>
  </w:style>
  <w:style w:type="paragraph" w:customStyle="1" w:styleId="affff3">
    <w:name w:val="晨报要点"/>
    <w:basedOn w:val="affff1"/>
    <w:rsid w:val="006228B5"/>
    <w:pPr>
      <w:tabs>
        <w:tab w:val="clear" w:pos="0"/>
        <w:tab w:val="num" w:pos="1050"/>
      </w:tabs>
      <w:spacing w:before="156" w:line="240" w:lineRule="auto"/>
      <w:ind w:left="1050" w:hanging="420"/>
    </w:pPr>
    <w:rPr>
      <w:b/>
      <w:spacing w:val="0"/>
      <w:kern w:val="0"/>
      <w:sz w:val="21"/>
    </w:rPr>
  </w:style>
  <w:style w:type="paragraph" w:customStyle="1" w:styleId="affff4">
    <w:name w:val="左栏摘要"/>
    <w:basedOn w:val="affff2"/>
    <w:rsid w:val="006228B5"/>
    <w:pPr>
      <w:spacing w:before="156"/>
    </w:pPr>
    <w:rPr>
      <w:b/>
    </w:rPr>
  </w:style>
  <w:style w:type="paragraph" w:customStyle="1" w:styleId="T1">
    <w:name w:val="T1内文图标题"/>
    <w:basedOn w:val="Z1"/>
    <w:rsid w:val="006228B5"/>
    <w:pPr>
      <w:spacing w:before="0" w:line="240" w:lineRule="auto"/>
    </w:pPr>
    <w:rPr>
      <w:color w:val="auto"/>
      <w:spacing w:val="0"/>
      <w:sz w:val="18"/>
    </w:rPr>
  </w:style>
  <w:style w:type="paragraph" w:customStyle="1" w:styleId="affff5">
    <w:name w:val="内文图表脚注"/>
    <w:basedOn w:val="aa"/>
    <w:rsid w:val="006228B5"/>
    <w:rPr>
      <w:rFonts w:eastAsia="楷体_GB2312"/>
      <w:color w:val="000000"/>
      <w:sz w:val="15"/>
    </w:rPr>
  </w:style>
  <w:style w:type="paragraph" w:customStyle="1" w:styleId="PlainText1">
    <w:name w:val="Plain Text1"/>
    <w:basedOn w:val="aa"/>
    <w:rsid w:val="006228B5"/>
    <w:pPr>
      <w:adjustRightInd w:val="0"/>
      <w:textAlignment w:val="baseline"/>
    </w:pPr>
    <w:rPr>
      <w:rFonts w:ascii="宋体" w:hAnsi="Courier New"/>
      <w:szCs w:val="20"/>
    </w:rPr>
  </w:style>
  <w:style w:type="character" w:customStyle="1" w:styleId="big1">
    <w:name w:val="big1"/>
    <w:basedOn w:val="ab"/>
    <w:rsid w:val="006228B5"/>
    <w:rPr>
      <w:sz w:val="22"/>
      <w:szCs w:val="22"/>
    </w:rPr>
  </w:style>
  <w:style w:type="table" w:styleId="affff6">
    <w:name w:val="Table Grid"/>
    <w:basedOn w:val="ac"/>
    <w:uiPriority w:val="59"/>
    <w:rsid w:val="005F4A5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"/>
    <w:basedOn w:val="aa"/>
    <w:next w:val="aa"/>
    <w:rsid w:val="001612EA"/>
    <w:rPr>
      <w:rFonts w:ascii="楷体_GB2312" w:eastAsia="楷体_GB2312" w:hAnsi="宋体"/>
      <w:color w:val="000080"/>
      <w:szCs w:val="21"/>
    </w:rPr>
  </w:style>
  <w:style w:type="paragraph" w:customStyle="1" w:styleId="affff7">
    <w:name w:val="中"/>
    <w:basedOn w:val="aa"/>
    <w:rsid w:val="001612EA"/>
    <w:pPr>
      <w:spacing w:before="156" w:after="156" w:line="320" w:lineRule="exact"/>
      <w:ind w:left="826" w:hanging="826"/>
    </w:pPr>
    <w:rPr>
      <w:rFonts w:ascii="宋体" w:hAnsi="宋体"/>
      <w:b/>
      <w:bCs/>
      <w:color w:val="000000"/>
      <w:sz w:val="24"/>
    </w:rPr>
  </w:style>
  <w:style w:type="paragraph" w:customStyle="1" w:styleId="affff8">
    <w:name w:val="报告大标题"/>
    <w:basedOn w:val="aa"/>
    <w:rsid w:val="001612EA"/>
    <w:pPr>
      <w:jc w:val="center"/>
    </w:pPr>
    <w:rPr>
      <w:rFonts w:ascii="宋体" w:hAnsi="宋体"/>
      <w:b/>
      <w:bCs/>
      <w:color w:val="FFFFFF"/>
      <w:sz w:val="44"/>
    </w:rPr>
  </w:style>
  <w:style w:type="paragraph" w:customStyle="1" w:styleId="affff9">
    <w:name w:val="报告分类文字"/>
    <w:basedOn w:val="aa"/>
    <w:rsid w:val="001612EA"/>
    <w:pPr>
      <w:ind w:firstLine="422"/>
    </w:pPr>
    <w:rPr>
      <w:b/>
      <w:bCs/>
    </w:rPr>
  </w:style>
  <w:style w:type="paragraph" w:customStyle="1" w:styleId="affffa">
    <w:name w:val="左栏目联系邮件"/>
    <w:basedOn w:val="aa"/>
    <w:rsid w:val="001612EA"/>
    <w:rPr>
      <w:color w:val="000000"/>
      <w:szCs w:val="18"/>
    </w:rPr>
  </w:style>
  <w:style w:type="paragraph" w:customStyle="1" w:styleId="affffb">
    <w:name w:val="报告主标题"/>
    <w:basedOn w:val="aa"/>
    <w:rsid w:val="001612EA"/>
    <w:pPr>
      <w:spacing w:before="468" w:after="312" w:line="0" w:lineRule="atLeast"/>
      <w:ind w:left="-63"/>
    </w:pPr>
    <w:rPr>
      <w:rFonts w:ascii="楷体_GB2312" w:eastAsia="楷体_GB2312" w:hAnsi="华文楷体"/>
      <w:b/>
      <w:bCs/>
      <w:color w:val="11375D"/>
      <w:sz w:val="36"/>
    </w:rPr>
  </w:style>
  <w:style w:type="character" w:styleId="affffc">
    <w:name w:val="page number"/>
    <w:basedOn w:val="ab"/>
    <w:rsid w:val="001612EA"/>
  </w:style>
  <w:style w:type="character" w:styleId="affffd">
    <w:name w:val="Strong"/>
    <w:basedOn w:val="ab"/>
    <w:qFormat/>
    <w:rsid w:val="001612EA"/>
    <w:rPr>
      <w:b/>
      <w:bCs/>
    </w:rPr>
  </w:style>
  <w:style w:type="paragraph" w:customStyle="1" w:styleId="affffe">
    <w:name w:val="首页日期"/>
    <w:basedOn w:val="aa"/>
    <w:rsid w:val="001612EA"/>
    <w:rPr>
      <w:rFonts w:eastAsia="楷体_GB2312"/>
      <w:b/>
      <w:bCs/>
      <w:color w:val="11375D"/>
    </w:rPr>
  </w:style>
  <w:style w:type="paragraph" w:customStyle="1" w:styleId="A4Char">
    <w:name w:val="A4内文 Char"/>
    <w:basedOn w:val="aa"/>
    <w:rsid w:val="001612EA"/>
    <w:pPr>
      <w:spacing w:before="62" w:after="156" w:line="280" w:lineRule="exact"/>
      <w:ind w:firstLine="384"/>
    </w:pPr>
    <w:rPr>
      <w:rFonts w:eastAsia="楷体_GB2312" w:cs="Arial"/>
      <w:color w:val="000000"/>
      <w:spacing w:val="-4"/>
      <w:sz w:val="20"/>
    </w:rPr>
  </w:style>
  <w:style w:type="paragraph" w:customStyle="1" w:styleId="afffff">
    <w:name w:val="表题"/>
    <w:basedOn w:val="aa"/>
    <w:rsid w:val="001612EA"/>
    <w:pPr>
      <w:spacing w:line="0" w:lineRule="atLeast"/>
    </w:pPr>
    <w:rPr>
      <w:rFonts w:eastAsia="楷体_GB2312" w:cs="Arial"/>
      <w:b/>
      <w:bCs/>
    </w:rPr>
  </w:style>
  <w:style w:type="paragraph" w:customStyle="1" w:styleId="afffff0">
    <w:name w:val="图题"/>
    <w:basedOn w:val="aa"/>
    <w:autoRedefine/>
    <w:rsid w:val="001612EA"/>
    <w:pPr>
      <w:framePr w:hSpace="180" w:wrap="around" w:vAnchor="text" w:hAnchor="margin" w:xAlign="right" w:y="5"/>
      <w:spacing w:line="240" w:lineRule="atLeast"/>
    </w:pPr>
    <w:rPr>
      <w:rFonts w:ascii="宋体" w:eastAsia="楷体_GB2312" w:hAnsi="宋体" w:cs="Arial"/>
      <w:b/>
      <w:bCs/>
      <w:szCs w:val="20"/>
    </w:rPr>
  </w:style>
  <w:style w:type="paragraph" w:customStyle="1" w:styleId="afffff1">
    <w:name w:val="图表脚注"/>
    <w:basedOn w:val="aa"/>
    <w:rsid w:val="001612EA"/>
    <w:pPr>
      <w:spacing w:line="240" w:lineRule="atLeast"/>
    </w:pPr>
    <w:rPr>
      <w:rFonts w:eastAsia="楷体_GB2312" w:cs="Arial"/>
      <w:color w:val="000000"/>
      <w:sz w:val="15"/>
    </w:rPr>
  </w:style>
  <w:style w:type="paragraph" w:customStyle="1" w:styleId="font5">
    <w:name w:val="font5"/>
    <w:basedOn w:val="aa"/>
    <w:rsid w:val="001612EA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Cs w:val="18"/>
    </w:rPr>
  </w:style>
  <w:style w:type="paragraph" w:customStyle="1" w:styleId="font6">
    <w:name w:val="font6"/>
    <w:basedOn w:val="aa"/>
    <w:rsid w:val="001612EA"/>
    <w:pPr>
      <w:widowControl/>
      <w:spacing w:before="100" w:beforeAutospacing="1" w:after="100" w:afterAutospacing="1"/>
      <w:jc w:val="left"/>
    </w:pPr>
    <w:rPr>
      <w:rFonts w:eastAsia="Arial Unicode MS" w:cs="Arial"/>
      <w:kern w:val="0"/>
      <w:szCs w:val="18"/>
    </w:rPr>
  </w:style>
  <w:style w:type="paragraph" w:customStyle="1" w:styleId="font8">
    <w:name w:val="font8"/>
    <w:basedOn w:val="aa"/>
    <w:rsid w:val="001612EA"/>
    <w:pPr>
      <w:widowControl/>
      <w:spacing w:before="100" w:beforeAutospacing="1" w:after="100" w:afterAutospacing="1"/>
      <w:jc w:val="left"/>
    </w:pPr>
    <w:rPr>
      <w:rFonts w:eastAsia="Arial Unicode MS" w:cs="Arial"/>
      <w:b/>
      <w:bCs/>
      <w:kern w:val="0"/>
      <w:szCs w:val="18"/>
    </w:rPr>
  </w:style>
  <w:style w:type="paragraph" w:customStyle="1" w:styleId="font9">
    <w:name w:val="font9"/>
    <w:basedOn w:val="aa"/>
    <w:rsid w:val="001612EA"/>
    <w:pPr>
      <w:widowControl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36">
    <w:name w:val="xl36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38">
    <w:name w:val="xl38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xl39">
    <w:name w:val="xl39"/>
    <w:basedOn w:val="aa"/>
    <w:rsid w:val="001612EA"/>
    <w:pPr>
      <w:widowControl/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xl40">
    <w:name w:val="xl40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Cs w:val="18"/>
    </w:rPr>
  </w:style>
  <w:style w:type="paragraph" w:customStyle="1" w:styleId="xl41">
    <w:name w:val="xl41"/>
    <w:basedOn w:val="aa"/>
    <w:rsid w:val="001612EA"/>
    <w:pPr>
      <w:widowControl/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kern w:val="0"/>
      <w:szCs w:val="18"/>
    </w:rPr>
  </w:style>
  <w:style w:type="paragraph" w:customStyle="1" w:styleId="xl42">
    <w:name w:val="xl42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43">
    <w:name w:val="xl43"/>
    <w:basedOn w:val="aa"/>
    <w:rsid w:val="001612EA"/>
    <w:pPr>
      <w:widowControl/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44">
    <w:name w:val="xl44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45">
    <w:name w:val="xl45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46">
    <w:name w:val="xl46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Cs w:val="18"/>
    </w:rPr>
  </w:style>
  <w:style w:type="paragraph" w:customStyle="1" w:styleId="xl47">
    <w:name w:val="xl47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Cs w:val="18"/>
    </w:rPr>
  </w:style>
  <w:style w:type="paragraph" w:customStyle="1" w:styleId="xl48">
    <w:name w:val="xl48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kern w:val="0"/>
      <w:szCs w:val="18"/>
    </w:rPr>
  </w:style>
  <w:style w:type="paragraph" w:customStyle="1" w:styleId="xl49">
    <w:name w:val="xl49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color w:val="FFFFFF"/>
      <w:kern w:val="0"/>
      <w:szCs w:val="18"/>
    </w:rPr>
  </w:style>
  <w:style w:type="paragraph" w:customStyle="1" w:styleId="xl50">
    <w:name w:val="xl50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51">
    <w:name w:val="xl51"/>
    <w:basedOn w:val="aa"/>
    <w:rsid w:val="001612EA"/>
    <w:pPr>
      <w:widowControl/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color w:val="FFFFFF"/>
      <w:kern w:val="0"/>
      <w:szCs w:val="18"/>
    </w:rPr>
  </w:style>
  <w:style w:type="paragraph" w:customStyle="1" w:styleId="xl52">
    <w:name w:val="xl52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Cs w:val="18"/>
    </w:rPr>
  </w:style>
  <w:style w:type="paragraph" w:customStyle="1" w:styleId="xl53">
    <w:name w:val="xl53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54">
    <w:name w:val="xl54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55">
    <w:name w:val="xl55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 w:val="24"/>
    </w:rPr>
  </w:style>
  <w:style w:type="paragraph" w:customStyle="1" w:styleId="xl56">
    <w:name w:val="xl56"/>
    <w:basedOn w:val="aa"/>
    <w:rsid w:val="001612EA"/>
    <w:pPr>
      <w:widowControl/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57">
    <w:name w:val="xl57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58">
    <w:name w:val="xl58"/>
    <w:basedOn w:val="aa"/>
    <w:rsid w:val="001612EA"/>
    <w:pPr>
      <w:widowControl/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59">
    <w:name w:val="xl59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Cs w:val="18"/>
    </w:rPr>
  </w:style>
  <w:style w:type="paragraph" w:customStyle="1" w:styleId="xl60">
    <w:name w:val="xl60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Cs w:val="18"/>
    </w:rPr>
  </w:style>
  <w:style w:type="paragraph" w:customStyle="1" w:styleId="xl61">
    <w:name w:val="xl61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62">
    <w:name w:val="xl62"/>
    <w:basedOn w:val="aa"/>
    <w:rsid w:val="001612EA"/>
    <w:pPr>
      <w:widowControl/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Cs w:val="18"/>
    </w:rPr>
  </w:style>
  <w:style w:type="paragraph" w:customStyle="1" w:styleId="xl63">
    <w:name w:val="xl63"/>
    <w:basedOn w:val="aa"/>
    <w:rsid w:val="001612EA"/>
    <w:pPr>
      <w:widowControl/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b/>
      <w:bCs/>
      <w:kern w:val="0"/>
      <w:sz w:val="24"/>
    </w:rPr>
  </w:style>
  <w:style w:type="paragraph" w:customStyle="1" w:styleId="xl64">
    <w:name w:val="xl64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 w:val="24"/>
    </w:rPr>
  </w:style>
  <w:style w:type="paragraph" w:customStyle="1" w:styleId="xl65">
    <w:name w:val="xl65"/>
    <w:basedOn w:val="aa"/>
    <w:rsid w:val="001612EA"/>
    <w:pPr>
      <w:widowControl/>
      <w:pBdr>
        <w:top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 w:val="24"/>
    </w:rPr>
  </w:style>
  <w:style w:type="paragraph" w:customStyle="1" w:styleId="xl66">
    <w:name w:val="xl66"/>
    <w:basedOn w:val="aa"/>
    <w:rsid w:val="001612EA"/>
    <w:pPr>
      <w:widowControl/>
      <w:pBdr>
        <w:top w:val="single" w:sz="4" w:space="0" w:color="auto"/>
      </w:pBdr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 w:val="24"/>
    </w:rPr>
  </w:style>
  <w:style w:type="paragraph" w:customStyle="1" w:styleId="xl67">
    <w:name w:val="xl67"/>
    <w:basedOn w:val="aa"/>
    <w:rsid w:val="001612EA"/>
    <w:pPr>
      <w:widowControl/>
      <w:shd w:val="clear" w:color="auto" w:fill="FFFFFF"/>
      <w:spacing w:before="100" w:beforeAutospacing="1" w:after="100" w:afterAutospacing="1"/>
      <w:jc w:val="center"/>
    </w:pPr>
    <w:rPr>
      <w:rFonts w:ascii="楷体_GB2312" w:eastAsia="楷体_GB2312" w:hAnsi="Arial Unicode MS" w:cs="Arial Unicode MS" w:hint="eastAsia"/>
      <w:b/>
      <w:bCs/>
      <w:kern w:val="0"/>
      <w:szCs w:val="18"/>
    </w:rPr>
  </w:style>
  <w:style w:type="paragraph" w:customStyle="1" w:styleId="xl68">
    <w:name w:val="xl68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69">
    <w:name w:val="xl69"/>
    <w:basedOn w:val="aa"/>
    <w:rsid w:val="001612EA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color w:val="FFFFFF"/>
      <w:kern w:val="0"/>
      <w:szCs w:val="18"/>
    </w:rPr>
  </w:style>
  <w:style w:type="paragraph" w:customStyle="1" w:styleId="2a">
    <w:name w:val="联证标题2"/>
    <w:basedOn w:val="2"/>
    <w:autoRedefine/>
    <w:rsid w:val="001612EA"/>
    <w:pPr>
      <w:spacing w:before="156" w:after="156"/>
    </w:pPr>
    <w:rPr>
      <w:rFonts w:ascii="Times New Roman" w:eastAsia="宋体" w:hAnsi="Times New Roman"/>
      <w:sz w:val="28"/>
      <w:szCs w:val="28"/>
    </w:rPr>
  </w:style>
  <w:style w:type="paragraph" w:customStyle="1" w:styleId="afffff2">
    <w:name w:val="联证正文"/>
    <w:basedOn w:val="aa"/>
    <w:autoRedefine/>
    <w:rsid w:val="001612EA"/>
    <w:pPr>
      <w:spacing w:before="156" w:after="156" w:line="300" w:lineRule="auto"/>
      <w:ind w:firstLine="420"/>
    </w:pPr>
    <w:rPr>
      <w:rFonts w:eastAsia="楷体_GB2312"/>
      <w:szCs w:val="21"/>
    </w:rPr>
  </w:style>
  <w:style w:type="character" w:customStyle="1" w:styleId="A4CharChar">
    <w:name w:val="A4内文 Char Char"/>
    <w:basedOn w:val="ab"/>
    <w:rsid w:val="001612EA"/>
    <w:rPr>
      <w:rFonts w:ascii="Arial" w:eastAsia="楷体_GB2312" w:hAnsi="Arial" w:cs="Arial"/>
      <w:color w:val="000000"/>
      <w:spacing w:val="-4"/>
      <w:kern w:val="2"/>
      <w:szCs w:val="24"/>
      <w:lang w:val="en-US" w:eastAsia="zh-CN" w:bidi="ar-SA"/>
    </w:rPr>
  </w:style>
  <w:style w:type="character" w:customStyle="1" w:styleId="t31">
    <w:name w:val="t31"/>
    <w:basedOn w:val="ab"/>
    <w:rsid w:val="00675A7B"/>
    <w:rPr>
      <w:color w:val="000000"/>
      <w:sz w:val="20"/>
      <w:szCs w:val="20"/>
    </w:rPr>
  </w:style>
  <w:style w:type="character" w:customStyle="1" w:styleId="style11">
    <w:name w:val="style11"/>
    <w:basedOn w:val="ab"/>
    <w:rsid w:val="00675A7B"/>
    <w:rPr>
      <w:color w:val="FF0000"/>
    </w:rPr>
  </w:style>
  <w:style w:type="paragraph" w:customStyle="1" w:styleId="font0">
    <w:name w:val="font0"/>
    <w:basedOn w:val="aa"/>
    <w:rsid w:val="00675A7B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4"/>
    </w:rPr>
  </w:style>
  <w:style w:type="paragraph" w:customStyle="1" w:styleId="xl24">
    <w:name w:val="xl24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25">
    <w:name w:val="xl25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kern w:val="0"/>
      <w:szCs w:val="18"/>
    </w:rPr>
  </w:style>
  <w:style w:type="paragraph" w:customStyle="1" w:styleId="xl26">
    <w:name w:val="xl26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kern w:val="0"/>
      <w:szCs w:val="18"/>
    </w:rPr>
  </w:style>
  <w:style w:type="paragraph" w:customStyle="1" w:styleId="xl27">
    <w:name w:val="xl27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kern w:val="0"/>
      <w:szCs w:val="18"/>
    </w:rPr>
  </w:style>
  <w:style w:type="paragraph" w:customStyle="1" w:styleId="xl28">
    <w:name w:val="xl28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kern w:val="0"/>
      <w:szCs w:val="18"/>
    </w:rPr>
  </w:style>
  <w:style w:type="paragraph" w:customStyle="1" w:styleId="xl29">
    <w:name w:val="xl29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kern w:val="0"/>
      <w:szCs w:val="18"/>
    </w:rPr>
  </w:style>
  <w:style w:type="paragraph" w:customStyle="1" w:styleId="xl30">
    <w:name w:val="xl30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Cs w:val="18"/>
    </w:rPr>
  </w:style>
  <w:style w:type="paragraph" w:customStyle="1" w:styleId="xl31">
    <w:name w:val="xl31"/>
    <w:basedOn w:val="aa"/>
    <w:rsid w:val="00675A7B"/>
    <w:pPr>
      <w:widowControl/>
      <w:shd w:val="clear" w:color="auto" w:fill="FFFFFF"/>
      <w:spacing w:before="100" w:beforeAutospacing="1" w:after="100" w:afterAutospacing="1"/>
      <w:jc w:val="right"/>
    </w:pPr>
    <w:rPr>
      <w:rFonts w:eastAsia="Arial Unicode MS" w:cs="Arial"/>
      <w:kern w:val="0"/>
      <w:szCs w:val="18"/>
    </w:rPr>
  </w:style>
  <w:style w:type="paragraph" w:customStyle="1" w:styleId="xl32">
    <w:name w:val="xl32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b/>
      <w:bCs/>
      <w:kern w:val="0"/>
      <w:szCs w:val="18"/>
    </w:rPr>
  </w:style>
  <w:style w:type="paragraph" w:customStyle="1" w:styleId="xl33">
    <w:name w:val="xl33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b/>
      <w:bCs/>
      <w:kern w:val="0"/>
      <w:szCs w:val="18"/>
    </w:rPr>
  </w:style>
  <w:style w:type="paragraph" w:customStyle="1" w:styleId="xl34">
    <w:name w:val="xl34"/>
    <w:basedOn w:val="aa"/>
    <w:rsid w:val="00675A7B"/>
    <w:pPr>
      <w:widowControl/>
      <w:shd w:val="clear" w:color="auto" w:fill="FFFFFF"/>
      <w:spacing w:before="100" w:beforeAutospacing="1" w:after="100" w:afterAutospacing="1"/>
      <w:jc w:val="left"/>
    </w:pPr>
    <w:rPr>
      <w:rFonts w:eastAsia="Arial Unicode MS" w:cs="Arial"/>
      <w:b/>
      <w:bCs/>
      <w:kern w:val="0"/>
      <w:szCs w:val="18"/>
    </w:rPr>
  </w:style>
  <w:style w:type="paragraph" w:customStyle="1" w:styleId="xl35">
    <w:name w:val="xl35"/>
    <w:basedOn w:val="aa"/>
    <w:rsid w:val="00675A7B"/>
    <w:pPr>
      <w:widowControl/>
      <w:shd w:val="clear" w:color="auto" w:fill="FFFFFF"/>
      <w:spacing w:before="100" w:beforeAutospacing="1" w:after="100" w:afterAutospacing="1"/>
      <w:jc w:val="right"/>
    </w:pPr>
    <w:rPr>
      <w:rFonts w:eastAsia="Arial Unicode MS" w:cs="Arial"/>
      <w:b/>
      <w:bCs/>
      <w:kern w:val="0"/>
      <w:szCs w:val="18"/>
    </w:rPr>
  </w:style>
  <w:style w:type="character" w:customStyle="1" w:styleId="heigh1801">
    <w:name w:val="heigh1801"/>
    <w:basedOn w:val="ab"/>
    <w:rsid w:val="00675A7B"/>
  </w:style>
  <w:style w:type="paragraph" w:customStyle="1" w:styleId="Afffff3">
    <w:name w:val="A图表前内文"/>
    <w:basedOn w:val="A40"/>
    <w:rsid w:val="00675A7B"/>
    <w:pPr>
      <w:spacing w:after="156"/>
    </w:pPr>
    <w:rPr>
      <w:kern w:val="0"/>
      <w:lang w:val="en-US"/>
    </w:rPr>
  </w:style>
  <w:style w:type="character" w:customStyle="1" w:styleId="hangju3">
    <w:name w:val="hangju3"/>
    <w:basedOn w:val="ab"/>
    <w:rsid w:val="00675A7B"/>
    <w:rPr>
      <w:sz w:val="21"/>
      <w:szCs w:val="21"/>
    </w:rPr>
  </w:style>
  <w:style w:type="paragraph" w:customStyle="1" w:styleId="afffff4">
    <w:name w:val="摘要"/>
    <w:basedOn w:val="aa"/>
    <w:autoRedefine/>
    <w:rsid w:val="00675A7B"/>
    <w:pPr>
      <w:tabs>
        <w:tab w:val="num" w:pos="720"/>
      </w:tabs>
      <w:adjustRightInd w:val="0"/>
      <w:snapToGrid w:val="0"/>
      <w:spacing w:line="500" w:lineRule="atLeast"/>
      <w:ind w:left="1860" w:hanging="360"/>
    </w:pPr>
    <w:rPr>
      <w:color w:val="000000"/>
      <w:sz w:val="24"/>
      <w:szCs w:val="18"/>
    </w:rPr>
  </w:style>
  <w:style w:type="paragraph" w:customStyle="1" w:styleId="0">
    <w:name w:val="0"/>
    <w:autoRedefine/>
    <w:rsid w:val="00675A7B"/>
    <w:pPr>
      <w:tabs>
        <w:tab w:val="num" w:pos="675"/>
      </w:tabs>
      <w:spacing w:line="360" w:lineRule="auto"/>
      <w:ind w:left="675" w:hanging="360"/>
    </w:pPr>
    <w:rPr>
      <w:kern w:val="2"/>
    </w:rPr>
  </w:style>
  <w:style w:type="paragraph" w:customStyle="1" w:styleId="xl22">
    <w:name w:val="xl22"/>
    <w:basedOn w:val="aa"/>
    <w:rsid w:val="00675A7B"/>
    <w:pPr>
      <w:widowControl/>
      <w:spacing w:before="100" w:beforeAutospacing="1" w:after="100" w:afterAutospacing="1"/>
      <w:jc w:val="left"/>
    </w:pPr>
    <w:rPr>
      <w:rFonts w:eastAsia="Arial Unicode MS" w:cs="Arial"/>
      <w:kern w:val="0"/>
      <w:sz w:val="16"/>
      <w:szCs w:val="16"/>
    </w:rPr>
  </w:style>
  <w:style w:type="paragraph" w:customStyle="1" w:styleId="xl23">
    <w:name w:val="xl23"/>
    <w:basedOn w:val="aa"/>
    <w:rsid w:val="00675A7B"/>
    <w:pPr>
      <w:widowControl/>
      <w:spacing w:before="100" w:beforeAutospacing="1" w:after="100" w:afterAutospacing="1"/>
      <w:jc w:val="left"/>
      <w:textAlignment w:val="bottom"/>
    </w:pPr>
    <w:rPr>
      <w:rFonts w:ascii="Arial Unicode MS" w:hAnsi="Arial Unicode MS"/>
      <w:kern w:val="0"/>
      <w:szCs w:val="18"/>
    </w:rPr>
  </w:style>
  <w:style w:type="paragraph" w:customStyle="1" w:styleId="T">
    <w:name w:val="T内文图标题"/>
    <w:basedOn w:val="B10"/>
    <w:rsid w:val="00675A7B"/>
    <w:rPr>
      <w:rFonts w:cs="Arial"/>
      <w:spacing w:val="0"/>
    </w:rPr>
  </w:style>
  <w:style w:type="paragraph" w:customStyle="1" w:styleId="ofsubsectionend">
    <w:name w:val="ofsubsectionend"/>
    <w:basedOn w:val="aa"/>
    <w:rsid w:val="00675A7B"/>
    <w:pPr>
      <w:widowControl/>
      <w:spacing w:before="100" w:beforeAutospacing="1" w:after="100" w:afterAutospacing="1" w:line="244" w:lineRule="atLeast"/>
      <w:jc w:val="left"/>
    </w:pPr>
    <w:rPr>
      <w:rFonts w:ascii="Verdana" w:eastAsia="Arial Unicode MS" w:hAnsi="Verdana" w:cs="Arial Unicode MS"/>
      <w:color w:val="000000"/>
      <w:kern w:val="0"/>
      <w:sz w:val="15"/>
      <w:szCs w:val="15"/>
    </w:rPr>
  </w:style>
  <w:style w:type="paragraph" w:customStyle="1" w:styleId="offirstchild">
    <w:name w:val="offirstchild"/>
    <w:basedOn w:val="aa"/>
    <w:rsid w:val="00675A7B"/>
    <w:pPr>
      <w:widowControl/>
      <w:spacing w:before="100" w:beforeAutospacing="1" w:after="100" w:afterAutospacing="1" w:line="244" w:lineRule="atLeast"/>
      <w:jc w:val="left"/>
    </w:pPr>
    <w:rPr>
      <w:rFonts w:ascii="Verdana" w:eastAsia="Arial Unicode MS" w:hAnsi="Verdana" w:cs="Arial Unicode MS"/>
      <w:color w:val="000000"/>
      <w:kern w:val="0"/>
      <w:sz w:val="15"/>
      <w:szCs w:val="15"/>
    </w:rPr>
  </w:style>
  <w:style w:type="paragraph" w:customStyle="1" w:styleId="2TimesNewRoman518">
    <w:name w:val="正标题 2 + Times New Roman 五号 左 段前: 5 磅 行距: 固定值 18 磅"/>
    <w:basedOn w:val="2"/>
    <w:rsid w:val="00675A7B"/>
    <w:pPr>
      <w:widowControl/>
      <w:spacing w:before="50" w:after="50" w:line="360" w:lineRule="exact"/>
      <w:ind w:firstLine="200"/>
      <w:jc w:val="left"/>
    </w:pPr>
    <w:rPr>
      <w:rFonts w:ascii="Times New Roman" w:hAnsi="Times New Roman"/>
      <w:noProof/>
      <w:color w:val="333399"/>
      <w:kern w:val="0"/>
      <w:sz w:val="21"/>
      <w:szCs w:val="20"/>
    </w:rPr>
  </w:style>
  <w:style w:type="paragraph" w:customStyle="1" w:styleId="afffff5">
    <w:name w:val="数据源"/>
    <w:basedOn w:val="aa"/>
    <w:rsid w:val="00675A7B"/>
    <w:pPr>
      <w:spacing w:line="0" w:lineRule="atLeast"/>
      <w:jc w:val="left"/>
    </w:pPr>
    <w:rPr>
      <w:rFonts w:hAnsi="宋体"/>
      <w:color w:val="333399"/>
      <w:szCs w:val="18"/>
    </w:rPr>
  </w:style>
  <w:style w:type="paragraph" w:customStyle="1" w:styleId="2b">
    <w:name w:val="样式 下图题 + 首行缩进:  2 字符"/>
    <w:basedOn w:val="aa"/>
    <w:rsid w:val="00675A7B"/>
    <w:pPr>
      <w:pBdr>
        <w:top w:val="single" w:sz="12" w:space="1" w:color="333399"/>
        <w:bottom w:val="single" w:sz="12" w:space="1" w:color="333399"/>
      </w:pBdr>
      <w:spacing w:line="0" w:lineRule="atLeast"/>
    </w:pPr>
    <w:rPr>
      <w:rFonts w:eastAsia="黑体"/>
      <w:b/>
      <w:bCs/>
      <w:color w:val="333399"/>
      <w:kern w:val="0"/>
      <w:szCs w:val="20"/>
    </w:rPr>
  </w:style>
  <w:style w:type="paragraph" w:customStyle="1" w:styleId="afffff6">
    <w:name w:val="正表题"/>
    <w:basedOn w:val="aa"/>
    <w:rsid w:val="00675A7B"/>
    <w:pPr>
      <w:spacing w:before="100" w:line="0" w:lineRule="atLeast"/>
      <w:jc w:val="left"/>
    </w:pPr>
    <w:rPr>
      <w:rFonts w:ascii="黑体" w:eastAsia="黑体" w:hAnsi="宋体"/>
      <w:b/>
      <w:bCs/>
      <w:color w:val="000080"/>
      <w:kern w:val="0"/>
      <w:szCs w:val="21"/>
    </w:rPr>
  </w:style>
  <w:style w:type="paragraph" w:customStyle="1" w:styleId="1TimesNewRoman5181">
    <w:name w:val="正标题 1 + Times New Roman 小四 段前: 5 磅 行距: 固定值 18 磅 + 段前: 1 行 ..."/>
    <w:basedOn w:val="1TimesNewRoman518"/>
    <w:rsid w:val="00675A7B"/>
    <w:pPr>
      <w:tabs>
        <w:tab w:val="num" w:pos="420"/>
      </w:tabs>
      <w:spacing w:before="312" w:after="312"/>
      <w:ind w:left="420" w:hanging="420"/>
    </w:pPr>
  </w:style>
  <w:style w:type="paragraph" w:customStyle="1" w:styleId="1TimesNewRoman518">
    <w:name w:val="样式 标题 1 + Times New Roman 小四 段前: 5 磅 行距: 固定值 18 磅"/>
    <w:basedOn w:val="1"/>
    <w:rsid w:val="00675A7B"/>
    <w:pPr>
      <w:spacing w:before="100" w:after="100" w:line="360" w:lineRule="exact"/>
      <w:jc w:val="center"/>
    </w:pPr>
    <w:rPr>
      <w:rFonts w:eastAsia="黑体"/>
      <w:color w:val="333399"/>
      <w:sz w:val="24"/>
      <w:szCs w:val="20"/>
    </w:rPr>
  </w:style>
  <w:style w:type="character" w:customStyle="1" w:styleId="bold1">
    <w:name w:val="bold1"/>
    <w:basedOn w:val="ab"/>
    <w:rsid w:val="00675A7B"/>
    <w:rPr>
      <w:b/>
      <w:bCs/>
      <w:color w:val="000000"/>
      <w:sz w:val="21"/>
      <w:szCs w:val="21"/>
    </w:rPr>
  </w:style>
  <w:style w:type="character" w:customStyle="1" w:styleId="bfont1">
    <w:name w:val="bfont1"/>
    <w:basedOn w:val="ab"/>
    <w:rsid w:val="00675A7B"/>
    <w:rPr>
      <w:sz w:val="18"/>
      <w:szCs w:val="18"/>
    </w:rPr>
  </w:style>
  <w:style w:type="paragraph" w:customStyle="1" w:styleId="13">
    <w:name w:val="样式 样式 正文文本 + 靛蓝 + 小五 左 行距: 最小值 1 磅"/>
    <w:basedOn w:val="aa"/>
    <w:rsid w:val="00675A7B"/>
    <w:pPr>
      <w:spacing w:before="100" w:line="360" w:lineRule="exact"/>
      <w:ind w:firstLine="200"/>
      <w:jc w:val="left"/>
    </w:pPr>
    <w:rPr>
      <w:color w:val="333399"/>
      <w:szCs w:val="20"/>
    </w:rPr>
  </w:style>
  <w:style w:type="paragraph" w:customStyle="1" w:styleId="font10">
    <w:name w:val="font10"/>
    <w:basedOn w:val="aa"/>
    <w:rsid w:val="00675A7B"/>
    <w:pPr>
      <w:widowControl/>
      <w:spacing w:before="100" w:beforeAutospacing="1" w:after="100" w:afterAutospacing="1"/>
      <w:jc w:val="left"/>
    </w:pPr>
    <w:rPr>
      <w:rFonts w:ascii="楷体_GB2312" w:eastAsia="楷体_GB2312" w:hAnsi="Arial Unicode MS" w:cs="Arial Unicode MS" w:hint="eastAsia"/>
      <w:b/>
      <w:bCs/>
      <w:kern w:val="0"/>
      <w:sz w:val="16"/>
      <w:szCs w:val="16"/>
    </w:rPr>
  </w:style>
  <w:style w:type="character" w:customStyle="1" w:styleId="f41">
    <w:name w:val="f41"/>
    <w:basedOn w:val="ab"/>
    <w:rsid w:val="00675A7B"/>
    <w:rPr>
      <w:b/>
      <w:bCs/>
      <w:sz w:val="30"/>
      <w:szCs w:val="30"/>
    </w:rPr>
  </w:style>
  <w:style w:type="character" w:customStyle="1" w:styleId="bodycon-blackbold1">
    <w:name w:val="bodycon-blackbold1"/>
    <w:basedOn w:val="ab"/>
    <w:rsid w:val="00675A7B"/>
  </w:style>
  <w:style w:type="character" w:customStyle="1" w:styleId="style51">
    <w:name w:val="style51"/>
    <w:basedOn w:val="ab"/>
    <w:rsid w:val="00675A7B"/>
    <w:rPr>
      <w:b/>
      <w:bCs/>
      <w:sz w:val="18"/>
      <w:szCs w:val="18"/>
    </w:rPr>
  </w:style>
  <w:style w:type="character" w:customStyle="1" w:styleId="content1">
    <w:name w:val="content1"/>
    <w:basedOn w:val="ab"/>
    <w:rsid w:val="00675A7B"/>
    <w:rPr>
      <w:sz w:val="18"/>
      <w:szCs w:val="18"/>
    </w:rPr>
  </w:style>
  <w:style w:type="character" w:customStyle="1" w:styleId="text101">
    <w:name w:val="text101"/>
    <w:basedOn w:val="ab"/>
    <w:rsid w:val="00675A7B"/>
    <w:rPr>
      <w:sz w:val="20"/>
      <w:szCs w:val="20"/>
    </w:rPr>
  </w:style>
  <w:style w:type="paragraph" w:customStyle="1" w:styleId="news">
    <w:name w:val="news"/>
    <w:basedOn w:val="aa"/>
    <w:rsid w:val="00675A7B"/>
    <w:pPr>
      <w:widowControl/>
      <w:spacing w:before="100" w:beforeAutospacing="1" w:after="100" w:afterAutospacing="1" w:line="336" w:lineRule="auto"/>
      <w:ind w:left="63" w:right="125"/>
      <w:jc w:val="left"/>
    </w:pPr>
    <w:rPr>
      <w:rFonts w:ascii="Verdana" w:hAnsi="Verdana"/>
      <w:color w:val="000000"/>
      <w:kern w:val="0"/>
      <w:sz w:val="16"/>
      <w:szCs w:val="16"/>
    </w:rPr>
  </w:style>
  <w:style w:type="character" w:customStyle="1" w:styleId="newsbody1">
    <w:name w:val="newsbody1"/>
    <w:basedOn w:val="ab"/>
    <w:rsid w:val="00675A7B"/>
  </w:style>
  <w:style w:type="character" w:customStyle="1" w:styleId="t16231">
    <w:name w:val="t16231"/>
    <w:basedOn w:val="ab"/>
    <w:rsid w:val="00675A7B"/>
    <w:rPr>
      <w:sz w:val="20"/>
      <w:szCs w:val="20"/>
    </w:rPr>
  </w:style>
  <w:style w:type="character" w:customStyle="1" w:styleId="yqlink">
    <w:name w:val="yqlink"/>
    <w:basedOn w:val="ab"/>
    <w:rsid w:val="00675A7B"/>
  </w:style>
  <w:style w:type="character" w:customStyle="1" w:styleId="0031">
    <w:name w:val="0031"/>
    <w:basedOn w:val="ab"/>
    <w:rsid w:val="00675A7B"/>
    <w:rPr>
      <w:sz w:val="21"/>
      <w:szCs w:val="21"/>
    </w:rPr>
  </w:style>
  <w:style w:type="character" w:customStyle="1" w:styleId="postbody">
    <w:name w:val="postbody"/>
    <w:basedOn w:val="ab"/>
    <w:rsid w:val="00675A7B"/>
  </w:style>
  <w:style w:type="character" w:customStyle="1" w:styleId="bfont">
    <w:name w:val="bfont"/>
    <w:basedOn w:val="ab"/>
    <w:rsid w:val="00675A7B"/>
  </w:style>
  <w:style w:type="paragraph" w:customStyle="1" w:styleId="A1CharCharCharCharCharCharCharCharCharCharCharChar">
    <w:name w:val="A1内文一级标题 Char Char Char Char Char Char Char Char Char Char Char Char"/>
    <w:basedOn w:val="aa"/>
    <w:rsid w:val="00675A7B"/>
    <w:pPr>
      <w:spacing w:before="468" w:after="312"/>
      <w:ind w:firstLine="385"/>
    </w:pPr>
    <w:rPr>
      <w:rFonts w:eastAsia="楷体_GB2312" w:cs="Arial"/>
      <w:b/>
      <w:bCs/>
      <w:noProof/>
      <w:sz w:val="30"/>
    </w:rPr>
  </w:style>
  <w:style w:type="character" w:customStyle="1" w:styleId="A1CharCharCharCharCharCharCharCharCharCharCharCharChar">
    <w:name w:val="A1内文一级标题 Char Char Char Char Char Char Char Char Char Char Char Char Char"/>
    <w:basedOn w:val="ab"/>
    <w:rsid w:val="00675A7B"/>
    <w:rPr>
      <w:rFonts w:ascii="Arial" w:eastAsia="楷体_GB2312" w:hAnsi="Arial" w:cs="Arial"/>
      <w:b/>
      <w:bCs/>
      <w:noProof/>
      <w:kern w:val="2"/>
      <w:sz w:val="30"/>
      <w:szCs w:val="24"/>
      <w:lang w:val="en-US" w:eastAsia="zh-CN" w:bidi="ar-SA"/>
    </w:rPr>
  </w:style>
  <w:style w:type="character" w:customStyle="1" w:styleId="read">
    <w:name w:val="read"/>
    <w:basedOn w:val="ab"/>
    <w:rsid w:val="00675A7B"/>
  </w:style>
  <w:style w:type="paragraph" w:customStyle="1" w:styleId="FootnoteNoline">
    <w:name w:val="FootnoteNoline"/>
    <w:basedOn w:val="aa"/>
    <w:next w:val="afff1"/>
    <w:rsid w:val="00675A7B"/>
    <w:pPr>
      <w:widowControl/>
      <w:tabs>
        <w:tab w:val="right" w:pos="10065"/>
      </w:tabs>
      <w:spacing w:before="40" w:after="160"/>
      <w:ind w:left="2552"/>
    </w:pPr>
    <w:rPr>
      <w:rFonts w:ascii="LucidaSans" w:hAnsi="LucidaSans"/>
      <w:color w:val="0000FF"/>
      <w:kern w:val="0"/>
      <w:sz w:val="14"/>
      <w:szCs w:val="20"/>
      <w:lang w:val="en-GB"/>
    </w:rPr>
  </w:style>
  <w:style w:type="paragraph" w:customStyle="1" w:styleId="SourceLarge">
    <w:name w:val="SourceLarge"/>
    <w:rsid w:val="00675A7B"/>
    <w:pPr>
      <w:tabs>
        <w:tab w:val="left" w:pos="5216"/>
        <w:tab w:val="right" w:pos="9866"/>
      </w:tabs>
      <w:suppressAutoHyphens/>
      <w:spacing w:line="160" w:lineRule="atLeast"/>
    </w:pPr>
    <w:rPr>
      <w:rFonts w:ascii="LucidaSans" w:hAnsi="LucidaSans"/>
      <w:sz w:val="12"/>
      <w:lang w:val="en-GB"/>
    </w:rPr>
  </w:style>
  <w:style w:type="paragraph" w:customStyle="1" w:styleId="SubTitleLargeTable">
    <w:name w:val="SubTitleLargeTable"/>
    <w:rsid w:val="00675A7B"/>
    <w:pPr>
      <w:keepNext/>
      <w:pBdr>
        <w:top w:val="single" w:sz="8" w:space="1" w:color="FF0000"/>
      </w:pBdr>
      <w:suppressAutoHyphens/>
      <w:spacing w:after="40" w:line="240" w:lineRule="atLeast"/>
    </w:pPr>
    <w:rPr>
      <w:rFonts w:ascii="LucidaSans" w:hAnsi="LucidaSans"/>
      <w:b/>
      <w:sz w:val="18"/>
      <w:lang w:val="en-GB"/>
    </w:rPr>
  </w:style>
  <w:style w:type="paragraph" w:customStyle="1" w:styleId="TitleLargeTable">
    <w:name w:val="TitleLargeTable"/>
    <w:next w:val="SubTitleLargeTable"/>
    <w:rsid w:val="00675A7B"/>
    <w:pPr>
      <w:keepNext/>
      <w:suppressAutoHyphens/>
      <w:spacing w:after="40" w:line="200" w:lineRule="atLeast"/>
    </w:pPr>
    <w:rPr>
      <w:rFonts w:ascii="LucidaSans" w:hAnsi="LucidaSans"/>
      <w:sz w:val="16"/>
      <w:lang w:val="en-GB"/>
    </w:rPr>
  </w:style>
  <w:style w:type="paragraph" w:customStyle="1" w:styleId="CoverBullet">
    <w:name w:val="Cover Bullet"/>
    <w:rsid w:val="00675A7B"/>
    <w:pPr>
      <w:tabs>
        <w:tab w:val="num" w:pos="360"/>
      </w:tabs>
      <w:spacing w:before="120" w:after="120"/>
      <w:ind w:left="357" w:hanging="357"/>
    </w:pPr>
    <w:rPr>
      <w:rFonts w:ascii="LucidaSans" w:hAnsi="LucidaSans"/>
      <w:b/>
      <w:lang w:val="en-GB"/>
    </w:rPr>
  </w:style>
  <w:style w:type="paragraph" w:customStyle="1" w:styleId="afffff7">
    <w:name w:val="...."/>
    <w:basedOn w:val="aa"/>
    <w:next w:val="aa"/>
    <w:rsid w:val="00675A7B"/>
    <w:pPr>
      <w:autoSpaceDE w:val="0"/>
      <w:autoSpaceDN w:val="0"/>
      <w:adjustRightInd w:val="0"/>
      <w:jc w:val="left"/>
    </w:pPr>
    <w:rPr>
      <w:rFonts w:ascii="楷体_GB2312" w:eastAsia="楷体_GB2312"/>
      <w:kern w:val="0"/>
      <w:sz w:val="24"/>
    </w:rPr>
  </w:style>
  <w:style w:type="character" w:customStyle="1" w:styleId="A4CharCharCharCharCharChar">
    <w:name w:val="A4内文 Char Char Char Char Char Char"/>
    <w:basedOn w:val="ab"/>
    <w:link w:val="A4CharCharCharCharChar"/>
    <w:locked/>
    <w:rsid w:val="00675A7B"/>
    <w:rPr>
      <w:rFonts w:ascii="Arial" w:eastAsia="楷体_GB2312" w:hAnsi="Arial" w:cs="Arial"/>
      <w:color w:val="000000"/>
      <w:spacing w:val="-4"/>
      <w:szCs w:val="24"/>
      <w:lang w:val="en-US" w:eastAsia="zh-CN" w:bidi="ar-SA"/>
    </w:rPr>
  </w:style>
  <w:style w:type="paragraph" w:customStyle="1" w:styleId="A4CharCharCharCharChar">
    <w:name w:val="A4内文 Char Char Char Char Char"/>
    <w:basedOn w:val="aa"/>
    <w:link w:val="A4CharCharCharCharCharChar"/>
    <w:rsid w:val="00675A7B"/>
    <w:pPr>
      <w:spacing w:line="280" w:lineRule="exact"/>
      <w:ind w:firstLine="400"/>
    </w:pPr>
    <w:rPr>
      <w:rFonts w:eastAsia="楷体_GB2312" w:cs="Arial"/>
      <w:color w:val="000000"/>
      <w:spacing w:val="-4"/>
      <w:kern w:val="0"/>
      <w:sz w:val="20"/>
    </w:rPr>
  </w:style>
  <w:style w:type="paragraph" w:customStyle="1" w:styleId="afffff8">
    <w:name w:val="分析专栏"/>
    <w:rsid w:val="00675A7B"/>
    <w:pPr>
      <w:jc w:val="center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customStyle="1" w:styleId="ParaCharCharCharCharCharCharChar">
    <w:name w:val="默认段落字体 Para Char Char Char Char Char Char Char"/>
    <w:basedOn w:val="aa"/>
    <w:rsid w:val="00675A7B"/>
    <w:rPr>
      <w:rFonts w:ascii="Tahoma" w:hAnsi="Tahoma"/>
      <w:sz w:val="24"/>
      <w:szCs w:val="20"/>
    </w:rPr>
  </w:style>
  <w:style w:type="character" w:customStyle="1" w:styleId="hangju">
    <w:name w:val="hangju"/>
    <w:basedOn w:val="ab"/>
    <w:rsid w:val="00675A7B"/>
  </w:style>
  <w:style w:type="paragraph" w:customStyle="1" w:styleId="Default">
    <w:name w:val="Default"/>
    <w:rsid w:val="00675A7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gx12">
    <w:name w:val="gx12"/>
    <w:basedOn w:val="afffc"/>
    <w:rsid w:val="00FB259E"/>
    <w:rPr>
      <w:b w:val="0"/>
      <w:bCs w:val="0"/>
      <w:color w:val="auto"/>
    </w:rPr>
  </w:style>
  <w:style w:type="paragraph" w:customStyle="1" w:styleId="gx13">
    <w:name w:val="gx13"/>
    <w:basedOn w:val="afffc"/>
    <w:rsid w:val="00FB259E"/>
    <w:rPr>
      <w:b w:val="0"/>
      <w:bCs w:val="0"/>
      <w:color w:val="auto"/>
    </w:rPr>
  </w:style>
  <w:style w:type="paragraph" w:customStyle="1" w:styleId="gx14">
    <w:name w:val="gx14"/>
    <w:basedOn w:val="afffc"/>
    <w:rsid w:val="00FB259E"/>
    <w:rPr>
      <w:b w:val="0"/>
      <w:bCs w:val="0"/>
      <w:color w:val="FFFFFF"/>
      <w:szCs w:val="24"/>
    </w:rPr>
  </w:style>
  <w:style w:type="paragraph" w:customStyle="1" w:styleId="gx15">
    <w:name w:val="gx15"/>
    <w:basedOn w:val="aa"/>
    <w:rsid w:val="00FB259E"/>
    <w:rPr>
      <w:rFonts w:eastAsia="楷体_GB2312"/>
      <w:bCs/>
      <w:color w:val="000000"/>
      <w:sz w:val="15"/>
    </w:rPr>
  </w:style>
  <w:style w:type="paragraph" w:customStyle="1" w:styleId="gx16">
    <w:name w:val="gx16"/>
    <w:basedOn w:val="aa"/>
    <w:rsid w:val="00C83D34"/>
    <w:rPr>
      <w:rFonts w:eastAsia="楷体_GB2312" w:cs="Arial"/>
      <w:sz w:val="15"/>
      <w:szCs w:val="15"/>
    </w:rPr>
  </w:style>
  <w:style w:type="paragraph" w:customStyle="1" w:styleId="gx17">
    <w:name w:val="gx17"/>
    <w:basedOn w:val="aa"/>
    <w:rsid w:val="00C83D34"/>
    <w:pPr>
      <w:spacing w:line="200" w:lineRule="exact"/>
    </w:pPr>
    <w:rPr>
      <w:rFonts w:eastAsia="楷体_GB2312" w:cs="Arial"/>
      <w:sz w:val="20"/>
      <w:szCs w:val="20"/>
    </w:rPr>
  </w:style>
  <w:style w:type="paragraph" w:customStyle="1" w:styleId="gx18">
    <w:name w:val="gx18"/>
    <w:basedOn w:val="aa"/>
    <w:rsid w:val="00C83D34"/>
    <w:pPr>
      <w:spacing w:line="200" w:lineRule="exact"/>
    </w:pPr>
    <w:rPr>
      <w:rFonts w:eastAsia="楷体_GB2312" w:cs="Arial"/>
      <w:sz w:val="15"/>
      <w:szCs w:val="15"/>
    </w:rPr>
  </w:style>
  <w:style w:type="paragraph" w:customStyle="1" w:styleId="gx19">
    <w:name w:val="gx19"/>
    <w:basedOn w:val="affff2"/>
    <w:rsid w:val="00C83D34"/>
    <w:pPr>
      <w:numPr>
        <w:numId w:val="1"/>
      </w:numPr>
      <w:tabs>
        <w:tab w:val="clear" w:pos="420"/>
        <w:tab w:val="num" w:pos="0"/>
      </w:tabs>
      <w:spacing w:before="93" w:after="93" w:line="240" w:lineRule="exact"/>
      <w:ind w:left="0" w:firstLine="0"/>
    </w:pPr>
    <w:rPr>
      <w:rFonts w:cs="Arial"/>
      <w:b/>
      <w:bCs/>
      <w:sz w:val="15"/>
      <w:szCs w:val="18"/>
    </w:rPr>
  </w:style>
  <w:style w:type="paragraph" w:customStyle="1" w:styleId="CharCharCharCharCharCharChar">
    <w:name w:val="Char Char Char Char Char Char Char"/>
    <w:basedOn w:val="aa"/>
    <w:rsid w:val="001247D4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afffff9">
    <w:name w:val="左栏相关研究报告"/>
    <w:basedOn w:val="gx16"/>
    <w:rsid w:val="002E077F"/>
    <w:pPr>
      <w:spacing w:line="160" w:lineRule="exact"/>
    </w:pPr>
    <w:rPr>
      <w:rFonts w:cs="宋体"/>
      <w:szCs w:val="20"/>
    </w:rPr>
  </w:style>
  <w:style w:type="paragraph" w:customStyle="1" w:styleId="afffffa">
    <w:name w:val="左栏作者信息"/>
    <w:basedOn w:val="gx18"/>
    <w:rsid w:val="0012622C"/>
    <w:pPr>
      <w:spacing w:line="160" w:lineRule="exact"/>
    </w:pPr>
    <w:rPr>
      <w:rFonts w:cs="宋体"/>
      <w:sz w:val="16"/>
      <w:szCs w:val="20"/>
    </w:rPr>
  </w:style>
  <w:style w:type="paragraph" w:customStyle="1" w:styleId="afffffb">
    <w:name w:val="左栏执业证号"/>
    <w:basedOn w:val="gx18"/>
    <w:rsid w:val="00674992"/>
    <w:pPr>
      <w:spacing w:line="160" w:lineRule="exact"/>
    </w:pPr>
    <w:rPr>
      <w:rFonts w:cs="宋体"/>
      <w:sz w:val="13"/>
      <w:szCs w:val="20"/>
    </w:rPr>
  </w:style>
  <w:style w:type="character" w:styleId="afffffc">
    <w:name w:val="Placeholder Text"/>
    <w:basedOn w:val="ab"/>
    <w:uiPriority w:val="99"/>
    <w:semiHidden/>
    <w:rsid w:val="00FD6746"/>
    <w:rPr>
      <w:color w:val="808080"/>
    </w:rPr>
  </w:style>
  <w:style w:type="paragraph" w:styleId="afffffd">
    <w:name w:val="Balloon Text"/>
    <w:basedOn w:val="aa"/>
    <w:link w:val="afffffe"/>
    <w:rsid w:val="00FD6746"/>
    <w:rPr>
      <w:szCs w:val="18"/>
    </w:rPr>
  </w:style>
  <w:style w:type="character" w:customStyle="1" w:styleId="afffffe">
    <w:name w:val="批注框文本 字符"/>
    <w:basedOn w:val="ab"/>
    <w:link w:val="afffffd"/>
    <w:rsid w:val="00FD6746"/>
    <w:rPr>
      <w:kern w:val="2"/>
      <w:sz w:val="18"/>
      <w:szCs w:val="18"/>
    </w:rPr>
  </w:style>
  <w:style w:type="table" w:customStyle="1" w:styleId="GABasicTable">
    <w:name w:val="GABasicTable"/>
    <w:basedOn w:val="ac"/>
    <w:rsid w:val="004546C9"/>
    <w:tblPr/>
  </w:style>
  <w:style w:type="paragraph" w:styleId="TOC">
    <w:name w:val="TOC Heading"/>
    <w:basedOn w:val="1"/>
    <w:next w:val="aa"/>
    <w:link w:val="TOC0"/>
    <w:uiPriority w:val="39"/>
    <w:unhideWhenUsed/>
    <w:qFormat/>
    <w:rsid w:val="00B2033C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ffff">
    <w:name w:val="国信正文一级标题"/>
    <w:basedOn w:val="1"/>
    <w:link w:val="Char0"/>
    <w:rsid w:val="008E7DCA"/>
    <w:pPr>
      <w:keepNext w:val="0"/>
      <w:keepLines w:val="0"/>
      <w:spacing w:line="280" w:lineRule="exact"/>
    </w:pPr>
    <w:rPr>
      <w:rFonts w:cs="Arial"/>
      <w:color w:val="000000"/>
    </w:rPr>
  </w:style>
  <w:style w:type="character" w:customStyle="1" w:styleId="10">
    <w:name w:val="标题 1 字符"/>
    <w:basedOn w:val="ab"/>
    <w:link w:val="1"/>
    <w:rsid w:val="00386854"/>
    <w:rPr>
      <w:rFonts w:ascii="Arial" w:eastAsia="楷体_GB2312" w:hAnsi="Arial"/>
      <w:b/>
      <w:bCs/>
      <w:kern w:val="44"/>
      <w:sz w:val="30"/>
      <w:szCs w:val="44"/>
    </w:rPr>
  </w:style>
  <w:style w:type="character" w:customStyle="1" w:styleId="Char0">
    <w:name w:val="国信正文一级标题 Char"/>
    <w:basedOn w:val="10"/>
    <w:link w:val="affffff"/>
    <w:rsid w:val="008E7DCA"/>
    <w:rPr>
      <w:rFonts w:ascii="Arial" w:eastAsia="楷体_GB2312" w:hAnsi="Arial" w:cs="Arial"/>
      <w:b/>
      <w:bCs/>
      <w:color w:val="000000"/>
      <w:kern w:val="44"/>
      <w:sz w:val="30"/>
      <w:szCs w:val="44"/>
    </w:rPr>
  </w:style>
  <w:style w:type="paragraph" w:customStyle="1" w:styleId="affffff0">
    <w:name w:val="国信_正文内容"/>
    <w:basedOn w:val="A40"/>
    <w:link w:val="Char1"/>
    <w:qFormat/>
    <w:rsid w:val="00386854"/>
    <w:pPr>
      <w:spacing w:beforeLines="20"/>
      <w:ind w:firstLine="0"/>
    </w:pPr>
  </w:style>
  <w:style w:type="paragraph" w:customStyle="1" w:styleId="TimesNewRoman15">
    <w:name w:val="样式 图表目录 + Times New Roman 非加粗 行距: 固定值 15 磅"/>
    <w:basedOn w:val="aff8"/>
    <w:rsid w:val="00386854"/>
    <w:pPr>
      <w:spacing w:line="300" w:lineRule="exact"/>
    </w:pPr>
    <w:rPr>
      <w:rFonts w:cs="宋体"/>
      <w:b w:val="0"/>
      <w:szCs w:val="20"/>
    </w:rPr>
  </w:style>
  <w:style w:type="character" w:customStyle="1" w:styleId="A4Char1">
    <w:name w:val="A4内文 Char1"/>
    <w:basedOn w:val="ab"/>
    <w:link w:val="A40"/>
    <w:rsid w:val="00386854"/>
    <w:rPr>
      <w:rFonts w:ascii="Arial" w:eastAsia="楷体_GB2312" w:hAnsi="Arial" w:cs="Arial"/>
      <w:color w:val="000000"/>
      <w:spacing w:val="-4"/>
      <w:kern w:val="2"/>
      <w:szCs w:val="24"/>
      <w:lang w:val="en-GB"/>
    </w:rPr>
  </w:style>
  <w:style w:type="character" w:customStyle="1" w:styleId="Char1">
    <w:name w:val="国信_正文内容 Char"/>
    <w:basedOn w:val="A4Char1"/>
    <w:link w:val="affffff0"/>
    <w:rsid w:val="00386854"/>
    <w:rPr>
      <w:rFonts w:ascii="Arial" w:eastAsia="楷体_GB2312" w:hAnsi="Arial" w:cs="Arial"/>
      <w:color w:val="000000"/>
      <w:spacing w:val="-4"/>
      <w:kern w:val="2"/>
      <w:szCs w:val="24"/>
      <w:lang w:val="en-GB"/>
    </w:rPr>
  </w:style>
  <w:style w:type="character" w:customStyle="1" w:styleId="Char">
    <w:name w:val="国信首页摘要内容 Char"/>
    <w:basedOn w:val="ab"/>
    <w:link w:val="af"/>
    <w:rsid w:val="001619A3"/>
    <w:rPr>
      <w:rFonts w:ascii="Arial" w:eastAsia="楷体_GB2312" w:hAnsi="Arial" w:cs="Arial"/>
      <w:color w:val="000000"/>
      <w:kern w:val="2"/>
      <w:sz w:val="18"/>
      <w:szCs w:val="24"/>
    </w:rPr>
  </w:style>
  <w:style w:type="paragraph" w:customStyle="1" w:styleId="affffff1">
    <w:name w:val="国信正文前后无图表"/>
    <w:basedOn w:val="aa"/>
    <w:link w:val="Char2"/>
    <w:rsid w:val="001619A3"/>
    <w:pPr>
      <w:spacing w:beforeLines="20" w:line="280" w:lineRule="exact"/>
    </w:pPr>
    <w:rPr>
      <w:rFonts w:eastAsia="楷体_GB2312" w:cs="Arial"/>
      <w:color w:val="000000"/>
      <w:sz w:val="20"/>
    </w:rPr>
  </w:style>
  <w:style w:type="character" w:customStyle="1" w:styleId="Char2">
    <w:name w:val="国信正文前后无图表 Char"/>
    <w:basedOn w:val="ab"/>
    <w:link w:val="affffff1"/>
    <w:rsid w:val="001619A3"/>
    <w:rPr>
      <w:rFonts w:ascii="Arial" w:eastAsia="楷体_GB2312" w:hAnsi="Arial" w:cs="Arial"/>
      <w:color w:val="000000"/>
      <w:kern w:val="2"/>
      <w:szCs w:val="24"/>
    </w:rPr>
  </w:style>
  <w:style w:type="paragraph" w:customStyle="1" w:styleId="affffff2">
    <w:name w:val="国信正文段后有图表"/>
    <w:basedOn w:val="aa"/>
    <w:link w:val="Char3"/>
    <w:rsid w:val="001619A3"/>
    <w:pPr>
      <w:spacing w:beforeLines="20" w:afterLines="50" w:line="280" w:lineRule="exact"/>
    </w:pPr>
    <w:rPr>
      <w:rFonts w:eastAsia="楷体_GB2312" w:cs="Arial"/>
      <w:color w:val="000000"/>
      <w:sz w:val="20"/>
    </w:rPr>
  </w:style>
  <w:style w:type="character" w:customStyle="1" w:styleId="Char3">
    <w:name w:val="国信正文段后有图表 Char"/>
    <w:basedOn w:val="ab"/>
    <w:link w:val="affffff2"/>
    <w:rsid w:val="001619A3"/>
    <w:rPr>
      <w:rFonts w:ascii="Arial" w:eastAsia="楷体_GB2312" w:hAnsi="Arial" w:cs="Arial"/>
      <w:color w:val="000000"/>
      <w:kern w:val="2"/>
      <w:szCs w:val="24"/>
    </w:rPr>
  </w:style>
  <w:style w:type="paragraph" w:customStyle="1" w:styleId="affffff3">
    <w:name w:val="国信正文前后有图表"/>
    <w:basedOn w:val="aa"/>
    <w:link w:val="Char4"/>
    <w:rsid w:val="001619A3"/>
    <w:pPr>
      <w:spacing w:beforeLines="50" w:afterLines="50" w:line="280" w:lineRule="exact"/>
    </w:pPr>
    <w:rPr>
      <w:rFonts w:eastAsia="楷体_GB2312" w:cs="Arial"/>
      <w:color w:val="000000"/>
      <w:sz w:val="20"/>
    </w:rPr>
  </w:style>
  <w:style w:type="character" w:customStyle="1" w:styleId="Char4">
    <w:name w:val="国信正文前后有图表 Char"/>
    <w:basedOn w:val="ab"/>
    <w:link w:val="affffff3"/>
    <w:rsid w:val="001619A3"/>
    <w:rPr>
      <w:rFonts w:ascii="Arial" w:eastAsia="楷体_GB2312" w:hAnsi="Arial" w:cs="Arial"/>
      <w:color w:val="000000"/>
      <w:kern w:val="2"/>
      <w:szCs w:val="24"/>
    </w:rPr>
  </w:style>
  <w:style w:type="paragraph" w:customStyle="1" w:styleId="affffff4">
    <w:name w:val="国信正文段前有图表"/>
    <w:basedOn w:val="affffff2"/>
    <w:link w:val="Char5"/>
    <w:rsid w:val="001619A3"/>
    <w:pPr>
      <w:spacing w:beforeLines="50" w:afterLines="0"/>
    </w:pPr>
  </w:style>
  <w:style w:type="character" w:customStyle="1" w:styleId="Char5">
    <w:name w:val="国信正文段前有图表 Char"/>
    <w:basedOn w:val="Char3"/>
    <w:link w:val="affffff4"/>
    <w:rsid w:val="001619A3"/>
    <w:rPr>
      <w:rFonts w:ascii="Arial" w:eastAsia="楷体_GB2312" w:hAnsi="Arial" w:cs="Arial"/>
      <w:color w:val="000000"/>
      <w:kern w:val="2"/>
      <w:szCs w:val="24"/>
    </w:rPr>
  </w:style>
  <w:style w:type="paragraph" w:customStyle="1" w:styleId="affffff5">
    <w:name w:val="国信投资摘要标题"/>
    <w:basedOn w:val="aa"/>
    <w:link w:val="Char6"/>
    <w:rsid w:val="001619A3"/>
    <w:pPr>
      <w:spacing w:beforeLines="80"/>
      <w:outlineLvl w:val="0"/>
    </w:pPr>
    <w:rPr>
      <w:rFonts w:eastAsia="楷体_GB2312" w:cs="Arial"/>
      <w:b/>
      <w:color w:val="000000"/>
      <w:sz w:val="30"/>
    </w:rPr>
  </w:style>
  <w:style w:type="character" w:customStyle="1" w:styleId="Char6">
    <w:name w:val="国信投资摘要标题 Char"/>
    <w:basedOn w:val="ab"/>
    <w:link w:val="affffff5"/>
    <w:rsid w:val="001619A3"/>
    <w:rPr>
      <w:rFonts w:ascii="Arial" w:eastAsia="楷体_GB2312" w:hAnsi="Arial" w:cs="Arial"/>
      <w:b/>
      <w:color w:val="000000"/>
      <w:kern w:val="2"/>
      <w:sz w:val="30"/>
      <w:szCs w:val="24"/>
    </w:rPr>
  </w:style>
  <w:style w:type="paragraph" w:customStyle="1" w:styleId="affffff6">
    <w:name w:val="国信投资摘要内容"/>
    <w:basedOn w:val="affffff1"/>
    <w:link w:val="Char7"/>
    <w:rsid w:val="001619A3"/>
  </w:style>
  <w:style w:type="character" w:customStyle="1" w:styleId="Char7">
    <w:name w:val="国信投资摘要内容 Char"/>
    <w:basedOn w:val="Char2"/>
    <w:link w:val="affffff6"/>
    <w:rsid w:val="001619A3"/>
    <w:rPr>
      <w:rFonts w:ascii="Arial" w:eastAsia="楷体_GB2312" w:hAnsi="Arial" w:cs="Arial"/>
      <w:color w:val="000000"/>
      <w:kern w:val="2"/>
      <w:szCs w:val="24"/>
    </w:rPr>
  </w:style>
  <w:style w:type="paragraph" w:customStyle="1" w:styleId="affffff7">
    <w:name w:val="国信目录内容一级"/>
    <w:basedOn w:val="aa"/>
    <w:link w:val="Char8"/>
    <w:rsid w:val="001619A3"/>
    <w:pPr>
      <w:spacing w:line="240" w:lineRule="atLeast"/>
    </w:pPr>
    <w:rPr>
      <w:rFonts w:eastAsia="楷体_GB2312" w:cs="Arial"/>
      <w:b/>
      <w:color w:val="000000"/>
    </w:rPr>
  </w:style>
  <w:style w:type="character" w:customStyle="1" w:styleId="Char8">
    <w:name w:val="国信目录内容一级 Char"/>
    <w:basedOn w:val="ab"/>
    <w:link w:val="affffff7"/>
    <w:rsid w:val="001619A3"/>
    <w:rPr>
      <w:rFonts w:ascii="Arial" w:eastAsia="楷体_GB2312" w:hAnsi="Arial" w:cs="Arial"/>
      <w:b/>
      <w:color w:val="000000"/>
      <w:kern w:val="2"/>
      <w:sz w:val="18"/>
      <w:szCs w:val="24"/>
    </w:rPr>
  </w:style>
  <w:style w:type="paragraph" w:customStyle="1" w:styleId="affffff8">
    <w:name w:val="国信首页摘要标题"/>
    <w:basedOn w:val="aa"/>
    <w:link w:val="Char9"/>
    <w:rsid w:val="001619A3"/>
    <w:pPr>
      <w:outlineLvl w:val="0"/>
    </w:pPr>
    <w:rPr>
      <w:rFonts w:eastAsia="楷体_GB2312" w:cs="Arial"/>
      <w:b/>
      <w:color w:val="000000"/>
    </w:rPr>
  </w:style>
  <w:style w:type="character" w:customStyle="1" w:styleId="Char9">
    <w:name w:val="国信首页摘要标题 Char"/>
    <w:basedOn w:val="ab"/>
    <w:link w:val="affffff8"/>
    <w:rsid w:val="001619A3"/>
    <w:rPr>
      <w:rFonts w:ascii="Arial" w:eastAsia="楷体_GB2312" w:hAnsi="Arial" w:cs="Arial"/>
      <w:b/>
      <w:color w:val="000000"/>
      <w:kern w:val="2"/>
      <w:sz w:val="21"/>
      <w:szCs w:val="24"/>
    </w:rPr>
  </w:style>
  <w:style w:type="paragraph" w:customStyle="1" w:styleId="affffff9">
    <w:name w:val="国信正文二级标题"/>
    <w:basedOn w:val="2"/>
    <w:link w:val="Chara"/>
    <w:rsid w:val="001619A3"/>
    <w:pPr>
      <w:keepNext w:val="0"/>
      <w:keepLines w:val="0"/>
      <w:spacing w:beforeLines="60"/>
    </w:pPr>
    <w:rPr>
      <w:rFonts w:cs="Arial"/>
      <w:color w:val="000000"/>
    </w:rPr>
  </w:style>
  <w:style w:type="character" w:customStyle="1" w:styleId="20">
    <w:name w:val="标题 2 字符"/>
    <w:basedOn w:val="ab"/>
    <w:link w:val="2"/>
    <w:rsid w:val="001619A3"/>
    <w:rPr>
      <w:rFonts w:ascii="Arial" w:eastAsia="楷体_GB2312" w:hAnsi="Arial"/>
      <w:b/>
      <w:bCs/>
      <w:kern w:val="2"/>
      <w:sz w:val="22"/>
      <w:szCs w:val="32"/>
    </w:rPr>
  </w:style>
  <w:style w:type="character" w:customStyle="1" w:styleId="Chara">
    <w:name w:val="国信正文二级标题 Char"/>
    <w:basedOn w:val="20"/>
    <w:link w:val="affffff9"/>
    <w:rsid w:val="001619A3"/>
    <w:rPr>
      <w:rFonts w:ascii="Arial" w:eastAsia="楷体_GB2312" w:hAnsi="Arial" w:cs="Arial"/>
      <w:b/>
      <w:bCs/>
      <w:color w:val="000000"/>
      <w:kern w:val="2"/>
      <w:sz w:val="22"/>
      <w:szCs w:val="32"/>
    </w:rPr>
  </w:style>
  <w:style w:type="paragraph" w:customStyle="1" w:styleId="affffffa">
    <w:name w:val="国信正文三级标题"/>
    <w:basedOn w:val="aa"/>
    <w:link w:val="Charb"/>
    <w:rsid w:val="001619A3"/>
    <w:pPr>
      <w:spacing w:beforeLines="20"/>
      <w:outlineLvl w:val="2"/>
    </w:pPr>
    <w:rPr>
      <w:rFonts w:eastAsia="楷体_GB2312" w:cs="Arial"/>
      <w:b/>
      <w:color w:val="000000"/>
      <w:sz w:val="20"/>
    </w:rPr>
  </w:style>
  <w:style w:type="character" w:customStyle="1" w:styleId="Charb">
    <w:name w:val="国信正文三级标题 Char"/>
    <w:basedOn w:val="ab"/>
    <w:link w:val="affffffa"/>
    <w:rsid w:val="001619A3"/>
    <w:rPr>
      <w:rFonts w:ascii="Arial" w:eastAsia="楷体_GB2312" w:hAnsi="Arial" w:cs="Arial"/>
      <w:b/>
      <w:color w:val="000000"/>
      <w:kern w:val="2"/>
      <w:szCs w:val="24"/>
    </w:rPr>
  </w:style>
  <w:style w:type="paragraph" w:customStyle="1" w:styleId="affffffb">
    <w:name w:val="国信目录标题"/>
    <w:basedOn w:val="TOC"/>
    <w:link w:val="Charc"/>
    <w:rsid w:val="00323516"/>
    <w:pPr>
      <w:keepNext w:val="0"/>
      <w:keepLines w:val="0"/>
      <w:widowControl w:val="0"/>
      <w:spacing w:before="0" w:line="240" w:lineRule="auto"/>
      <w:jc w:val="both"/>
      <w:outlineLvl w:val="0"/>
    </w:pPr>
    <w:rPr>
      <w:rFonts w:ascii="Arial" w:eastAsia="楷体_GB2312" w:hAnsi="Arial" w:cs="Arial"/>
      <w:bCs w:val="0"/>
      <w:color w:val="000000"/>
      <w:kern w:val="2"/>
      <w:sz w:val="30"/>
      <w:szCs w:val="24"/>
      <w:lang w:val="zh-CN"/>
    </w:rPr>
  </w:style>
  <w:style w:type="character" w:customStyle="1" w:styleId="TOC0">
    <w:name w:val="TOC 标题 字符"/>
    <w:basedOn w:val="10"/>
    <w:link w:val="TOC"/>
    <w:uiPriority w:val="39"/>
    <w:rsid w:val="00323516"/>
    <w:rPr>
      <w:rFonts w:asciiTheme="majorHAnsi" w:eastAsiaTheme="majorEastAsia" w:hAnsiTheme="majorHAnsi" w:cstheme="majorBidi"/>
      <w:b/>
      <w:bCs/>
      <w:color w:val="365F91" w:themeColor="accent1" w:themeShade="BF"/>
      <w:kern w:val="44"/>
      <w:sz w:val="28"/>
      <w:szCs w:val="28"/>
    </w:rPr>
  </w:style>
  <w:style w:type="character" w:customStyle="1" w:styleId="Charc">
    <w:name w:val="国信目录标题 Char"/>
    <w:basedOn w:val="TOC0"/>
    <w:link w:val="affffffb"/>
    <w:rsid w:val="00323516"/>
    <w:rPr>
      <w:rFonts w:ascii="Arial" w:eastAsia="楷体_GB2312" w:hAnsi="Arial" w:cs="Arial"/>
      <w:b/>
      <w:bCs/>
      <w:color w:val="000000"/>
      <w:kern w:val="2"/>
      <w:sz w:val="30"/>
      <w:szCs w:val="24"/>
      <w:lang w:val="zh-CN"/>
    </w:rPr>
  </w:style>
  <w:style w:type="paragraph" w:customStyle="1" w:styleId="a5">
    <w:name w:val="[报告摘要]标题样式"/>
    <w:qFormat/>
    <w:rsid w:val="00AD33A1"/>
    <w:pPr>
      <w:widowControl w:val="0"/>
      <w:numPr>
        <w:numId w:val="3"/>
      </w:numPr>
      <w:tabs>
        <w:tab w:val="left" w:pos="210"/>
      </w:tabs>
      <w:ind w:left="0" w:hangingChars="200" w:hanging="200"/>
      <w:jc w:val="both"/>
    </w:pPr>
    <w:rPr>
      <w:rFonts w:ascii="Arial" w:eastAsia="楷体_GB2312" w:hAnsi="Arial"/>
      <w:b/>
      <w:color w:val="000000"/>
      <w:kern w:val="2"/>
      <w:sz w:val="21"/>
      <w:szCs w:val="22"/>
    </w:rPr>
  </w:style>
  <w:style w:type="paragraph" w:customStyle="1" w:styleId="test">
    <w:name w:val="test"/>
    <w:qFormat/>
    <w:rsid w:val="00AD33A1"/>
    <w:pPr>
      <w:numPr>
        <w:numId w:val="2"/>
      </w:numPr>
      <w:tabs>
        <w:tab w:val="left" w:pos="210"/>
      </w:tabs>
      <w:adjustRightInd w:val="0"/>
      <w:ind w:left="0" w:firstLine="0"/>
    </w:pPr>
    <w:rPr>
      <w:rFonts w:ascii="Arial" w:eastAsia="楷体_GB2312" w:hAnsi="Arial"/>
      <w:b/>
      <w:color w:val="000000"/>
      <w:kern w:val="2"/>
      <w:sz w:val="21"/>
      <w:szCs w:val="22"/>
    </w:rPr>
  </w:style>
  <w:style w:type="paragraph" w:customStyle="1" w:styleId="affffffc">
    <w:name w:val="[报告摘要]内容样式"/>
    <w:link w:val="Chard"/>
    <w:qFormat/>
    <w:rsid w:val="00AD33A1"/>
    <w:pPr>
      <w:spacing w:afterLines="20" w:after="20" w:line="240" w:lineRule="exact"/>
      <w:ind w:left="181"/>
      <w:jc w:val="both"/>
    </w:pPr>
    <w:rPr>
      <w:rFonts w:ascii="Arial" w:eastAsia="楷体_GB2312" w:hAnsi="Arial"/>
      <w:color w:val="000000"/>
      <w:kern w:val="2"/>
      <w:sz w:val="18"/>
      <w:szCs w:val="22"/>
    </w:rPr>
  </w:style>
  <w:style w:type="character" w:customStyle="1" w:styleId="Chard">
    <w:name w:val="[报告摘要]内容样式 Char"/>
    <w:link w:val="affffffc"/>
    <w:rsid w:val="00AD33A1"/>
    <w:rPr>
      <w:rFonts w:ascii="Arial" w:eastAsia="楷体_GB2312" w:hAnsi="Arial"/>
      <w:color w:val="000000"/>
      <w:kern w:val="2"/>
      <w:sz w:val="18"/>
      <w:szCs w:val="22"/>
    </w:rPr>
  </w:style>
  <w:style w:type="table" w:customStyle="1" w:styleId="affffffd">
    <w:name w:val="行业相关研究报告"/>
    <w:basedOn w:val="ac"/>
    <w:uiPriority w:val="99"/>
    <w:qFormat/>
    <w:rsid w:val="00AD33A1"/>
    <w:pPr>
      <w:spacing w:line="160" w:lineRule="exact"/>
      <w:jc w:val="both"/>
    </w:pPr>
    <w:rPr>
      <w:rFonts w:ascii="Arial" w:eastAsia="楷体_GB2312" w:hAnsi="Arial"/>
      <w:color w:val="000000"/>
      <w:sz w:val="15"/>
    </w:rPr>
    <w:tblPr/>
    <w:tblStylePr w:type="firstRow">
      <w:pPr>
        <w:wordWrap/>
        <w:spacing w:line="240" w:lineRule="exact"/>
        <w:jc w:val="left"/>
        <w:outlineLvl w:val="9"/>
      </w:pPr>
      <w:rPr>
        <w:rFonts w:ascii="Arial" w:eastAsia="Calibri Light" w:hAnsi="Arial"/>
        <w:b/>
        <w:i w:val="0"/>
        <w:sz w:val="18"/>
      </w:rPr>
    </w:tblStylePr>
  </w:style>
  <w:style w:type="character" w:customStyle="1" w:styleId="affffffe">
    <w:name w:val="页眉 字符"/>
    <w:uiPriority w:val="99"/>
    <w:rsid w:val="0066153B"/>
    <w:rPr>
      <w:rFonts w:ascii="Arial" w:hAnsi="Arial"/>
      <w:kern w:val="2"/>
      <w:sz w:val="18"/>
      <w:szCs w:val="18"/>
    </w:rPr>
  </w:style>
  <w:style w:type="character" w:customStyle="1" w:styleId="afffffff">
    <w:name w:val="页脚 字符"/>
    <w:uiPriority w:val="99"/>
    <w:rsid w:val="0066153B"/>
    <w:rPr>
      <w:rFonts w:ascii="Arial" w:hAnsi="Arial"/>
      <w:kern w:val="2"/>
      <w:sz w:val="18"/>
      <w:szCs w:val="18"/>
    </w:rPr>
  </w:style>
  <w:style w:type="paragraph" w:customStyle="1" w:styleId="afffffff0">
    <w:name w:val="[行业相关研报]标题"/>
    <w:qFormat/>
    <w:rsid w:val="00AD33A1"/>
    <w:pPr>
      <w:spacing w:line="240" w:lineRule="exact"/>
    </w:pPr>
    <w:rPr>
      <w:rFonts w:ascii="Arial" w:eastAsia="楷体_GB2312" w:hAnsi="Arial"/>
      <w:b/>
      <w:color w:val="000000"/>
      <w:kern w:val="2"/>
      <w:sz w:val="18"/>
      <w:szCs w:val="22"/>
    </w:rPr>
  </w:style>
  <w:style w:type="paragraph" w:customStyle="1" w:styleId="afffffff1">
    <w:name w:val="[行业相关研报]内容"/>
    <w:qFormat/>
    <w:rsid w:val="00AD33A1"/>
    <w:pPr>
      <w:spacing w:line="160" w:lineRule="exact"/>
      <w:jc w:val="both"/>
    </w:pPr>
    <w:rPr>
      <w:rFonts w:ascii="Arial" w:eastAsia="楷体_GB2312" w:hAnsi="Arial"/>
      <w:color w:val="000000"/>
      <w:kern w:val="2"/>
      <w:sz w:val="15"/>
      <w:szCs w:val="22"/>
    </w:rPr>
  </w:style>
  <w:style w:type="paragraph" w:customStyle="1" w:styleId="afffffff2">
    <w:name w:val="[证券分析师]首行"/>
    <w:qFormat/>
    <w:rsid w:val="00AD33A1"/>
    <w:pPr>
      <w:spacing w:line="220" w:lineRule="exact"/>
    </w:pPr>
    <w:rPr>
      <w:rFonts w:ascii="Arial" w:eastAsia="楷体_GB2312" w:hAnsi="Arial"/>
      <w:b/>
      <w:color w:val="000000"/>
      <w:kern w:val="2"/>
      <w:sz w:val="21"/>
      <w:szCs w:val="22"/>
    </w:rPr>
  </w:style>
  <w:style w:type="paragraph" w:customStyle="1" w:styleId="afffffff3">
    <w:name w:val="[证券分析师]二三行"/>
    <w:qFormat/>
    <w:rsid w:val="00AD33A1"/>
    <w:pPr>
      <w:spacing w:line="160" w:lineRule="exact"/>
    </w:pPr>
    <w:rPr>
      <w:rFonts w:ascii="Arial" w:eastAsia="楷体_GB2312" w:hAnsi="Arial"/>
      <w:color w:val="000000"/>
      <w:kern w:val="2"/>
      <w:sz w:val="16"/>
      <w:szCs w:val="22"/>
    </w:rPr>
  </w:style>
  <w:style w:type="paragraph" w:customStyle="1" w:styleId="afffffff4">
    <w:name w:val="[证券分析师]末行"/>
    <w:qFormat/>
    <w:rsid w:val="00AD33A1"/>
    <w:pPr>
      <w:spacing w:line="160" w:lineRule="exact"/>
    </w:pPr>
    <w:rPr>
      <w:rFonts w:ascii="Arial" w:eastAsia="楷体_GB2312" w:hAnsi="Arial"/>
      <w:color w:val="000000"/>
      <w:kern w:val="2"/>
      <w:sz w:val="13"/>
      <w:szCs w:val="22"/>
    </w:rPr>
  </w:style>
  <w:style w:type="paragraph" w:customStyle="1" w:styleId="afffffff5">
    <w:name w:val="[投资摘要]标题"/>
    <w:qFormat/>
    <w:rsid w:val="00AD33A1"/>
    <w:pPr>
      <w:widowControl w:val="0"/>
      <w:spacing w:beforeLines="80" w:before="80"/>
      <w:jc w:val="both"/>
    </w:pPr>
    <w:rPr>
      <w:rFonts w:ascii="Arial" w:eastAsia="楷体_GB2312" w:hAnsi="Arial"/>
      <w:b/>
      <w:color w:val="000000"/>
      <w:kern w:val="2"/>
      <w:sz w:val="30"/>
      <w:szCs w:val="22"/>
    </w:rPr>
  </w:style>
  <w:style w:type="paragraph" w:customStyle="1" w:styleId="afffffff6">
    <w:name w:val="[投资摘要]内容标题"/>
    <w:qFormat/>
    <w:rsid w:val="00AD33A1"/>
    <w:pPr>
      <w:spacing w:beforeLines="20" w:before="20" w:line="280" w:lineRule="exact"/>
      <w:jc w:val="both"/>
    </w:pPr>
    <w:rPr>
      <w:rFonts w:ascii="Arial" w:eastAsia="楷体_GB2312" w:hAnsi="Arial"/>
      <w:b/>
      <w:color w:val="000000"/>
      <w:kern w:val="2"/>
      <w:szCs w:val="22"/>
    </w:rPr>
  </w:style>
  <w:style w:type="paragraph" w:customStyle="1" w:styleId="afffffff7">
    <w:name w:val="[投资摘要]内容"/>
    <w:qFormat/>
    <w:rsid w:val="00AD33A1"/>
    <w:pPr>
      <w:spacing w:beforeLines="20" w:before="20" w:line="280" w:lineRule="exact"/>
      <w:jc w:val="both"/>
    </w:pPr>
    <w:rPr>
      <w:rFonts w:ascii="Arial" w:eastAsia="楷体_GB2312" w:hAnsi="Arial"/>
      <w:color w:val="000000"/>
      <w:kern w:val="2"/>
      <w:szCs w:val="22"/>
    </w:rPr>
  </w:style>
  <w:style w:type="paragraph" w:customStyle="1" w:styleId="afffffff8">
    <w:name w:val="[正文]一级标题"/>
    <w:qFormat/>
    <w:rsid w:val="00AD33A1"/>
    <w:pPr>
      <w:widowControl w:val="0"/>
      <w:spacing w:beforeLines="80" w:before="80"/>
      <w:jc w:val="both"/>
      <w:outlineLvl w:val="0"/>
    </w:pPr>
    <w:rPr>
      <w:rFonts w:ascii="Arial" w:eastAsia="楷体_GB2312" w:hAnsi="Arial"/>
      <w:b/>
      <w:color w:val="000000"/>
      <w:kern w:val="2"/>
      <w:sz w:val="30"/>
      <w:szCs w:val="22"/>
    </w:rPr>
  </w:style>
  <w:style w:type="paragraph" w:customStyle="1" w:styleId="afffffff9">
    <w:name w:val="[正文]二级标题"/>
    <w:qFormat/>
    <w:rsid w:val="00AD33A1"/>
    <w:pPr>
      <w:widowControl w:val="0"/>
      <w:spacing w:beforeLines="60" w:before="60"/>
      <w:jc w:val="both"/>
      <w:outlineLvl w:val="1"/>
    </w:pPr>
    <w:rPr>
      <w:rFonts w:ascii="Arial" w:eastAsia="楷体_GB2312" w:hAnsi="Arial"/>
      <w:b/>
      <w:color w:val="000000"/>
      <w:kern w:val="2"/>
      <w:sz w:val="22"/>
      <w:szCs w:val="22"/>
    </w:rPr>
  </w:style>
  <w:style w:type="paragraph" w:customStyle="1" w:styleId="afffffffa">
    <w:name w:val="[正文]三级标题"/>
    <w:qFormat/>
    <w:rsid w:val="00AD33A1"/>
    <w:pPr>
      <w:widowControl w:val="0"/>
      <w:spacing w:beforeLines="20" w:before="20"/>
      <w:jc w:val="both"/>
      <w:outlineLvl w:val="2"/>
    </w:pPr>
    <w:rPr>
      <w:rFonts w:ascii="Arial" w:eastAsia="楷体_GB2312" w:hAnsi="Arial"/>
      <w:b/>
      <w:color w:val="000000"/>
      <w:kern w:val="2"/>
      <w:szCs w:val="22"/>
    </w:rPr>
  </w:style>
  <w:style w:type="paragraph" w:customStyle="1" w:styleId="afffffffb">
    <w:name w:val="[正文]前后无图表"/>
    <w:qFormat/>
    <w:rsid w:val="00AD33A1"/>
    <w:pPr>
      <w:widowControl w:val="0"/>
      <w:spacing w:beforeLines="20" w:before="20" w:line="280" w:lineRule="exact"/>
      <w:jc w:val="both"/>
    </w:pPr>
    <w:rPr>
      <w:rFonts w:ascii="Arial" w:eastAsia="楷体_GB2312" w:hAnsi="Arial"/>
      <w:color w:val="000000"/>
      <w:kern w:val="2"/>
      <w:szCs w:val="22"/>
    </w:rPr>
  </w:style>
  <w:style w:type="paragraph" w:customStyle="1" w:styleId="afffffffc">
    <w:name w:val="[正文]段前有图表"/>
    <w:qFormat/>
    <w:rsid w:val="00AD33A1"/>
    <w:pPr>
      <w:widowControl w:val="0"/>
      <w:spacing w:beforeLines="50" w:before="50" w:line="280" w:lineRule="exact"/>
      <w:jc w:val="both"/>
    </w:pPr>
    <w:rPr>
      <w:rFonts w:ascii="Arial" w:eastAsia="楷体_GB2312" w:hAnsi="Arial"/>
      <w:color w:val="000000"/>
      <w:kern w:val="2"/>
      <w:szCs w:val="22"/>
    </w:rPr>
  </w:style>
  <w:style w:type="paragraph" w:customStyle="1" w:styleId="afffffffd">
    <w:name w:val="[正文]段后有图表"/>
    <w:qFormat/>
    <w:rsid w:val="00AD33A1"/>
    <w:pPr>
      <w:widowControl w:val="0"/>
      <w:spacing w:beforeLines="20" w:before="20" w:afterLines="50" w:after="50" w:line="280" w:lineRule="exact"/>
      <w:jc w:val="both"/>
    </w:pPr>
    <w:rPr>
      <w:rFonts w:ascii="Arial" w:eastAsia="楷体_GB2312" w:hAnsi="Arial"/>
      <w:color w:val="000000"/>
      <w:kern w:val="2"/>
      <w:szCs w:val="22"/>
    </w:rPr>
  </w:style>
  <w:style w:type="paragraph" w:customStyle="1" w:styleId="afffffffe">
    <w:name w:val="[正文]前后有图表"/>
    <w:qFormat/>
    <w:rsid w:val="00AD33A1"/>
    <w:pPr>
      <w:widowControl w:val="0"/>
      <w:spacing w:beforeLines="50" w:before="50" w:afterLines="50" w:after="50" w:line="280" w:lineRule="exact"/>
      <w:jc w:val="both"/>
    </w:pPr>
    <w:rPr>
      <w:rFonts w:ascii="Arial" w:eastAsia="楷体_GB2312" w:hAnsi="Arial"/>
      <w:color w:val="000000"/>
      <w:kern w:val="2"/>
      <w:szCs w:val="22"/>
    </w:rPr>
  </w:style>
  <w:style w:type="paragraph" w:customStyle="1" w:styleId="affffffff">
    <w:name w:val="[图表]标题"/>
    <w:link w:val="Chare"/>
    <w:qFormat/>
    <w:rsid w:val="00AD33A1"/>
    <w:pPr>
      <w:widowControl w:val="0"/>
      <w:jc w:val="both"/>
    </w:pPr>
    <w:rPr>
      <w:rFonts w:ascii="Arial" w:eastAsia="楷体_GB2312" w:hAnsi="Arial"/>
      <w:b/>
      <w:color w:val="000000"/>
      <w:kern w:val="2"/>
      <w:sz w:val="18"/>
      <w:szCs w:val="22"/>
    </w:rPr>
  </w:style>
  <w:style w:type="paragraph" w:customStyle="1" w:styleId="affffffff0">
    <w:name w:val="[图表]资料来源"/>
    <w:qFormat/>
    <w:rsid w:val="00AD33A1"/>
    <w:pPr>
      <w:widowControl w:val="0"/>
      <w:spacing w:line="180" w:lineRule="exact"/>
      <w:jc w:val="both"/>
    </w:pPr>
    <w:rPr>
      <w:rFonts w:ascii="Arial" w:eastAsia="楷体_GB2312" w:hAnsi="Arial"/>
      <w:color w:val="000000"/>
      <w:kern w:val="2"/>
      <w:sz w:val="14"/>
      <w:szCs w:val="22"/>
    </w:rPr>
  </w:style>
  <w:style w:type="paragraph" w:customStyle="1" w:styleId="a1">
    <w:name w:val="[晨会]正文第一行"/>
    <w:qFormat/>
    <w:rsid w:val="00AD33A1"/>
    <w:pPr>
      <w:numPr>
        <w:numId w:val="4"/>
      </w:numPr>
      <w:spacing w:beforeLines="40" w:before="40" w:afterLines="40" w:after="40"/>
      <w:ind w:left="0" w:firstLine="0"/>
    </w:pPr>
    <w:rPr>
      <w:rFonts w:ascii="Arial" w:eastAsia="楷体_GB2312" w:hAnsi="Arial"/>
      <w:b/>
      <w:color w:val="000080"/>
      <w:kern w:val="2"/>
      <w:sz w:val="22"/>
      <w:szCs w:val="22"/>
    </w:rPr>
  </w:style>
  <w:style w:type="paragraph" w:customStyle="1" w:styleId="affffffff1">
    <w:name w:val="[晨会]正文第二行"/>
    <w:qFormat/>
    <w:rsid w:val="00AD33A1"/>
    <w:pPr>
      <w:spacing w:before="6" w:line="240" w:lineRule="exact"/>
      <w:ind w:firstLineChars="200" w:firstLine="200"/>
    </w:pPr>
    <w:rPr>
      <w:rFonts w:ascii="Arial" w:eastAsia="楷体_GB2312" w:hAnsi="Arial"/>
      <w:kern w:val="2"/>
      <w:sz w:val="18"/>
      <w:szCs w:val="22"/>
    </w:rPr>
  </w:style>
  <w:style w:type="paragraph" w:customStyle="1" w:styleId="affffffff2">
    <w:name w:val="[晨会]正文第三行"/>
    <w:qFormat/>
    <w:rsid w:val="00AD33A1"/>
    <w:pPr>
      <w:spacing w:before="6" w:line="240" w:lineRule="exact"/>
      <w:jc w:val="right"/>
    </w:pPr>
    <w:rPr>
      <w:rFonts w:ascii="Arial" w:eastAsia="楷体_GB2312" w:hAnsi="Arial"/>
      <w:b/>
      <w:i/>
      <w:kern w:val="2"/>
      <w:sz w:val="18"/>
      <w:szCs w:val="22"/>
    </w:rPr>
  </w:style>
  <w:style w:type="table" w:customStyle="1" w:styleId="GXMONCONTENT">
    <w:name w:val="GX_MON_CONTENT"/>
    <w:basedOn w:val="ac"/>
    <w:uiPriority w:val="99"/>
    <w:qFormat/>
    <w:rsid w:val="00AD33A1"/>
    <w:pPr>
      <w:spacing w:line="180" w:lineRule="exact"/>
      <w:jc w:val="right"/>
    </w:pPr>
    <w:rPr>
      <w:rFonts w:ascii="Arial" w:eastAsia="楷体_GB2312" w:hAnsi="Arial"/>
      <w:sz w:val="13"/>
    </w:rPr>
    <w:tblPr>
      <w:tblStyleRowBandSize w:val="1"/>
      <w:tblStyleColBandSize w:val="1"/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180" w:lineRule="exact"/>
        <w:ind w:leftChars="0" w:left="0" w:rightChars="0" w:right="0" w:firstLineChars="0" w:firstLine="0"/>
        <w:jc w:val="center"/>
        <w:outlineLvl w:val="9"/>
      </w:pPr>
      <w:rPr>
        <w:rFonts w:ascii="Arial" w:eastAsia="Calibri Light" w:hAnsi="Arial"/>
        <w:b w:val="0"/>
        <w:i w:val="0"/>
        <w:sz w:val="13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table" w:customStyle="1" w:styleId="GXformattable">
    <w:name w:val="GX_format_table"/>
    <w:basedOn w:val="ac"/>
    <w:uiPriority w:val="99"/>
    <w:qFormat/>
    <w:rsid w:val="00AD33A1"/>
    <w:pPr>
      <w:tabs>
        <w:tab w:val="left" w:pos="0"/>
      </w:tabs>
    </w:pPr>
    <w:rPr>
      <w:rFonts w:ascii="Arial" w:eastAsia="楷体_GB2312" w:hAnsi="Arial"/>
      <w:sz w:val="18"/>
    </w:rPr>
    <w:tblPr>
      <w:tblBorders>
        <w:top w:val="single" w:sz="4" w:space="0" w:color="auto"/>
        <w:insideH w:val="single" w:sz="4" w:space="0" w:color="auto"/>
      </w:tblBorders>
    </w:tblPr>
  </w:style>
  <w:style w:type="paragraph" w:customStyle="1" w:styleId="a9">
    <w:name w:val="[图表]标题(带编号)"/>
    <w:qFormat/>
    <w:rsid w:val="00AD33A1"/>
    <w:pPr>
      <w:numPr>
        <w:numId w:val="5"/>
      </w:numPr>
      <w:ind w:left="0" w:firstLine="0"/>
    </w:pPr>
    <w:rPr>
      <w:rFonts w:ascii="Arial" w:eastAsia="楷体_GB2312" w:hAnsi="Arial"/>
      <w:b/>
      <w:color w:val="000000"/>
      <w:kern w:val="2"/>
      <w:sz w:val="18"/>
      <w:szCs w:val="22"/>
    </w:rPr>
  </w:style>
  <w:style w:type="table" w:customStyle="1" w:styleId="GXformattables">
    <w:name w:val="GX_formattables"/>
    <w:basedOn w:val="ac"/>
    <w:uiPriority w:val="99"/>
    <w:qFormat/>
    <w:rsid w:val="00AD33A1"/>
    <w:rPr>
      <w:rFonts w:ascii="Arial" w:eastAsia="楷体_GB2312" w:hAnsi="Arial"/>
      <w:sz w:val="18"/>
    </w:rPr>
    <w:tblPr>
      <w:tblBorders>
        <w:top w:val="single" w:sz="4" w:space="0" w:color="auto"/>
      </w:tblBorders>
    </w:tblPr>
    <w:tblStylePr w:type="firstRow">
      <w:tblPr/>
      <w:tcPr>
        <w:tcBorders>
          <w:bottom w:val="single" w:sz="4" w:space="0" w:color="auto"/>
          <w:insideH w:val="nil"/>
        </w:tcBorders>
      </w:tcPr>
    </w:tblStylePr>
    <w:tblStylePr w:type="lastRow">
      <w:tblPr/>
      <w:tcPr>
        <w:tcBorders>
          <w:top w:val="single" w:sz="4" w:space="0" w:color="auto"/>
        </w:tcBorders>
      </w:tcPr>
    </w:tblStylePr>
    <w:tblStylePr w:type="lastCol">
      <w:tblPr/>
      <w:tcPr>
        <w:tcBorders>
          <w:top w:val="single" w:sz="4" w:space="0" w:color="auto"/>
        </w:tcBorders>
      </w:tcPr>
    </w:tblStylePr>
  </w:style>
  <w:style w:type="paragraph" w:customStyle="1" w:styleId="a0">
    <w:name w:val="[表格]标题(带编号)"/>
    <w:qFormat/>
    <w:rsid w:val="00AD33A1"/>
    <w:pPr>
      <w:numPr>
        <w:numId w:val="6"/>
      </w:numPr>
      <w:tabs>
        <w:tab w:val="left" w:pos="-420"/>
      </w:tabs>
      <w:ind w:left="0" w:firstLine="0"/>
    </w:pPr>
    <w:rPr>
      <w:rFonts w:ascii="Arial" w:eastAsia="楷体_GB2312" w:hAnsi="Arial"/>
      <w:b/>
      <w:color w:val="000000"/>
      <w:kern w:val="2"/>
      <w:sz w:val="18"/>
      <w:szCs w:val="22"/>
    </w:rPr>
  </w:style>
  <w:style w:type="paragraph" w:customStyle="1" w:styleId="StylesMuluContent3">
    <w:name w:val="Styles_Mulu_Content3"/>
    <w:qFormat/>
    <w:rsid w:val="005F4A59"/>
    <w:pPr>
      <w:tabs>
        <w:tab w:val="left" w:leader="dot" w:pos="7020"/>
      </w:tabs>
      <w:ind w:leftChars="400" w:left="400"/>
      <w:jc w:val="both"/>
    </w:pPr>
    <w:rPr>
      <w:rFonts w:ascii="楷体" w:eastAsia="楷体" w:hAnsi="Arial"/>
      <w:b/>
      <w:kern w:val="2"/>
      <w:sz w:val="21"/>
      <w:szCs w:val="22"/>
    </w:rPr>
  </w:style>
  <w:style w:type="paragraph" w:customStyle="1" w:styleId="StylesMuluGraph">
    <w:name w:val="Styles_Mulu_Graph"/>
    <w:rsid w:val="005F4A59"/>
    <w:pPr>
      <w:tabs>
        <w:tab w:val="left" w:leader="dot" w:pos="7020"/>
      </w:tabs>
      <w:jc w:val="both"/>
    </w:pPr>
    <w:rPr>
      <w:rFonts w:ascii="楷体" w:eastAsia="楷体" w:hAnsi="Arial"/>
      <w:b/>
      <w:kern w:val="2"/>
      <w:sz w:val="21"/>
      <w:szCs w:val="22"/>
    </w:rPr>
  </w:style>
  <w:style w:type="paragraph" w:customStyle="1" w:styleId="a">
    <w:name w:val="【摘要】标题样式"/>
    <w:next w:val="affffffff3"/>
    <w:qFormat/>
    <w:rsid w:val="005F4A59"/>
    <w:pPr>
      <w:widowControl w:val="0"/>
      <w:numPr>
        <w:numId w:val="12"/>
      </w:numPr>
      <w:spacing w:beforeLines="50" w:before="50"/>
      <w:ind w:leftChars="30" w:left="370" w:hanging="340"/>
      <w:jc w:val="both"/>
    </w:pPr>
    <w:rPr>
      <w:rFonts w:ascii="楷体" w:eastAsia="楷体" w:hAnsi="Arial"/>
      <w:b/>
      <w:kern w:val="2"/>
      <w:sz w:val="21"/>
      <w:szCs w:val="22"/>
    </w:rPr>
  </w:style>
  <w:style w:type="paragraph" w:customStyle="1" w:styleId="a2">
    <w:name w:val="一级标题"/>
    <w:basedOn w:val="affffffff4"/>
    <w:link w:val="affffffff5"/>
    <w:rsid w:val="005F4A59"/>
    <w:pPr>
      <w:widowControl/>
      <w:numPr>
        <w:numId w:val="11"/>
      </w:numPr>
      <w:spacing w:beforeLines="50" w:afterLines="50" w:line="360" w:lineRule="auto"/>
      <w:ind w:left="420" w:firstLineChars="0" w:hanging="420"/>
      <w:outlineLvl w:val="0"/>
    </w:pPr>
    <w:rPr>
      <w:rFonts w:eastAsia="楷体_GB2312"/>
      <w:b/>
      <w:sz w:val="30"/>
    </w:rPr>
  </w:style>
  <w:style w:type="table" w:customStyle="1" w:styleId="AXchenhuiStyle">
    <w:name w:val="AX_chenhui_Style"/>
    <w:basedOn w:val="ac"/>
    <w:uiPriority w:val="99"/>
    <w:qFormat/>
    <w:rsid w:val="005F4A59"/>
    <w:rPr>
      <w:rFonts w:ascii="Arial" w:eastAsia="华文楷体" w:hAnsi="Arial"/>
      <w:color w:val="0A4090"/>
      <w:sz w:val="18"/>
    </w:rPr>
    <w:tblPr>
      <w:tblStyleRowBandSize w:val="1"/>
    </w:tbl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numbering" w:customStyle="1" w:styleId="HJStylesSummaryContentMark">
    <w:name w:val="HJ_Styles_Summary_Content_Mark"/>
    <w:uiPriority w:val="99"/>
    <w:rsid w:val="005F4A59"/>
    <w:pPr>
      <w:numPr>
        <w:numId w:val="7"/>
      </w:numPr>
    </w:pPr>
  </w:style>
  <w:style w:type="paragraph" w:customStyle="1" w:styleId="a6">
    <w:name w:val="【正文】一级标题"/>
    <w:next w:val="affffffff6"/>
    <w:qFormat/>
    <w:rsid w:val="005F4A59"/>
    <w:pPr>
      <w:widowControl w:val="0"/>
      <w:numPr>
        <w:numId w:val="13"/>
      </w:numPr>
      <w:spacing w:beforeLines="100" w:before="100" w:line="300" w:lineRule="auto"/>
      <w:outlineLvl w:val="0"/>
    </w:pPr>
    <w:rPr>
      <w:rFonts w:ascii="楷体" w:eastAsia="楷体" w:hAnsi="Arial"/>
      <w:b/>
      <w:kern w:val="2"/>
      <w:sz w:val="24"/>
      <w:szCs w:val="22"/>
    </w:rPr>
  </w:style>
  <w:style w:type="paragraph" w:customStyle="1" w:styleId="a7">
    <w:name w:val="【正文】二级标题"/>
    <w:next w:val="affffffff6"/>
    <w:qFormat/>
    <w:rsid w:val="005F4A59"/>
    <w:pPr>
      <w:widowControl w:val="0"/>
      <w:numPr>
        <w:ilvl w:val="1"/>
        <w:numId w:val="13"/>
      </w:numPr>
      <w:spacing w:beforeLines="50" w:before="50" w:line="300" w:lineRule="auto"/>
      <w:outlineLvl w:val="1"/>
    </w:pPr>
    <w:rPr>
      <w:rFonts w:ascii="楷体" w:eastAsia="楷体" w:hAnsi="Arial"/>
      <w:b/>
      <w:kern w:val="2"/>
      <w:sz w:val="21"/>
      <w:szCs w:val="22"/>
    </w:rPr>
  </w:style>
  <w:style w:type="paragraph" w:customStyle="1" w:styleId="a8">
    <w:name w:val="【正文】三级标题"/>
    <w:next w:val="affffffff6"/>
    <w:qFormat/>
    <w:rsid w:val="005F4A59"/>
    <w:pPr>
      <w:widowControl w:val="0"/>
      <w:numPr>
        <w:ilvl w:val="2"/>
        <w:numId w:val="13"/>
      </w:numPr>
      <w:spacing w:beforeLines="50" w:before="50" w:line="300" w:lineRule="auto"/>
      <w:outlineLvl w:val="2"/>
    </w:pPr>
    <w:rPr>
      <w:rFonts w:ascii="楷体" w:eastAsia="楷体" w:hAnsi="Arial"/>
      <w:b/>
      <w:kern w:val="2"/>
      <w:sz w:val="21"/>
      <w:szCs w:val="22"/>
    </w:rPr>
  </w:style>
  <w:style w:type="paragraph" w:customStyle="1" w:styleId="a3">
    <w:name w:val="二级标题"/>
    <w:basedOn w:val="affffffff4"/>
    <w:rsid w:val="005F4A59"/>
    <w:pPr>
      <w:widowControl/>
      <w:numPr>
        <w:ilvl w:val="1"/>
        <w:numId w:val="11"/>
      </w:numPr>
      <w:adjustRightInd w:val="0"/>
      <w:spacing w:beforeLines="50" w:afterLines="50" w:line="360" w:lineRule="auto"/>
      <w:ind w:left="840" w:firstLineChars="0" w:hanging="420"/>
      <w:outlineLvl w:val="1"/>
    </w:pPr>
    <w:rPr>
      <w:rFonts w:eastAsia="楷体_GB2312"/>
      <w:b/>
      <w:sz w:val="28"/>
    </w:rPr>
  </w:style>
  <w:style w:type="paragraph" w:customStyle="1" w:styleId="affffffff6">
    <w:name w:val="【正文】内容样式"/>
    <w:qFormat/>
    <w:rsid w:val="005F4A59"/>
    <w:pPr>
      <w:widowControl w:val="0"/>
      <w:spacing w:beforeLines="50" w:before="50" w:line="324" w:lineRule="auto"/>
      <w:jc w:val="both"/>
    </w:pPr>
    <w:rPr>
      <w:rFonts w:ascii="楷体" w:eastAsia="楷体" w:hAnsi="Arial"/>
      <w:kern w:val="2"/>
      <w:sz w:val="21"/>
      <w:szCs w:val="22"/>
    </w:rPr>
  </w:style>
  <w:style w:type="paragraph" w:customStyle="1" w:styleId="StylesGraphTitle">
    <w:name w:val="Styles_Graph_Title"/>
    <w:qFormat/>
    <w:rsid w:val="005F4A59"/>
    <w:pPr>
      <w:widowControl w:val="0"/>
      <w:jc w:val="both"/>
    </w:pPr>
    <w:rPr>
      <w:rFonts w:ascii="楷体" w:eastAsia="楷体" w:hAnsi="Arial"/>
      <w:b/>
      <w:color w:val="000000"/>
      <w:kern w:val="2"/>
      <w:sz w:val="21"/>
      <w:szCs w:val="22"/>
    </w:rPr>
  </w:style>
  <w:style w:type="paragraph" w:customStyle="1" w:styleId="StylesGraphSource">
    <w:name w:val="Styles_Graph_Source"/>
    <w:qFormat/>
    <w:rsid w:val="005F4A59"/>
    <w:pPr>
      <w:jc w:val="both"/>
    </w:pPr>
    <w:rPr>
      <w:rFonts w:ascii="楷体" w:eastAsia="楷体" w:hAnsi="Arial"/>
      <w:color w:val="000000"/>
      <w:kern w:val="2"/>
      <w:sz w:val="21"/>
      <w:szCs w:val="22"/>
    </w:rPr>
  </w:style>
  <w:style w:type="numbering" w:customStyle="1" w:styleId="GJStylesContentMark">
    <w:name w:val="GJ_Styles_Content_Mark"/>
    <w:uiPriority w:val="99"/>
    <w:rsid w:val="005F4A59"/>
    <w:pPr>
      <w:numPr>
        <w:numId w:val="8"/>
      </w:numPr>
    </w:pPr>
  </w:style>
  <w:style w:type="numbering" w:customStyle="1" w:styleId="HBStylesTitleNumber">
    <w:name w:val="HB_Styles_Title_Number"/>
    <w:uiPriority w:val="99"/>
    <w:rsid w:val="005F4A59"/>
    <w:pPr>
      <w:numPr>
        <w:numId w:val="10"/>
      </w:numPr>
    </w:pPr>
  </w:style>
  <w:style w:type="character" w:customStyle="1" w:styleId="affffffff5">
    <w:name w:val="一级标题 字符"/>
    <w:link w:val="a2"/>
    <w:rsid w:val="005F4A59"/>
    <w:rPr>
      <w:rFonts w:ascii="Arial" w:eastAsia="楷体_GB2312" w:hAnsi="Arial"/>
      <w:b/>
      <w:kern w:val="2"/>
      <w:sz w:val="30"/>
      <w:szCs w:val="22"/>
    </w:rPr>
  </w:style>
  <w:style w:type="paragraph" w:customStyle="1" w:styleId="a4">
    <w:name w:val="三级标题"/>
    <w:basedOn w:val="affffffff4"/>
    <w:rsid w:val="005F4A59"/>
    <w:pPr>
      <w:widowControl/>
      <w:numPr>
        <w:ilvl w:val="2"/>
        <w:numId w:val="11"/>
      </w:numPr>
      <w:spacing w:beforeLines="50" w:afterLines="50" w:line="360" w:lineRule="auto"/>
      <w:ind w:left="1260" w:firstLineChars="0" w:hanging="420"/>
      <w:outlineLvl w:val="2"/>
    </w:pPr>
    <w:rPr>
      <w:rFonts w:eastAsia="楷体_GB2312"/>
      <w:b/>
      <w:sz w:val="24"/>
    </w:rPr>
  </w:style>
  <w:style w:type="paragraph" w:styleId="affffffff4">
    <w:name w:val="List Paragraph"/>
    <w:basedOn w:val="aa"/>
    <w:uiPriority w:val="34"/>
    <w:qFormat/>
    <w:rsid w:val="0066153B"/>
    <w:pPr>
      <w:ind w:firstLineChars="200" w:firstLine="420"/>
    </w:pPr>
  </w:style>
  <w:style w:type="paragraph" w:customStyle="1" w:styleId="StylesTableSource">
    <w:name w:val="Styles_Table_Source"/>
    <w:qFormat/>
    <w:rsid w:val="005F4A59"/>
    <w:pPr>
      <w:ind w:leftChars="150" w:left="150"/>
    </w:pPr>
    <w:rPr>
      <w:rFonts w:ascii="楷体" w:eastAsia="楷体" w:hAnsi="Arial"/>
      <w:kern w:val="2"/>
      <w:szCs w:val="22"/>
    </w:rPr>
  </w:style>
  <w:style w:type="paragraph" w:customStyle="1" w:styleId="affffffff3">
    <w:name w:val="【摘要】内容样式"/>
    <w:qFormat/>
    <w:rsid w:val="005F4A59"/>
    <w:pPr>
      <w:spacing w:beforeLines="50" w:before="50"/>
      <w:jc w:val="both"/>
    </w:pPr>
    <w:rPr>
      <w:rFonts w:ascii="楷体" w:eastAsia="楷体" w:hAnsi="Arial"/>
      <w:kern w:val="2"/>
      <w:sz w:val="21"/>
      <w:szCs w:val="22"/>
    </w:rPr>
  </w:style>
  <w:style w:type="paragraph" w:customStyle="1" w:styleId="ReportFirPageAuthorName">
    <w:name w:val="Report_FirPage_Author_Name"/>
    <w:qFormat/>
    <w:rsid w:val="005F4A59"/>
    <w:pPr>
      <w:numPr>
        <w:numId w:val="16"/>
      </w:numPr>
    </w:pPr>
    <w:rPr>
      <w:rFonts w:ascii="楷体" w:eastAsia="楷体" w:hAnsi="Arial"/>
      <w:kern w:val="2"/>
      <w:sz w:val="21"/>
      <w:szCs w:val="22"/>
    </w:rPr>
  </w:style>
  <w:style w:type="paragraph" w:customStyle="1" w:styleId="ReportFirPageAuthorEmail">
    <w:name w:val="Report_FirPage_Author_Email"/>
    <w:qFormat/>
    <w:rsid w:val="005F4A59"/>
    <w:pPr>
      <w:numPr>
        <w:numId w:val="14"/>
      </w:numPr>
    </w:pPr>
    <w:rPr>
      <w:rFonts w:ascii="楷体" w:eastAsia="楷体" w:hAnsi="Arial"/>
      <w:kern w:val="2"/>
      <w:sz w:val="21"/>
      <w:szCs w:val="22"/>
    </w:rPr>
  </w:style>
  <w:style w:type="paragraph" w:customStyle="1" w:styleId="StylesTableTitleSuo">
    <w:name w:val="Styles_Table_Title_Suo"/>
    <w:qFormat/>
    <w:rsid w:val="005F4A59"/>
    <w:pPr>
      <w:widowControl w:val="0"/>
      <w:suppressAutoHyphens/>
      <w:ind w:leftChars="1200" w:left="1200"/>
    </w:pPr>
    <w:rPr>
      <w:rFonts w:ascii="楷体" w:eastAsia="楷体" w:hAnsi="Arial"/>
      <w:b/>
      <w:kern w:val="2"/>
      <w:szCs w:val="22"/>
    </w:rPr>
  </w:style>
  <w:style w:type="paragraph" w:customStyle="1" w:styleId="StylesTableSourceSuo">
    <w:name w:val="Styles_Table_Source_Suo"/>
    <w:qFormat/>
    <w:rsid w:val="005F4A59"/>
    <w:pPr>
      <w:ind w:leftChars="1200" w:left="1200"/>
    </w:pPr>
    <w:rPr>
      <w:rFonts w:ascii="楷体" w:eastAsia="楷体" w:hAnsi="Arial"/>
      <w:kern w:val="2"/>
      <w:sz w:val="18"/>
      <w:szCs w:val="22"/>
    </w:rPr>
  </w:style>
  <w:style w:type="numbering" w:customStyle="1" w:styleId="GJStylesContentMarkWide">
    <w:name w:val="GJ_Styles_Content_Mark_Wide"/>
    <w:uiPriority w:val="99"/>
    <w:rsid w:val="005F4A59"/>
    <w:pPr>
      <w:numPr>
        <w:numId w:val="9"/>
      </w:numPr>
    </w:pPr>
  </w:style>
  <w:style w:type="table" w:customStyle="1" w:styleId="AXStylesChartInsertSingleCol">
    <w:name w:val="AX_Styles_Chart_InsertSingleCol"/>
    <w:basedOn w:val="ac"/>
    <w:uiPriority w:val="99"/>
    <w:qFormat/>
    <w:rsid w:val="005F4A59"/>
    <w:rPr>
      <w:rFonts w:ascii="Calibri" w:hAnsi="Calibri"/>
    </w:rPr>
    <w:tblPr>
      <w:tblBorders>
        <w:insideH w:val="single" w:sz="4" w:space="0" w:color="0A4090"/>
      </w:tblBorders>
    </w:tblPr>
    <w:tcPr>
      <w:tcMar>
        <w:left w:w="0" w:type="dxa"/>
        <w:right w:w="0" w:type="dxa"/>
      </w:tcMar>
    </w:tcPr>
    <w:tblStylePr w:type="firstRow">
      <w:pPr>
        <w:wordWrap/>
        <w:jc w:val="left"/>
      </w:pPr>
      <w:rPr>
        <w:rFonts w:eastAsia="Verdana"/>
        <w:b/>
        <w:i w:val="0"/>
        <w:color w:val="0A4090"/>
        <w:sz w:val="20"/>
      </w:rPr>
    </w:tblStylePr>
    <w:tblStylePr w:type="lastRow">
      <w:pPr>
        <w:wordWrap/>
        <w:jc w:val="left"/>
      </w:pPr>
    </w:tblStylePr>
  </w:style>
  <w:style w:type="table" w:customStyle="1" w:styleId="AXStylesChartInsertDoubleCol">
    <w:name w:val="AX_Styles_Chart_InsertDoubleCol"/>
    <w:basedOn w:val="ac"/>
    <w:uiPriority w:val="99"/>
    <w:qFormat/>
    <w:rsid w:val="005F4A59"/>
    <w:rPr>
      <w:rFonts w:ascii="Calibri" w:hAnsi="Calibri"/>
    </w:rPr>
    <w:tblPr/>
    <w:tcPr>
      <w:tcMar>
        <w:left w:w="0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nil"/>
          <w:insideH w:val="single" w:sz="4" w:space="0" w:color="0072BB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0072BB"/>
          <w:insideV w:val="nil"/>
          <w:tl2br w:val="nil"/>
          <w:tr2bl w:val="nil"/>
        </w:tcBorders>
      </w:tcPr>
    </w:tblStylePr>
  </w:style>
  <w:style w:type="paragraph" w:customStyle="1" w:styleId="StylesTableTitle">
    <w:name w:val="Styles_Table_Title"/>
    <w:qFormat/>
    <w:rsid w:val="005F4A59"/>
    <w:pPr>
      <w:widowControl w:val="0"/>
      <w:suppressAutoHyphens/>
      <w:ind w:leftChars="150" w:left="150"/>
      <w:jc w:val="both"/>
    </w:pPr>
    <w:rPr>
      <w:rFonts w:ascii="楷体" w:eastAsia="楷体" w:hAnsi="Arial"/>
      <w:b/>
      <w:kern w:val="2"/>
      <w:szCs w:val="22"/>
    </w:rPr>
  </w:style>
  <w:style w:type="character" w:styleId="affffffff7">
    <w:name w:val="Intense Reference"/>
    <w:uiPriority w:val="32"/>
    <w:qFormat/>
    <w:rsid w:val="005F4A59"/>
    <w:rPr>
      <w:rFonts w:eastAsia="楷体"/>
      <w:b w:val="0"/>
      <w:bCs/>
      <w:i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auto"/>
      <w:spacing w:val="5"/>
      <w:sz w:val="18"/>
      <w:vertAlign w:val="baseline"/>
    </w:rPr>
  </w:style>
  <w:style w:type="paragraph" w:customStyle="1" w:styleId="ReportFirPageAuthorSAC">
    <w:name w:val="Report_FirPage_Author_SAC"/>
    <w:basedOn w:val="StylesMuluContent3"/>
    <w:qFormat/>
    <w:rsid w:val="005F4A59"/>
    <w:pPr>
      <w:numPr>
        <w:numId w:val="17"/>
      </w:numPr>
      <w:ind w:leftChars="0" w:left="0"/>
      <w:jc w:val="left"/>
    </w:pPr>
    <w:rPr>
      <w:b w:val="0"/>
    </w:rPr>
  </w:style>
  <w:style w:type="paragraph" w:customStyle="1" w:styleId="StylesMuluContent1">
    <w:name w:val="Styles_Mulu_Content1"/>
    <w:rsid w:val="005F4A59"/>
    <w:pPr>
      <w:tabs>
        <w:tab w:val="left" w:leader="dot" w:pos="7020"/>
      </w:tabs>
      <w:jc w:val="both"/>
    </w:pPr>
    <w:rPr>
      <w:rFonts w:ascii="楷体" w:eastAsia="楷体" w:hAnsi="Arial"/>
      <w:b/>
      <w:kern w:val="2"/>
      <w:sz w:val="21"/>
      <w:szCs w:val="22"/>
    </w:rPr>
  </w:style>
  <w:style w:type="paragraph" w:customStyle="1" w:styleId="StylesMuluContent2">
    <w:name w:val="Styles_Mulu_Content2"/>
    <w:rsid w:val="005F4A59"/>
    <w:pPr>
      <w:tabs>
        <w:tab w:val="left" w:leader="dot" w:pos="7020"/>
      </w:tabs>
      <w:ind w:leftChars="200" w:left="200"/>
      <w:jc w:val="both"/>
    </w:pPr>
    <w:rPr>
      <w:rFonts w:ascii="楷体" w:eastAsia="楷体" w:hAnsi="Arial"/>
      <w:b/>
      <w:kern w:val="2"/>
      <w:sz w:val="21"/>
      <w:szCs w:val="22"/>
    </w:rPr>
  </w:style>
  <w:style w:type="paragraph" w:customStyle="1" w:styleId="ReportFirPageAuthorTel">
    <w:name w:val="Report_FirPage_Author_Tel"/>
    <w:qFormat/>
    <w:rsid w:val="005F4A59"/>
    <w:pPr>
      <w:numPr>
        <w:numId w:val="15"/>
      </w:numPr>
      <w:ind w:left="420"/>
    </w:pPr>
    <w:rPr>
      <w:rFonts w:ascii="楷体" w:eastAsia="楷体" w:hAnsi="Arial"/>
      <w:kern w:val="2"/>
      <w:sz w:val="21"/>
      <w:szCs w:val="22"/>
    </w:rPr>
  </w:style>
  <w:style w:type="character" w:customStyle="1" w:styleId="14">
    <w:name w:val="页眉 字符1"/>
    <w:uiPriority w:val="99"/>
    <w:rsid w:val="001B2286"/>
    <w:rPr>
      <w:rFonts w:ascii="Arial" w:hAnsi="Arial"/>
      <w:kern w:val="2"/>
      <w:sz w:val="18"/>
      <w:szCs w:val="18"/>
    </w:rPr>
  </w:style>
  <w:style w:type="character" w:customStyle="1" w:styleId="15">
    <w:name w:val="页脚 字符1"/>
    <w:uiPriority w:val="99"/>
    <w:rsid w:val="001B2286"/>
    <w:rPr>
      <w:rFonts w:ascii="Arial" w:hAnsi="Arial"/>
      <w:kern w:val="2"/>
      <w:sz w:val="18"/>
      <w:szCs w:val="18"/>
    </w:rPr>
  </w:style>
  <w:style w:type="paragraph" w:customStyle="1" w:styleId="affffffff8">
    <w:basedOn w:val="aa"/>
    <w:next w:val="affffffff4"/>
    <w:uiPriority w:val="34"/>
    <w:qFormat/>
    <w:rsid w:val="00306DFB"/>
    <w:pPr>
      <w:ind w:firstLineChars="200" w:firstLine="420"/>
    </w:pPr>
  </w:style>
  <w:style w:type="paragraph" w:customStyle="1" w:styleId="affffffff9">
    <w:basedOn w:val="aa"/>
    <w:next w:val="affffffff4"/>
    <w:uiPriority w:val="34"/>
    <w:qFormat/>
    <w:rsid w:val="001B2286"/>
    <w:pPr>
      <w:ind w:firstLineChars="200" w:firstLine="420"/>
    </w:pPr>
  </w:style>
  <w:style w:type="character" w:customStyle="1" w:styleId="2c">
    <w:name w:val="页眉 字符2"/>
    <w:uiPriority w:val="99"/>
    <w:rsid w:val="003024EA"/>
    <w:rPr>
      <w:rFonts w:ascii="Arial" w:hAnsi="Arial"/>
      <w:kern w:val="2"/>
      <w:sz w:val="18"/>
      <w:szCs w:val="18"/>
    </w:rPr>
  </w:style>
  <w:style w:type="character" w:customStyle="1" w:styleId="2d">
    <w:name w:val="页脚 字符2"/>
    <w:uiPriority w:val="99"/>
    <w:rsid w:val="003024EA"/>
    <w:rPr>
      <w:rFonts w:ascii="Arial" w:hAnsi="Arial"/>
      <w:kern w:val="2"/>
      <w:sz w:val="18"/>
      <w:szCs w:val="18"/>
    </w:rPr>
  </w:style>
  <w:style w:type="paragraph" w:customStyle="1" w:styleId="affffffffa">
    <w:basedOn w:val="aa"/>
    <w:next w:val="affffffff4"/>
    <w:uiPriority w:val="34"/>
    <w:qFormat/>
    <w:rsid w:val="003024EA"/>
    <w:pPr>
      <w:ind w:firstLineChars="200" w:firstLine="420"/>
    </w:pPr>
  </w:style>
  <w:style w:type="character" w:customStyle="1" w:styleId="37">
    <w:name w:val="页眉 字符3"/>
    <w:uiPriority w:val="99"/>
    <w:rsid w:val="007069DB"/>
    <w:rPr>
      <w:rFonts w:ascii="Arial" w:hAnsi="Arial"/>
      <w:kern w:val="2"/>
      <w:sz w:val="18"/>
      <w:szCs w:val="18"/>
    </w:rPr>
  </w:style>
  <w:style w:type="character" w:customStyle="1" w:styleId="38">
    <w:name w:val="页脚 字符3"/>
    <w:uiPriority w:val="99"/>
    <w:rsid w:val="007069DB"/>
    <w:rPr>
      <w:rFonts w:ascii="Arial" w:hAnsi="Arial"/>
      <w:kern w:val="2"/>
      <w:sz w:val="18"/>
      <w:szCs w:val="18"/>
    </w:rPr>
  </w:style>
  <w:style w:type="paragraph" w:customStyle="1" w:styleId="affffffffb">
    <w:basedOn w:val="aa"/>
    <w:next w:val="affffffff4"/>
    <w:uiPriority w:val="34"/>
    <w:qFormat/>
    <w:rsid w:val="007069DB"/>
    <w:pPr>
      <w:ind w:firstLineChars="200" w:firstLine="420"/>
    </w:pPr>
  </w:style>
  <w:style w:type="character" w:customStyle="1" w:styleId="45">
    <w:name w:val="页眉 字符4"/>
    <w:uiPriority w:val="99"/>
    <w:rsid w:val="00CA3210"/>
    <w:rPr>
      <w:rFonts w:ascii="Calibri" w:hAnsi="Calibri"/>
      <w:kern w:val="2"/>
      <w:sz w:val="18"/>
      <w:szCs w:val="18"/>
    </w:rPr>
  </w:style>
  <w:style w:type="character" w:customStyle="1" w:styleId="46">
    <w:name w:val="页脚 字符4"/>
    <w:uiPriority w:val="99"/>
    <w:rsid w:val="00CA3210"/>
    <w:rPr>
      <w:rFonts w:ascii="Calibri" w:hAnsi="Calibri"/>
      <w:kern w:val="2"/>
      <w:sz w:val="18"/>
      <w:szCs w:val="18"/>
    </w:rPr>
  </w:style>
  <w:style w:type="paragraph" w:customStyle="1" w:styleId="affffffffc">
    <w:basedOn w:val="aa"/>
    <w:next w:val="affffffff4"/>
    <w:uiPriority w:val="34"/>
    <w:qFormat/>
    <w:rsid w:val="00CA3210"/>
    <w:pPr>
      <w:ind w:firstLineChars="200" w:firstLine="420"/>
    </w:pPr>
  </w:style>
  <w:style w:type="character" w:customStyle="1" w:styleId="55">
    <w:name w:val="页眉 字符5"/>
    <w:uiPriority w:val="99"/>
    <w:rsid w:val="00556872"/>
    <w:rPr>
      <w:rFonts w:ascii="Calibri" w:hAnsi="Calibri"/>
      <w:kern w:val="2"/>
      <w:sz w:val="18"/>
      <w:szCs w:val="18"/>
    </w:rPr>
  </w:style>
  <w:style w:type="character" w:customStyle="1" w:styleId="56">
    <w:name w:val="页脚 字符5"/>
    <w:uiPriority w:val="99"/>
    <w:rsid w:val="00556872"/>
    <w:rPr>
      <w:rFonts w:ascii="Calibri" w:hAnsi="Calibri"/>
      <w:kern w:val="2"/>
      <w:sz w:val="18"/>
      <w:szCs w:val="18"/>
    </w:rPr>
  </w:style>
  <w:style w:type="paragraph" w:customStyle="1" w:styleId="affffffffd">
    <w:basedOn w:val="aa"/>
    <w:next w:val="affffffff4"/>
    <w:uiPriority w:val="34"/>
    <w:qFormat/>
    <w:rsid w:val="00300253"/>
    <w:pPr>
      <w:ind w:firstLineChars="200" w:firstLine="420"/>
    </w:pPr>
  </w:style>
  <w:style w:type="character" w:customStyle="1" w:styleId="61">
    <w:name w:val="页眉 字符6"/>
    <w:uiPriority w:val="99"/>
    <w:rsid w:val="00CB437B"/>
    <w:rPr>
      <w:rFonts w:ascii="Arial" w:hAnsi="Arial"/>
      <w:kern w:val="2"/>
      <w:sz w:val="18"/>
      <w:szCs w:val="18"/>
    </w:rPr>
  </w:style>
  <w:style w:type="character" w:customStyle="1" w:styleId="62">
    <w:name w:val="页脚 字符6"/>
    <w:uiPriority w:val="99"/>
    <w:rsid w:val="00CB437B"/>
    <w:rPr>
      <w:rFonts w:ascii="Arial" w:hAnsi="Arial"/>
      <w:kern w:val="2"/>
      <w:sz w:val="18"/>
      <w:szCs w:val="18"/>
    </w:rPr>
  </w:style>
  <w:style w:type="paragraph" w:customStyle="1" w:styleId="affffffffe">
    <w:basedOn w:val="aa"/>
    <w:next w:val="affffffff4"/>
    <w:uiPriority w:val="34"/>
    <w:qFormat/>
    <w:rsid w:val="00CB437B"/>
    <w:pPr>
      <w:ind w:firstLineChars="200" w:firstLine="420"/>
    </w:pPr>
  </w:style>
  <w:style w:type="character" w:customStyle="1" w:styleId="71">
    <w:name w:val="页眉 字符7"/>
    <w:uiPriority w:val="99"/>
    <w:rsid w:val="007B1008"/>
    <w:rPr>
      <w:rFonts w:ascii="Arial" w:hAnsi="Arial"/>
      <w:kern w:val="2"/>
      <w:sz w:val="18"/>
      <w:szCs w:val="18"/>
    </w:rPr>
  </w:style>
  <w:style w:type="character" w:customStyle="1" w:styleId="72">
    <w:name w:val="页脚 字符7"/>
    <w:uiPriority w:val="99"/>
    <w:rsid w:val="007B1008"/>
    <w:rPr>
      <w:rFonts w:ascii="Arial" w:hAnsi="Arial"/>
      <w:kern w:val="2"/>
      <w:sz w:val="18"/>
      <w:szCs w:val="18"/>
    </w:rPr>
  </w:style>
  <w:style w:type="paragraph" w:customStyle="1" w:styleId="afffffffff">
    <w:basedOn w:val="aa"/>
    <w:next w:val="affffffff4"/>
    <w:uiPriority w:val="34"/>
    <w:qFormat/>
    <w:rsid w:val="007B1008"/>
    <w:pPr>
      <w:ind w:firstLineChars="200" w:firstLine="420"/>
    </w:pPr>
  </w:style>
  <w:style w:type="character" w:customStyle="1" w:styleId="apple-converted-space">
    <w:name w:val="apple-converted-space"/>
    <w:basedOn w:val="ab"/>
    <w:rsid w:val="003B0EB4"/>
  </w:style>
  <w:style w:type="character" w:customStyle="1" w:styleId="81">
    <w:name w:val="页眉 字符8"/>
    <w:uiPriority w:val="99"/>
    <w:rsid w:val="0007155B"/>
    <w:rPr>
      <w:rFonts w:ascii="Arial" w:hAnsi="Arial"/>
      <w:kern w:val="2"/>
      <w:sz w:val="18"/>
      <w:szCs w:val="18"/>
    </w:rPr>
  </w:style>
  <w:style w:type="character" w:customStyle="1" w:styleId="82">
    <w:name w:val="页脚 字符8"/>
    <w:uiPriority w:val="99"/>
    <w:rsid w:val="0007155B"/>
    <w:rPr>
      <w:rFonts w:ascii="Arial" w:hAnsi="Arial"/>
      <w:kern w:val="2"/>
      <w:sz w:val="18"/>
      <w:szCs w:val="18"/>
    </w:rPr>
  </w:style>
  <w:style w:type="paragraph" w:customStyle="1" w:styleId="afffffffff0">
    <w:basedOn w:val="aa"/>
    <w:next w:val="affffffff4"/>
    <w:uiPriority w:val="34"/>
    <w:qFormat/>
    <w:rsid w:val="0007155B"/>
    <w:pPr>
      <w:ind w:firstLineChars="200" w:firstLine="420"/>
    </w:pPr>
  </w:style>
  <w:style w:type="character" w:customStyle="1" w:styleId="91">
    <w:name w:val="页眉 字符9"/>
    <w:uiPriority w:val="99"/>
    <w:rsid w:val="008C1BED"/>
    <w:rPr>
      <w:rFonts w:ascii="Arial" w:hAnsi="Arial"/>
      <w:kern w:val="2"/>
      <w:sz w:val="18"/>
      <w:szCs w:val="18"/>
    </w:rPr>
  </w:style>
  <w:style w:type="character" w:customStyle="1" w:styleId="92">
    <w:name w:val="页脚 字符9"/>
    <w:uiPriority w:val="99"/>
    <w:rsid w:val="008C1BED"/>
    <w:rPr>
      <w:rFonts w:ascii="Arial" w:hAnsi="Arial"/>
      <w:kern w:val="2"/>
      <w:sz w:val="18"/>
      <w:szCs w:val="18"/>
    </w:rPr>
  </w:style>
  <w:style w:type="paragraph" w:customStyle="1" w:styleId="afffffffff1">
    <w:basedOn w:val="aa"/>
    <w:next w:val="affffffff4"/>
    <w:uiPriority w:val="34"/>
    <w:qFormat/>
    <w:rsid w:val="008C1BED"/>
    <w:pPr>
      <w:ind w:firstLineChars="200" w:firstLine="420"/>
    </w:pPr>
  </w:style>
  <w:style w:type="character" w:customStyle="1" w:styleId="100">
    <w:name w:val="页眉 字符10"/>
    <w:uiPriority w:val="99"/>
    <w:rsid w:val="00E141F4"/>
    <w:rPr>
      <w:rFonts w:ascii="Arial" w:hAnsi="Arial"/>
      <w:kern w:val="2"/>
      <w:sz w:val="18"/>
      <w:szCs w:val="18"/>
    </w:rPr>
  </w:style>
  <w:style w:type="character" w:customStyle="1" w:styleId="101">
    <w:name w:val="页脚 字符10"/>
    <w:uiPriority w:val="99"/>
    <w:rsid w:val="00E141F4"/>
    <w:rPr>
      <w:rFonts w:ascii="Arial" w:hAnsi="Arial"/>
      <w:kern w:val="2"/>
      <w:sz w:val="18"/>
      <w:szCs w:val="18"/>
    </w:rPr>
  </w:style>
  <w:style w:type="paragraph" w:customStyle="1" w:styleId="afffffffff2">
    <w:basedOn w:val="aa"/>
    <w:next w:val="affffffff4"/>
    <w:uiPriority w:val="34"/>
    <w:qFormat/>
    <w:rsid w:val="00E141F4"/>
    <w:pPr>
      <w:ind w:firstLineChars="200" w:firstLine="420"/>
    </w:pPr>
  </w:style>
  <w:style w:type="character" w:customStyle="1" w:styleId="110">
    <w:name w:val="页眉 字符11"/>
    <w:uiPriority w:val="99"/>
    <w:rsid w:val="002E5A91"/>
    <w:rPr>
      <w:rFonts w:ascii="Arial" w:hAnsi="Arial"/>
      <w:kern w:val="2"/>
      <w:sz w:val="18"/>
      <w:szCs w:val="18"/>
    </w:rPr>
  </w:style>
  <w:style w:type="character" w:customStyle="1" w:styleId="111">
    <w:name w:val="页脚 字符11"/>
    <w:uiPriority w:val="99"/>
    <w:rsid w:val="002E5A91"/>
    <w:rPr>
      <w:rFonts w:ascii="Arial" w:hAnsi="Arial"/>
      <w:kern w:val="2"/>
      <w:sz w:val="18"/>
      <w:szCs w:val="18"/>
    </w:rPr>
  </w:style>
  <w:style w:type="paragraph" w:customStyle="1" w:styleId="afffffffff3">
    <w:basedOn w:val="aa"/>
    <w:next w:val="affffffff4"/>
    <w:uiPriority w:val="34"/>
    <w:qFormat/>
    <w:rsid w:val="00C7475B"/>
    <w:pPr>
      <w:ind w:firstLineChars="200" w:firstLine="420"/>
    </w:pPr>
  </w:style>
  <w:style w:type="paragraph" w:customStyle="1" w:styleId="afffffffff4">
    <w:basedOn w:val="aa"/>
    <w:next w:val="affffffff4"/>
    <w:uiPriority w:val="34"/>
    <w:qFormat/>
    <w:rsid w:val="002E5A91"/>
    <w:pPr>
      <w:ind w:firstLineChars="200" w:firstLine="420"/>
    </w:pPr>
  </w:style>
  <w:style w:type="character" w:customStyle="1" w:styleId="120">
    <w:name w:val="页眉 字符12"/>
    <w:uiPriority w:val="99"/>
    <w:rsid w:val="002A014A"/>
    <w:rPr>
      <w:rFonts w:ascii="Arial" w:hAnsi="Arial"/>
      <w:kern w:val="2"/>
      <w:sz w:val="18"/>
      <w:szCs w:val="18"/>
    </w:rPr>
  </w:style>
  <w:style w:type="character" w:customStyle="1" w:styleId="121">
    <w:name w:val="页脚 字符12"/>
    <w:uiPriority w:val="99"/>
    <w:rsid w:val="002A014A"/>
    <w:rPr>
      <w:rFonts w:ascii="Arial" w:hAnsi="Arial"/>
      <w:kern w:val="2"/>
      <w:sz w:val="18"/>
      <w:szCs w:val="18"/>
    </w:rPr>
  </w:style>
  <w:style w:type="paragraph" w:customStyle="1" w:styleId="afffffffff5">
    <w:basedOn w:val="aa"/>
    <w:next w:val="affffffff4"/>
    <w:uiPriority w:val="34"/>
    <w:qFormat/>
    <w:rsid w:val="007E7331"/>
    <w:pPr>
      <w:ind w:firstLineChars="200" w:firstLine="420"/>
    </w:pPr>
  </w:style>
  <w:style w:type="paragraph" w:customStyle="1" w:styleId="afffffffff6">
    <w:basedOn w:val="aa"/>
    <w:next w:val="affffffff4"/>
    <w:uiPriority w:val="34"/>
    <w:qFormat/>
    <w:rsid w:val="002A014A"/>
    <w:pPr>
      <w:ind w:firstLineChars="200" w:firstLine="420"/>
    </w:pPr>
  </w:style>
  <w:style w:type="character" w:customStyle="1" w:styleId="130">
    <w:name w:val="页眉 字符13"/>
    <w:uiPriority w:val="99"/>
    <w:rsid w:val="005917AD"/>
    <w:rPr>
      <w:rFonts w:ascii="Arial" w:hAnsi="Arial"/>
      <w:kern w:val="2"/>
      <w:sz w:val="18"/>
      <w:szCs w:val="18"/>
    </w:rPr>
  </w:style>
  <w:style w:type="character" w:customStyle="1" w:styleId="131">
    <w:name w:val="页脚 字符13"/>
    <w:uiPriority w:val="99"/>
    <w:rsid w:val="005917AD"/>
    <w:rPr>
      <w:rFonts w:ascii="Arial" w:hAnsi="Arial"/>
      <w:kern w:val="2"/>
      <w:sz w:val="18"/>
      <w:szCs w:val="18"/>
    </w:rPr>
  </w:style>
  <w:style w:type="paragraph" w:customStyle="1" w:styleId="afffffffff7">
    <w:basedOn w:val="aa"/>
    <w:next w:val="affffffff4"/>
    <w:uiPriority w:val="34"/>
    <w:qFormat/>
    <w:rsid w:val="005917AD"/>
    <w:pPr>
      <w:ind w:firstLineChars="200" w:firstLine="420"/>
    </w:pPr>
  </w:style>
  <w:style w:type="character" w:customStyle="1" w:styleId="140">
    <w:name w:val="页眉 字符14"/>
    <w:uiPriority w:val="99"/>
    <w:rsid w:val="00D81EC7"/>
    <w:rPr>
      <w:rFonts w:ascii="Arial" w:hAnsi="Arial"/>
      <w:kern w:val="2"/>
      <w:sz w:val="18"/>
      <w:szCs w:val="18"/>
    </w:rPr>
  </w:style>
  <w:style w:type="character" w:customStyle="1" w:styleId="141">
    <w:name w:val="页脚 字符14"/>
    <w:uiPriority w:val="99"/>
    <w:rsid w:val="00D81EC7"/>
    <w:rPr>
      <w:rFonts w:ascii="Arial" w:hAnsi="Arial"/>
      <w:kern w:val="2"/>
      <w:sz w:val="18"/>
      <w:szCs w:val="18"/>
    </w:rPr>
  </w:style>
  <w:style w:type="paragraph" w:customStyle="1" w:styleId="afffffffff8">
    <w:basedOn w:val="aa"/>
    <w:next w:val="affffffff4"/>
    <w:uiPriority w:val="34"/>
    <w:qFormat/>
    <w:rsid w:val="00D81EC7"/>
    <w:pPr>
      <w:ind w:firstLineChars="200" w:firstLine="420"/>
    </w:pPr>
  </w:style>
  <w:style w:type="character" w:customStyle="1" w:styleId="150">
    <w:name w:val="页眉 字符15"/>
    <w:uiPriority w:val="99"/>
    <w:rsid w:val="00D774E9"/>
    <w:rPr>
      <w:rFonts w:ascii="Arial" w:hAnsi="Arial"/>
      <w:kern w:val="2"/>
      <w:sz w:val="18"/>
      <w:szCs w:val="18"/>
    </w:rPr>
  </w:style>
  <w:style w:type="character" w:customStyle="1" w:styleId="151">
    <w:name w:val="页脚 字符15"/>
    <w:uiPriority w:val="99"/>
    <w:rsid w:val="00D774E9"/>
    <w:rPr>
      <w:rFonts w:ascii="Arial" w:hAnsi="Arial"/>
      <w:kern w:val="2"/>
      <w:sz w:val="18"/>
      <w:szCs w:val="18"/>
    </w:rPr>
  </w:style>
  <w:style w:type="paragraph" w:customStyle="1" w:styleId="afffffffff9">
    <w:basedOn w:val="aa"/>
    <w:next w:val="affffffff4"/>
    <w:uiPriority w:val="34"/>
    <w:qFormat/>
    <w:rsid w:val="00D774E9"/>
    <w:pPr>
      <w:ind w:firstLineChars="200" w:firstLine="420"/>
    </w:pPr>
  </w:style>
  <w:style w:type="character" w:customStyle="1" w:styleId="16">
    <w:name w:val="页眉 字符16"/>
    <w:uiPriority w:val="99"/>
    <w:rsid w:val="002123C2"/>
    <w:rPr>
      <w:rFonts w:ascii="Calibri" w:hAnsi="Calibri"/>
      <w:kern w:val="2"/>
      <w:sz w:val="18"/>
      <w:szCs w:val="18"/>
    </w:rPr>
  </w:style>
  <w:style w:type="character" w:customStyle="1" w:styleId="160">
    <w:name w:val="页脚 字符16"/>
    <w:uiPriority w:val="99"/>
    <w:rsid w:val="002123C2"/>
    <w:rPr>
      <w:rFonts w:ascii="Calibri" w:hAnsi="Calibri"/>
      <w:kern w:val="2"/>
      <w:sz w:val="18"/>
      <w:szCs w:val="18"/>
    </w:rPr>
  </w:style>
  <w:style w:type="paragraph" w:customStyle="1" w:styleId="afffffffffa">
    <w:basedOn w:val="aa"/>
    <w:next w:val="affffffff4"/>
    <w:uiPriority w:val="34"/>
    <w:qFormat/>
    <w:rsid w:val="00EC12B2"/>
    <w:pPr>
      <w:ind w:firstLineChars="200" w:firstLine="420"/>
    </w:pPr>
  </w:style>
  <w:style w:type="character" w:customStyle="1" w:styleId="17">
    <w:name w:val="页眉 字符17"/>
    <w:uiPriority w:val="99"/>
    <w:rsid w:val="00DD54CD"/>
    <w:rPr>
      <w:rFonts w:ascii="Arial" w:hAnsi="Arial"/>
      <w:kern w:val="2"/>
      <w:sz w:val="18"/>
      <w:szCs w:val="18"/>
    </w:rPr>
  </w:style>
  <w:style w:type="character" w:customStyle="1" w:styleId="170">
    <w:name w:val="页脚 字符17"/>
    <w:uiPriority w:val="99"/>
    <w:rsid w:val="00DD54CD"/>
    <w:rPr>
      <w:rFonts w:ascii="Arial" w:hAnsi="Arial"/>
      <w:kern w:val="2"/>
      <w:sz w:val="18"/>
      <w:szCs w:val="18"/>
    </w:rPr>
  </w:style>
  <w:style w:type="paragraph" w:customStyle="1" w:styleId="afffffffffb">
    <w:basedOn w:val="aa"/>
    <w:next w:val="affffffff4"/>
    <w:uiPriority w:val="34"/>
    <w:qFormat/>
    <w:rsid w:val="00DD54CD"/>
    <w:pPr>
      <w:ind w:firstLineChars="200" w:firstLine="420"/>
    </w:pPr>
  </w:style>
  <w:style w:type="character" w:customStyle="1" w:styleId="18">
    <w:name w:val="页眉 字符18"/>
    <w:uiPriority w:val="99"/>
    <w:rsid w:val="004B4F36"/>
    <w:rPr>
      <w:rFonts w:ascii="Arial" w:hAnsi="Arial"/>
      <w:kern w:val="2"/>
      <w:sz w:val="18"/>
      <w:szCs w:val="18"/>
    </w:rPr>
  </w:style>
  <w:style w:type="character" w:customStyle="1" w:styleId="180">
    <w:name w:val="页脚 字符18"/>
    <w:uiPriority w:val="99"/>
    <w:rsid w:val="004B4F36"/>
    <w:rPr>
      <w:rFonts w:ascii="Arial" w:hAnsi="Arial"/>
      <w:kern w:val="2"/>
      <w:sz w:val="18"/>
      <w:szCs w:val="18"/>
    </w:rPr>
  </w:style>
  <w:style w:type="paragraph" w:customStyle="1" w:styleId="afffffffffc">
    <w:basedOn w:val="aa"/>
    <w:next w:val="affffffff4"/>
    <w:uiPriority w:val="34"/>
    <w:qFormat/>
    <w:rsid w:val="004B4F36"/>
    <w:pPr>
      <w:ind w:firstLineChars="200" w:firstLine="420"/>
    </w:pPr>
  </w:style>
  <w:style w:type="character" w:customStyle="1" w:styleId="19">
    <w:name w:val="页眉 字符19"/>
    <w:uiPriority w:val="99"/>
    <w:rsid w:val="00C55806"/>
    <w:rPr>
      <w:rFonts w:ascii="Arial" w:hAnsi="Arial"/>
      <w:kern w:val="2"/>
      <w:sz w:val="18"/>
      <w:szCs w:val="18"/>
    </w:rPr>
  </w:style>
  <w:style w:type="character" w:customStyle="1" w:styleId="190">
    <w:name w:val="页脚 字符19"/>
    <w:uiPriority w:val="99"/>
    <w:rsid w:val="00C55806"/>
    <w:rPr>
      <w:rFonts w:ascii="Arial" w:hAnsi="Arial"/>
      <w:kern w:val="2"/>
      <w:sz w:val="18"/>
      <w:szCs w:val="18"/>
    </w:rPr>
  </w:style>
  <w:style w:type="paragraph" w:customStyle="1" w:styleId="afffffffffd">
    <w:basedOn w:val="aa"/>
    <w:next w:val="affffffff4"/>
    <w:uiPriority w:val="34"/>
    <w:qFormat/>
    <w:rsid w:val="00C55806"/>
    <w:pPr>
      <w:ind w:firstLineChars="200" w:firstLine="420"/>
    </w:pPr>
  </w:style>
  <w:style w:type="character" w:customStyle="1" w:styleId="Chare">
    <w:name w:val="[图表]标题 Char"/>
    <w:basedOn w:val="ab"/>
    <w:link w:val="affffffff"/>
    <w:qFormat/>
    <w:rsid w:val="003A28D4"/>
    <w:rPr>
      <w:rFonts w:ascii="Arial" w:eastAsia="楷体_GB2312" w:hAnsi="Arial"/>
      <w:b/>
      <w:color w:val="000000"/>
      <w:kern w:val="2"/>
      <w:sz w:val="18"/>
      <w:szCs w:val="22"/>
    </w:rPr>
  </w:style>
  <w:style w:type="character" w:customStyle="1" w:styleId="200">
    <w:name w:val="页眉 字符20"/>
    <w:uiPriority w:val="99"/>
    <w:rsid w:val="008A7276"/>
    <w:rPr>
      <w:rFonts w:ascii="Arial" w:hAnsi="Arial"/>
      <w:kern w:val="2"/>
      <w:sz w:val="18"/>
      <w:szCs w:val="18"/>
    </w:rPr>
  </w:style>
  <w:style w:type="character" w:customStyle="1" w:styleId="201">
    <w:name w:val="页脚 字符20"/>
    <w:uiPriority w:val="99"/>
    <w:rsid w:val="008A7276"/>
    <w:rPr>
      <w:rFonts w:ascii="Arial" w:hAnsi="Arial"/>
      <w:kern w:val="2"/>
      <w:sz w:val="18"/>
      <w:szCs w:val="18"/>
    </w:rPr>
  </w:style>
  <w:style w:type="paragraph" w:customStyle="1" w:styleId="afffffffffe">
    <w:basedOn w:val="aa"/>
    <w:next w:val="affffffff4"/>
    <w:uiPriority w:val="34"/>
    <w:qFormat/>
    <w:rsid w:val="008A7276"/>
    <w:pPr>
      <w:ind w:firstLineChars="200" w:firstLine="420"/>
    </w:pPr>
  </w:style>
  <w:style w:type="character" w:customStyle="1" w:styleId="B3Char">
    <w:name w:val="B3内文表格内容 Char"/>
    <w:link w:val="B3"/>
    <w:rsid w:val="00012505"/>
    <w:rPr>
      <w:rFonts w:ascii="Arial" w:eastAsia="楷体_GB2312" w:hAnsi="Arial" w:cs="Arial"/>
      <w:kern w:val="2"/>
      <w:sz w:val="15"/>
      <w:szCs w:val="15"/>
    </w:rPr>
  </w:style>
  <w:style w:type="character" w:customStyle="1" w:styleId="21">
    <w:name w:val="页眉 字符21"/>
    <w:link w:val="af0"/>
    <w:uiPriority w:val="99"/>
    <w:rsid w:val="005F4A59"/>
    <w:rPr>
      <w:rFonts w:ascii="Arial" w:hAnsi="Arial"/>
      <w:kern w:val="2"/>
      <w:sz w:val="18"/>
      <w:szCs w:val="18"/>
    </w:rPr>
  </w:style>
  <w:style w:type="character" w:customStyle="1" w:styleId="210">
    <w:name w:val="页脚 字符21"/>
    <w:link w:val="af1"/>
    <w:uiPriority w:val="99"/>
    <w:rsid w:val="005F4A59"/>
    <w:rPr>
      <w:rFonts w:ascii="Arial" w:hAnsi="Arial"/>
      <w:kern w:val="2"/>
      <w:sz w:val="18"/>
      <w:szCs w:val="18"/>
    </w:rPr>
  </w:style>
  <w:style w:type="paragraph" w:customStyle="1" w:styleId="affffffffff">
    <w:basedOn w:val="aa"/>
    <w:next w:val="affffffff4"/>
    <w:uiPriority w:val="34"/>
    <w:qFormat/>
    <w:rsid w:val="005F4A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&#22269;&#20449;Word&#25554;&#20214;\config\Word\RptTemplate\&#37329;&#34701;&#24037;&#31243;&#19987;&#39064;_2020081007022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986964AA6F451FA1131719C9876F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06DCC3-1AD5-4295-AA12-E769F24A166A}"/>
      </w:docPartPr>
      <w:docPartBody>
        <w:p w:rsidR="00EC1012" w:rsidRDefault="00804D2B">
          <w:pPr>
            <w:pStyle w:val="FE986964AA6F451FA1131719C9876F10"/>
          </w:pPr>
          <w:r w:rsidRPr="009B550B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58CB58318EB44585A869F6B5827BC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2DCB27-A49C-4957-B882-E5FFCCE59DB1}"/>
      </w:docPartPr>
      <w:docPartBody>
        <w:p w:rsidR="00EC1012" w:rsidRDefault="00804D2B">
          <w:pPr>
            <w:pStyle w:val="58CB58318EB44585A869F6B5827BC7F1"/>
          </w:pPr>
          <w:r w:rsidRPr="000B0D4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Sans">
    <w:altName w:val="Times New Roman"/>
    <w:charset w:val="00"/>
    <w:family w:val="auto"/>
    <w:pitch w:val="variable"/>
    <w:sig w:usb0="8000002F" w:usb1="00000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09"/>
    <w:rsid w:val="00004632"/>
    <w:rsid w:val="00012A60"/>
    <w:rsid w:val="00031D34"/>
    <w:rsid w:val="00032809"/>
    <w:rsid w:val="00043FF6"/>
    <w:rsid w:val="00054CE7"/>
    <w:rsid w:val="0006467C"/>
    <w:rsid w:val="000759C2"/>
    <w:rsid w:val="000D348E"/>
    <w:rsid w:val="000D7FBC"/>
    <w:rsid w:val="00116756"/>
    <w:rsid w:val="0013377C"/>
    <w:rsid w:val="0015380C"/>
    <w:rsid w:val="0015408E"/>
    <w:rsid w:val="001600D0"/>
    <w:rsid w:val="001817EC"/>
    <w:rsid w:val="00193EB1"/>
    <w:rsid w:val="001979FD"/>
    <w:rsid w:val="001C447F"/>
    <w:rsid w:val="001F3095"/>
    <w:rsid w:val="002101EB"/>
    <w:rsid w:val="00211CCB"/>
    <w:rsid w:val="00217DD3"/>
    <w:rsid w:val="002456E2"/>
    <w:rsid w:val="002A7E43"/>
    <w:rsid w:val="00336AAB"/>
    <w:rsid w:val="00347635"/>
    <w:rsid w:val="00360D09"/>
    <w:rsid w:val="003F666E"/>
    <w:rsid w:val="00431327"/>
    <w:rsid w:val="0043466D"/>
    <w:rsid w:val="00444682"/>
    <w:rsid w:val="00462534"/>
    <w:rsid w:val="00490421"/>
    <w:rsid w:val="00492D55"/>
    <w:rsid w:val="004C3A52"/>
    <w:rsid w:val="005077F1"/>
    <w:rsid w:val="00537FC9"/>
    <w:rsid w:val="00586517"/>
    <w:rsid w:val="005867C0"/>
    <w:rsid w:val="005B6539"/>
    <w:rsid w:val="005C49AC"/>
    <w:rsid w:val="005D2213"/>
    <w:rsid w:val="005F3796"/>
    <w:rsid w:val="006055A8"/>
    <w:rsid w:val="00617774"/>
    <w:rsid w:val="00657F61"/>
    <w:rsid w:val="006620F4"/>
    <w:rsid w:val="00671B2B"/>
    <w:rsid w:val="00675185"/>
    <w:rsid w:val="00683956"/>
    <w:rsid w:val="006A6A6A"/>
    <w:rsid w:val="006B5085"/>
    <w:rsid w:val="006E22B2"/>
    <w:rsid w:val="00702F07"/>
    <w:rsid w:val="007063A4"/>
    <w:rsid w:val="00724C04"/>
    <w:rsid w:val="0074348F"/>
    <w:rsid w:val="007B2BDD"/>
    <w:rsid w:val="007B7981"/>
    <w:rsid w:val="007C0D48"/>
    <w:rsid w:val="007D57D3"/>
    <w:rsid w:val="007F50EF"/>
    <w:rsid w:val="00804D2B"/>
    <w:rsid w:val="00837051"/>
    <w:rsid w:val="008750A0"/>
    <w:rsid w:val="00891818"/>
    <w:rsid w:val="008B560D"/>
    <w:rsid w:val="008B7871"/>
    <w:rsid w:val="008E3E7D"/>
    <w:rsid w:val="00904EC0"/>
    <w:rsid w:val="00913BA3"/>
    <w:rsid w:val="00931E02"/>
    <w:rsid w:val="00951E09"/>
    <w:rsid w:val="009656AE"/>
    <w:rsid w:val="009D6A35"/>
    <w:rsid w:val="009E6824"/>
    <w:rsid w:val="009F0565"/>
    <w:rsid w:val="00A52991"/>
    <w:rsid w:val="00A62389"/>
    <w:rsid w:val="00AB27F8"/>
    <w:rsid w:val="00AE6DB2"/>
    <w:rsid w:val="00AF26FE"/>
    <w:rsid w:val="00B1257F"/>
    <w:rsid w:val="00B55907"/>
    <w:rsid w:val="00B653C3"/>
    <w:rsid w:val="00B7686C"/>
    <w:rsid w:val="00CA203D"/>
    <w:rsid w:val="00CC025E"/>
    <w:rsid w:val="00D22EFC"/>
    <w:rsid w:val="00D6469E"/>
    <w:rsid w:val="00E06AD9"/>
    <w:rsid w:val="00E317AD"/>
    <w:rsid w:val="00E50E45"/>
    <w:rsid w:val="00E63A75"/>
    <w:rsid w:val="00E83B10"/>
    <w:rsid w:val="00EC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22B2"/>
    <w:rPr>
      <w:color w:val="808080"/>
    </w:rPr>
  </w:style>
  <w:style w:type="paragraph" w:customStyle="1" w:styleId="FE986964AA6F451FA1131719C9876F10">
    <w:name w:val="FE986964AA6F451FA1131719C9876F10"/>
    <w:pPr>
      <w:widowControl w:val="0"/>
      <w:jc w:val="both"/>
    </w:pPr>
  </w:style>
  <w:style w:type="paragraph" w:customStyle="1" w:styleId="58CB58318EB44585A869F6B5827BC7F1">
    <w:name w:val="58CB58318EB44585A869F6B5827BC7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6D245-DC80-4E69-8B70-F4DA369D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金融工程专题_20200810070229.dotx</Template>
  <TotalTime>74548</TotalTime>
  <Pages>4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Micorosoft</Company>
  <LinksUpToDate>false</LinksUpToDate>
  <CharactersWithSpaces>615</CharactersWithSpaces>
  <SharedDoc>false</SharedDoc>
  <HLinks>
    <vt:vector size="606" baseType="variant">
      <vt:variant>
        <vt:i4>1638463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_Toc288117404</vt:lpwstr>
      </vt:variant>
      <vt:variant>
        <vt:i4>1638463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_Toc288117403</vt:lpwstr>
      </vt:variant>
      <vt:variant>
        <vt:i4>1638463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_Toc288117402</vt:lpwstr>
      </vt:variant>
      <vt:variant>
        <vt:i4>1638463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_Toc288117401</vt:lpwstr>
      </vt:variant>
      <vt:variant>
        <vt:i4>1638463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_Toc288117400</vt:lpwstr>
      </vt:variant>
      <vt:variant>
        <vt:i4>1048632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_Toc288117399</vt:lpwstr>
      </vt:variant>
      <vt:variant>
        <vt:i4>1048632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_Toc288117398</vt:lpwstr>
      </vt:variant>
      <vt:variant>
        <vt:i4>1048632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_Toc288117397</vt:lpwstr>
      </vt:variant>
      <vt:variant>
        <vt:i4>1048632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_Toc288117396</vt:lpwstr>
      </vt:variant>
      <vt:variant>
        <vt:i4>1048632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_Toc288117395</vt:lpwstr>
      </vt:variant>
      <vt:variant>
        <vt:i4>1048632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_Toc288117394</vt:lpwstr>
      </vt:variant>
      <vt:variant>
        <vt:i4>1048632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_Toc288117393</vt:lpwstr>
      </vt:variant>
      <vt:variant>
        <vt:i4>1048632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_Toc288117392</vt:lpwstr>
      </vt:variant>
      <vt:variant>
        <vt:i4>1048632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_Toc288117391</vt:lpwstr>
      </vt:variant>
      <vt:variant>
        <vt:i4>1048632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_Toc288117390</vt:lpwstr>
      </vt:variant>
      <vt:variant>
        <vt:i4>1114168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_Toc288117389</vt:lpwstr>
      </vt:variant>
      <vt:variant>
        <vt:i4>1114168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_Toc288117388</vt:lpwstr>
      </vt:variant>
      <vt:variant>
        <vt:i4>1114168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_Toc288117387</vt:lpwstr>
      </vt:variant>
      <vt:variant>
        <vt:i4>1114168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_Toc288117386</vt:lpwstr>
      </vt:variant>
      <vt:variant>
        <vt:i4>1114168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_Toc288117385</vt:lpwstr>
      </vt:variant>
      <vt:variant>
        <vt:i4>1114168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_Toc288117384</vt:lpwstr>
      </vt:variant>
      <vt:variant>
        <vt:i4>1114168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_Toc288117383</vt:lpwstr>
      </vt:variant>
      <vt:variant>
        <vt:i4>1114168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_Toc288117382</vt:lpwstr>
      </vt:variant>
      <vt:variant>
        <vt:i4>1114168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_Toc288117381</vt:lpwstr>
      </vt:variant>
      <vt:variant>
        <vt:i4>1114168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_Toc288117380</vt:lpwstr>
      </vt:variant>
      <vt:variant>
        <vt:i4>1966136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_Toc288117379</vt:lpwstr>
      </vt:variant>
      <vt:variant>
        <vt:i4>1966136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_Toc288117378</vt:lpwstr>
      </vt:variant>
      <vt:variant>
        <vt:i4>1966136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_Toc288117377</vt:lpwstr>
      </vt:variant>
      <vt:variant>
        <vt:i4>1966136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_Toc288117376</vt:lpwstr>
      </vt:variant>
      <vt:variant>
        <vt:i4>1966136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_Toc288117375</vt:lpwstr>
      </vt:variant>
      <vt:variant>
        <vt:i4>1966136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_Toc288117374</vt:lpwstr>
      </vt:variant>
      <vt:variant>
        <vt:i4>1966136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_Toc288117373</vt:lpwstr>
      </vt:variant>
      <vt:variant>
        <vt:i4>1966136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_Toc288117372</vt:lpwstr>
      </vt:variant>
      <vt:variant>
        <vt:i4>1966136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_Toc288117371</vt:lpwstr>
      </vt:variant>
      <vt:variant>
        <vt:i4>1966136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_Toc288117370</vt:lpwstr>
      </vt:variant>
      <vt:variant>
        <vt:i4>2031672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_Toc288117369</vt:lpwstr>
      </vt:variant>
      <vt:variant>
        <vt:i4>2031672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_Toc288117368</vt:lpwstr>
      </vt:variant>
      <vt:variant>
        <vt:i4>2031672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_Toc288117367</vt:lpwstr>
      </vt:variant>
      <vt:variant>
        <vt:i4>2031672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_Toc288117366</vt:lpwstr>
      </vt:variant>
      <vt:variant>
        <vt:i4>2031672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_Toc288117365</vt:lpwstr>
      </vt:variant>
      <vt:variant>
        <vt:i4>2031672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_Toc288117364</vt:lpwstr>
      </vt:variant>
      <vt:variant>
        <vt:i4>2031672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_Toc288117363</vt:lpwstr>
      </vt:variant>
      <vt:variant>
        <vt:i4>2031672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_Toc288117362</vt:lpwstr>
      </vt:variant>
      <vt:variant>
        <vt:i4>2031672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_Toc288117361</vt:lpwstr>
      </vt:variant>
      <vt:variant>
        <vt:i4>2031672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_Toc288117360</vt:lpwstr>
      </vt:variant>
      <vt:variant>
        <vt:i4>1835064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_Toc288117359</vt:lpwstr>
      </vt:variant>
      <vt:variant>
        <vt:i4>1835064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_Toc288117358</vt:lpwstr>
      </vt:variant>
      <vt:variant>
        <vt:i4>1835064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_Toc288117357</vt:lpwstr>
      </vt:variant>
      <vt:variant>
        <vt:i4>1835064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_Toc288117356</vt:lpwstr>
      </vt:variant>
      <vt:variant>
        <vt:i4>1835064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_Toc288117355</vt:lpwstr>
      </vt:variant>
      <vt:variant>
        <vt:i4>1835064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_Toc288117354</vt:lpwstr>
      </vt:variant>
      <vt:variant>
        <vt:i4>1835064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_Toc288117353</vt:lpwstr>
      </vt:variant>
      <vt:variant>
        <vt:i4>1835064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_Toc288117352</vt:lpwstr>
      </vt:variant>
      <vt:variant>
        <vt:i4>1835064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_Toc288117351</vt:lpwstr>
      </vt:variant>
      <vt:variant>
        <vt:i4>1835064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_Toc288117350</vt:lpwstr>
      </vt:variant>
      <vt:variant>
        <vt:i4>1900600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_Toc288117349</vt:lpwstr>
      </vt:variant>
      <vt:variant>
        <vt:i4>1900600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_Toc288117348</vt:lpwstr>
      </vt:variant>
      <vt:variant>
        <vt:i4>1900600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_Toc288117347</vt:lpwstr>
      </vt:variant>
      <vt:variant>
        <vt:i4>1900600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_Toc288117346</vt:lpwstr>
      </vt:variant>
      <vt:variant>
        <vt:i4>1900600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_Toc288117345</vt:lpwstr>
      </vt:variant>
      <vt:variant>
        <vt:i4>1900600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_Toc288117344</vt:lpwstr>
      </vt:variant>
      <vt:variant>
        <vt:i4>1900600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_Toc288117343</vt:lpwstr>
      </vt:variant>
      <vt:variant>
        <vt:i4>1900600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_Toc288117342</vt:lpwstr>
      </vt:variant>
      <vt:variant>
        <vt:i4>1900600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_Toc288117341</vt:lpwstr>
      </vt:variant>
      <vt:variant>
        <vt:i4>1900600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_Toc288117340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_Toc288117339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_Toc288117338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_Toc288117337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_Toc288117336</vt:lpwstr>
      </vt:variant>
      <vt:variant>
        <vt:i4>1703992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_Toc288117335</vt:lpwstr>
      </vt:variant>
      <vt:variant>
        <vt:i4>1703992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_Toc288117334</vt:lpwstr>
      </vt:variant>
      <vt:variant>
        <vt:i4>1703992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_Toc288117333</vt:lpwstr>
      </vt:variant>
      <vt:variant>
        <vt:i4>1703992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_Toc288117332</vt:lpwstr>
      </vt:variant>
      <vt:variant>
        <vt:i4>1703992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_Toc288117331</vt:lpwstr>
      </vt:variant>
      <vt:variant>
        <vt:i4>1703992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_Toc288117330</vt:lpwstr>
      </vt:variant>
      <vt:variant>
        <vt:i4>1769528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_Toc288117329</vt:lpwstr>
      </vt:variant>
      <vt:variant>
        <vt:i4>1769528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_Toc288117328</vt:lpwstr>
      </vt:variant>
      <vt:variant>
        <vt:i4>1769528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_Toc288117327</vt:lpwstr>
      </vt:variant>
      <vt:variant>
        <vt:i4>1769528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_Toc288117326</vt:lpwstr>
      </vt:variant>
      <vt:variant>
        <vt:i4>1769528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_Toc288117325</vt:lpwstr>
      </vt:variant>
      <vt:variant>
        <vt:i4>1769528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_Toc288117324</vt:lpwstr>
      </vt:variant>
      <vt:variant>
        <vt:i4>1769528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_Toc288117323</vt:lpwstr>
      </vt:variant>
      <vt:variant>
        <vt:i4>1769528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_Toc288117322</vt:lpwstr>
      </vt:variant>
      <vt:variant>
        <vt:i4>1769528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_Toc288117321</vt:lpwstr>
      </vt:variant>
      <vt:variant>
        <vt:i4>1769528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_Toc288117320</vt:lpwstr>
      </vt:variant>
      <vt:variant>
        <vt:i4>1572920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_Toc288117319</vt:lpwstr>
      </vt:variant>
      <vt:variant>
        <vt:i4>1572920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_Toc288117318</vt:lpwstr>
      </vt:variant>
      <vt:variant>
        <vt:i4>1572920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_Toc288117317</vt:lpwstr>
      </vt:variant>
      <vt:variant>
        <vt:i4>1572920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_Toc288117316</vt:lpwstr>
      </vt:variant>
      <vt:variant>
        <vt:i4>1572920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_Toc288117315</vt:lpwstr>
      </vt:variant>
      <vt:variant>
        <vt:i4>1572920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_Toc288117314</vt:lpwstr>
      </vt:variant>
      <vt:variant>
        <vt:i4>1572920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_Toc288117313</vt:lpwstr>
      </vt:variant>
      <vt:variant>
        <vt:i4>1572920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_Toc288117312</vt:lpwstr>
      </vt:variant>
      <vt:variant>
        <vt:i4>1572920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_Toc288117311</vt:lpwstr>
      </vt:variant>
      <vt:variant>
        <vt:i4>1572920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_Toc288117310</vt:lpwstr>
      </vt:variant>
      <vt:variant>
        <vt:i4>1638456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_Toc288117309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_Toc288117308</vt:lpwstr>
      </vt:variant>
      <vt:variant>
        <vt:i4>1638456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_Toc288117307</vt:lpwstr>
      </vt:variant>
      <vt:variant>
        <vt:i4>1638456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_Toc288117306</vt:lpwstr>
      </vt:variant>
      <vt:variant>
        <vt:i4>1638456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_Toc288117305</vt:lpwstr>
      </vt:variant>
      <vt:variant>
        <vt:i4>1638456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_Toc288117304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金融工程专题</dc:title>
  <dc:creator>kevin</dc:creator>
  <cp:lastModifiedBy>kevin</cp:lastModifiedBy>
  <cp:revision>2330</cp:revision>
  <cp:lastPrinted>2021-12-24T02:46:00Z</cp:lastPrinted>
  <dcterms:created xsi:type="dcterms:W3CDTF">2020-08-10T11:02:00Z</dcterms:created>
  <dcterms:modified xsi:type="dcterms:W3CDTF">2022-01-07T09:21:00Z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DCONTENTCONTROL_896e801e-3a4a-4cd8-9016-3fcacb2a5f21">
    <vt:lpwstr>GetData?Formula=PVBBUigiUmVwb3J0RGF0ZSIp&amp;FunctionName=PAR&amp;ContentType=TEXT&amp;Caption=报告日期&amp;DatasourceType=PAR&amp;StyleId=&amp;Other=yyyy年MM月dd日&amp;IsOnlyRefresh=False&amp;IsDataSubmission=&amp;ContentColor=&amp;HiddenCondition=&amp;Filter=</vt:lpwstr>
  </property>
  <property fmtid="{D5CDD505-2E9C-101B-9397-08002B2CF9AE}" pid="3" name="BDCONTENTCONTROL_c2367a6e-f0a4-4832-b241-e4c8ee2ef2ea">
    <vt:lpwstr>GetData?Formula=PURJWSgiUG9zdFNlcnZpY2UuYXNweD9TZXJ2aWNlPVN1YmplY3REYXRhU2VydmljZS5HZXRzJkZ1bmN0aW9uPUdldHNTZXJ2aWNlJkZMQUc9MSZPQkpfVldfSUQ9MjEwMDAwMTImUkVQT1JUVFlQRT0nJHtyZXBvcnR0eXBlX3ZhbHVlfSciKQ==&amp;FunctionName=DIY&amp;ContentType=TABLE&amp;Caption=报告类型相关研究报告&amp;</vt:lpwstr>
  </property>
  <property fmtid="{D5CDD505-2E9C-101B-9397-08002B2CF9AE}" pid="4" name="BDCONTENTCONTROL_c2367a6e-f0a4-4832-b241-e4c8ee2ef2ea#2">
    <vt:lpwstr>DatasourceType=DIYTable&amp;StyleId=109&amp;Other=21000012&amp;IsOnlyRefresh=False&amp;IsDataSubmission=&amp;ContentColor=&amp;HiddenCondition=&amp;Filter=</vt:lpwstr>
  </property>
  <property fmtid="{D5CDD505-2E9C-101B-9397-08002B2CF9AE}" pid="5" name="BDCONTENTCONTROL_b3ed372c-fa5d-4c1c-9cfa-c427e64299e8">
    <vt:lpwstr>GetData?Formula=PURJWSgiUG9zdFNlcnZpY2UuYXNweD9TZXJ2aWNlPVN1YmplY3REYXRhU2VydmljZS5HZXRzJkZ1bmN0aW9uPUdldHNTZXJ2aWNlJkZMQUc9MSZPQkpfVldfSUQ9MjEwMDAwMDUmU1RBRkY9JyR7dXNlcmlkX3ZhbHVlfSciKQ==&amp;FunctionName=DIY&amp;ContentType=TABLE&amp;Caption=证券分析师竖表&amp;DatasourceType=</vt:lpwstr>
  </property>
  <property fmtid="{D5CDD505-2E9C-101B-9397-08002B2CF9AE}" pid="6" name="BDCONTENTCONTROL_b3ed372c-fa5d-4c1c-9cfa-c427e64299e8#2">
    <vt:lpwstr>DIYTable&amp;StyleId=110&amp;Other=21000005&amp;IsOnlyRefresh=False&amp;IsDataSubmission=&amp;ContentColor=&amp;HiddenCondition=&amp;Filter=</vt:lpwstr>
  </property>
  <property fmtid="{D5CDD505-2E9C-101B-9397-08002B2CF9AE}" pid="7" name="BDCONTENTCONTROL_b4c726dc-0307-4e75-af7a-71f6b88a1cde">
    <vt:lpwstr>GetData?Formula=PUdUQygiQkRDX1pEWSgiRlhTQ04iLCkiKQ==&amp;FunctionName=GTC&amp;ContentType=TEXT&amp;Caption=分析师承诺&amp;DatasourceType=GTC&amp;StyleId=&amp;Other=&amp;IsOnlyRefresh=False&amp;IsDataSubmission=&amp;ContentColor=&amp;HiddenCondition=&amp;Filter=</vt:lpwstr>
  </property>
  <property fmtid="{D5CDD505-2E9C-101B-9397-08002B2CF9AE}" pid="8" name="BDCONTENTCONTROL_10482a8d-a1a3-444d-a39d-55ccf8e9eebe">
    <vt:lpwstr>GetData?Formula=PUdUQygiQkRDX1pEWSgiRlhUUyIsKSIp&amp;FunctionName=GTC&amp;ContentType=TEXT&amp;Caption=风险提示&amp;DatasourceType=GTC&amp;StyleId=&amp;Other=&amp;IsOnlyRefresh=False&amp;IsDataSubmission=&amp;ContentColor=&amp;HiddenCondition=&amp;Filter=</vt:lpwstr>
  </property>
  <property fmtid="{D5CDD505-2E9C-101B-9397-08002B2CF9AE}" pid="9" name="BDCONTENTCONTROL_9205a4c5-c205-403e-9e3c-e08cee6d29b6">
    <vt:lpwstr>GetData?Formula=PUdUQygiQkRDX1pEWSgiVFpTTSIsKSIp&amp;FunctionName=GTC&amp;ContentType=TEXT&amp;Caption=投资说明&amp;DatasourceType=GTC&amp;StyleId=&amp;Other=&amp;IsOnlyRefresh=False&amp;IsDataSubmission=&amp;ContentColor=&amp;HiddenCondition=&amp;Filter=</vt:lpwstr>
  </property>
  <property fmtid="{D5CDD505-2E9C-101B-9397-08002B2CF9AE}" pid="10" name="Subject_DisplayName">
    <vt:lpwstr>谨防企业盈利超预期下滑风险</vt:lpwstr>
  </property>
  <property fmtid="{D5CDD505-2E9C-101B-9397-08002B2CF9AE}" pid="11" name="SubTitle_DisplayName">
    <vt:lpwstr>金融工程专题研究</vt:lpwstr>
  </property>
  <property fmtid="{D5CDD505-2E9C-101B-9397-08002B2CF9AE}" pid="12" name="PublishDate_Value">
    <vt:lpwstr>0</vt:lpwstr>
  </property>
  <property fmtid="{D5CDD505-2E9C-101B-9397-08002B2CF9AE}" pid="13" name="PublishDate_DisplayName">
    <vt:lpwstr>当天</vt:lpwstr>
  </property>
  <property fmtid="{D5CDD505-2E9C-101B-9397-08002B2CF9AE}" pid="14" name="Title_DisplayName">
    <vt:lpwstr>谨防企业盈利超预期下滑风险</vt:lpwstr>
  </property>
  <property fmtid="{D5CDD505-2E9C-101B-9397-08002B2CF9AE}" pid="15" name="FuTitle_DisplayName">
    <vt:lpwstr>金融工程专题研究</vt:lpwstr>
  </property>
  <property fmtid="{D5CDD505-2E9C-101B-9397-08002B2CF9AE}" pid="16" name="ReportType_Value">
    <vt:lpwstr>324</vt:lpwstr>
  </property>
  <property fmtid="{D5CDD505-2E9C-101B-9397-08002B2CF9AE}" pid="17" name="ReportType_DisplayName">
    <vt:lpwstr>金融工程专题报告</vt:lpwstr>
  </property>
  <property fmtid="{D5CDD505-2E9C-101B-9397-08002B2CF9AE}" pid="18" name="ReportDate_Value">
    <vt:lpwstr>2020-08-16</vt:lpwstr>
  </property>
  <property fmtid="{D5CDD505-2E9C-101B-9397-08002B2CF9AE}" pid="19" name="ReportDate_DisplayName">
    <vt:lpwstr>2020年08月16日</vt:lpwstr>
  </property>
  <property fmtid="{D5CDD505-2E9C-101B-9397-08002B2CF9AE}" pid="20" name="UserID_Value">
    <vt:lpwstr>1592198440610,1589187097464;</vt:lpwstr>
  </property>
  <property fmtid="{D5CDD505-2E9C-101B-9397-08002B2CF9AE}" pid="21" name="UserID_DisplayName">
    <vt:lpwstr>张欣慰,刘凯;</vt:lpwstr>
  </property>
  <property fmtid="{D5CDD505-2E9C-101B-9397-08002B2CF9AE}" pid="22" name="Level_Value">
    <vt:lpwstr>462ccbf1-39e9-4b22-aecf-sdfsdfsdf7e0</vt:lpwstr>
  </property>
  <property fmtid="{D5CDD505-2E9C-101B-9397-08002B2CF9AE}" pid="23" name="Level_DisplayName">
    <vt:lpwstr>——</vt:lpwstr>
  </property>
  <property fmtid="{D5CDD505-2E9C-101B-9397-08002B2CF9AE}" pid="24" name="TemplateID">
    <vt:lpwstr> </vt:lpwstr>
  </property>
  <property fmtid="{D5CDD505-2E9C-101B-9397-08002B2CF9AE}" pid="25" name="BDCONTENTCONTROL_AUTO_SAVE_SubTitle">
    <vt:lpwstr>金融工程专题研究</vt:lpwstr>
  </property>
  <property fmtid="{D5CDD505-2E9C-101B-9397-08002B2CF9AE}" pid="26" name="BDCONTENTCONTROL_AUTO_SAVE_Subject">
    <vt:lpwstr>翻译题目</vt:lpwstr>
  </property>
  <property fmtid="{D5CDD505-2E9C-101B-9397-08002B2CF9AE}" pid="27" name="BDCONTENTCONTROL_AUTO_SAVE_Summary">
    <vt:lpwstr>_x000d_要点1_x000d_摘要内容。_x000d_要点2_x000d_摘要内容。_x000d__x000d_风险提示：市场环境变动风险，因子失效风险。_x000d_</vt:lpwstr>
  </property>
</Properties>
</file>